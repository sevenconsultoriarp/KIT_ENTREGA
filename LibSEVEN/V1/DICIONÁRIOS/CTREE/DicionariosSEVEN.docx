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481" w14:textId="77777777" w:rsidR="00D4137C" w:rsidRDefault="00012203" w:rsidP="00AA7C24">
      <w:pPr>
        <w:rPr>
          <w:rFonts w:ascii="Calibri" w:hAnsi="Calibri" w:cs="Calibri"/>
          <w:b/>
          <w:sz w:val="44"/>
          <w:szCs w:val="20"/>
        </w:rPr>
      </w:pPr>
      <w:r w:rsidRPr="00012203">
        <w:rPr>
          <w:rFonts w:ascii="Calibri" w:hAnsi="Calibri" w:cs="Calibri"/>
          <w:b/>
          <w:sz w:val="44"/>
          <w:szCs w:val="20"/>
        </w:rPr>
        <w:t>Especificação Física</w:t>
      </w:r>
    </w:p>
    <w:p w14:paraId="1D1E9C3A" w14:textId="77777777" w:rsidR="00012203" w:rsidRDefault="00012203" w:rsidP="00AA7C24">
      <w:pPr>
        <w:rPr>
          <w:rFonts w:ascii="Calibri" w:hAnsi="Calibri" w:cs="Calibri"/>
          <w:b/>
          <w:sz w:val="44"/>
          <w:szCs w:val="20"/>
        </w:rPr>
      </w:pPr>
    </w:p>
    <w:p w14:paraId="3A5C1BDC" w14:textId="7509EF6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8"/>
          <w:szCs w:val="20"/>
        </w:rPr>
        <w:t>Dicionário de Dados</w:t>
      </w:r>
    </w:p>
    <w:p w14:paraId="7AA5A900" w14:textId="7777777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04D7BC49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40515C49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C4E3CF5" w14:textId="3049CECA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ZS0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30852DB7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00378D7E" w14:textId="57BBAC73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Fila de Envio de </w:t>
            </w: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Emails</w:t>
            </w:r>
            <w:proofErr w:type="spellEnd"/>
          </w:p>
        </w:tc>
        <w:tc>
          <w:tcPr>
            <w:tcW w:w="3969" w:type="dxa"/>
            <w:shd w:val="clear" w:color="auto" w:fill="FFFFFF"/>
            <w:vAlign w:val="center"/>
          </w:tcPr>
          <w:p w14:paraId="6E3BBD3D" w14:textId="35637C5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635EE667" w14:textId="7777777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413"/>
        <w:gridCol w:w="597"/>
        <w:gridCol w:w="110"/>
        <w:gridCol w:w="653"/>
        <w:gridCol w:w="246"/>
        <w:gridCol w:w="430"/>
        <w:gridCol w:w="580"/>
        <w:gridCol w:w="1009"/>
        <w:gridCol w:w="976"/>
        <w:gridCol w:w="34"/>
        <w:gridCol w:w="1010"/>
        <w:gridCol w:w="1009"/>
        <w:gridCol w:w="543"/>
        <w:gridCol w:w="467"/>
        <w:gridCol w:w="465"/>
        <w:gridCol w:w="320"/>
        <w:gridCol w:w="224"/>
        <w:gridCol w:w="94"/>
        <w:gridCol w:w="320"/>
        <w:gridCol w:w="320"/>
        <w:gridCol w:w="276"/>
        <w:gridCol w:w="42"/>
        <w:gridCol w:w="320"/>
        <w:gridCol w:w="318"/>
        <w:gridCol w:w="320"/>
        <w:gridCol w:w="9"/>
        <w:gridCol w:w="309"/>
        <w:gridCol w:w="419"/>
        <w:gridCol w:w="282"/>
        <w:gridCol w:w="137"/>
        <w:gridCol w:w="419"/>
        <w:gridCol w:w="419"/>
        <w:gridCol w:w="35"/>
      </w:tblGrid>
      <w:tr w:rsidR="00012203" w:rsidRPr="00012203" w14:paraId="1B73182B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vMerge w:val="restart"/>
            <w:shd w:val="clear" w:color="auto" w:fill="C0C0C0"/>
            <w:vAlign w:val="center"/>
          </w:tcPr>
          <w:p w14:paraId="4AB9EBD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07" w:type="dxa"/>
            <w:gridSpan w:val="2"/>
            <w:vMerge w:val="restart"/>
            <w:shd w:val="clear" w:color="auto" w:fill="C0C0C0"/>
            <w:vAlign w:val="center"/>
          </w:tcPr>
          <w:p w14:paraId="599A4D15" w14:textId="7777777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29" w:type="dxa"/>
            <w:gridSpan w:val="3"/>
            <w:shd w:val="clear" w:color="auto" w:fill="C0C0C0"/>
            <w:vAlign w:val="center"/>
          </w:tcPr>
          <w:p w14:paraId="0F8C09A1" w14:textId="7777777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161" w:type="dxa"/>
            <w:gridSpan w:val="7"/>
            <w:shd w:val="clear" w:color="auto" w:fill="C0C0C0"/>
            <w:vAlign w:val="center"/>
          </w:tcPr>
          <w:p w14:paraId="0A5A27A7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32" w:type="dxa"/>
            <w:gridSpan w:val="2"/>
            <w:vMerge w:val="restart"/>
            <w:shd w:val="clear" w:color="auto" w:fill="C0C0C0"/>
            <w:vAlign w:val="center"/>
          </w:tcPr>
          <w:p w14:paraId="3FAFF40E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8" w:type="dxa"/>
            <w:gridSpan w:val="17"/>
            <w:shd w:val="clear" w:color="auto" w:fill="C0C0C0"/>
            <w:vAlign w:val="center"/>
          </w:tcPr>
          <w:p w14:paraId="5C329460" w14:textId="7777777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470B96F3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72F5A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07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47AF5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1E46A3" w14:textId="77777777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88D79A" w14:textId="77777777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565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C3D024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596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14BA7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93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842225A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2C964F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8F36B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3287B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78D0F4F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911A67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AE869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6DDF9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26849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B83558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E3512C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AE0DE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657453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05EABF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8333DEA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22AAC1E5" w14:textId="2B05C1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ZS0_FILIAL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0BDD2AF6" w14:textId="6CDBAC2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3EC5DEC2" w14:textId="3586FE6B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47FF8594" w14:textId="6805EBDE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30B45516" w14:textId="6824D4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1130EA10" w14:textId="66F5129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C901CB7" w14:textId="2F9049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AA5519" w14:textId="3FC8894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8F77E6" w14:textId="1860C43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F787E6" w14:textId="0F9B3CF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25581F" w14:textId="651C9A2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B287BC" w14:textId="4ADA84F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0E1568" w14:textId="78FFEA8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581604" w14:textId="6FA7F5C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516C1F" w14:textId="045064A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ADC4D7" w14:textId="642A181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65554E" w14:textId="3911C09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A866C13" w14:textId="6221A45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ECED79" w14:textId="61B73FF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5EE2E4" w14:textId="7CD0DFC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2F8AC207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3CAD98D8" w14:textId="29D124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ZS0_TIPO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6ACD588E" w14:textId="4AD08D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62CB215E" w14:textId="144202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25CBEEA3" w14:textId="3930E18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1B8EB4BD" w14:textId="765897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4CB8821D" w14:textId="4495A5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Sistema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D646900" w14:textId="2DEF03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1D165D" w14:textId="2E4D0B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6EFE72C" w14:textId="18A81B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844059" w14:textId="7C6B61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A58D78" w14:textId="3A9134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310717" w14:textId="606CE4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E9D6AC" w14:textId="7306DC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DD4BBD" w14:textId="1A555F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AF87E5" w14:textId="669F0B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FD4E28" w14:textId="4E97E1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AC38F0" w14:textId="57AE91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41111F2" w14:textId="5BB4BF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EA6B0C" w14:textId="0658DD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198832" w14:textId="3F5587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87A0789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68767F9D" w14:textId="2D4468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ZS0_DTINC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250AA25F" w14:textId="10E0BA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2403E56A" w14:textId="7ED8B8C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4484D140" w14:textId="0F52CB7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365C5181" w14:textId="40AEE3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Inc.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0EAF7FC2" w14:textId="327F6E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de Inclusão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DC4EA4C" w14:textId="11F56F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5D67FD" w14:textId="4AC290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6B0A7C" w14:textId="0496E3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7E0C04" w14:textId="5727D1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9FCE8A" w14:textId="1D8839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C38336" w14:textId="126F6F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8D8ADB" w14:textId="1B21D4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414BE0A" w14:textId="5DCD56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CB4E3C" w14:textId="1D13A6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855460" w14:textId="4F6A3D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02B506" w14:textId="03161E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4E79254" w14:textId="4CB663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E5709D" w14:textId="26021E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1E178B" w14:textId="6644B1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288EFED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056A8F41" w14:textId="6E65A4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ZS0_HRINC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640670E6" w14:textId="54DD12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662621E9" w14:textId="1569C34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5FEFD93C" w14:textId="76B1EB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0F6DBABA" w14:textId="77DF2D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Inc.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7FA12292" w14:textId="48605F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de Inclusão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63B8334C" w14:textId="172C4F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94D8FB" w14:textId="3A9FEF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54DE03" w14:textId="6CD893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D60836" w14:textId="2E99E7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05C167" w14:textId="15F046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D978B1" w14:textId="0285C4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F7E3D6" w14:textId="3310CF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5EC51CC" w14:textId="04B0B1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0ADCC5" w14:textId="15550B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C44D5A" w14:textId="054654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D86318" w14:textId="33E37E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A5E4AB0" w14:textId="2380BE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6419E6" w14:textId="6AE429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429632" w14:textId="0BD9FB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349BB1C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7002E771" w14:textId="0B75D5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ZS0_PARA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3A75D9A8" w14:textId="4996D9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62BC265" w14:textId="0D8DD62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7CD77A7" w14:textId="729B08A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50742F23" w14:textId="18F32E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14413A05" w14:textId="238773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55B7F4D" w14:textId="495F6F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2F6A44" w14:textId="3F7497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0C7C82" w14:textId="7801D2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115DD7" w14:textId="0E8C20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4A0069" w14:textId="5F29A8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FE86ED" w14:textId="2D968C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8AF037" w14:textId="12A002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2E37B5" w14:textId="5B51BA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1C10C3" w14:textId="02E042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BC0C43" w14:textId="4FDF63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2F5743" w14:textId="0AFCF6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334EA1" w14:textId="2DB5F1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5C2D2F" w14:textId="4DAFC8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3E54D9" w14:textId="7E9872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41F2F07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650565E5" w14:textId="06E2B2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ZS0_CC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1B22E1E1" w14:textId="0FE85A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2440267E" w14:textId="2942B3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4C117AA0" w14:textId="115411C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559A3792" w14:textId="0107FB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 Cópia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1852C803" w14:textId="38E7A4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 Cópia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ACFEB1D" w14:textId="7930D8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7B9113" w14:textId="79A483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796211" w14:textId="5F5494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B3E9B0" w14:textId="760895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18D1AA" w14:textId="086189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304C0F" w14:textId="0D3199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E2CB77" w14:textId="61D9F8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A48346" w14:textId="5666C0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4CF59C" w14:textId="7555B9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775224" w14:textId="6D3C3D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96FB35" w14:textId="627CFB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2FE8B7" w14:textId="3F7C5D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FF5A66" w14:textId="3DD18C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3BAB16" w14:textId="03BBA4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A8C3444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16713769" w14:textId="17552E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ZS0_CCO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1067823A" w14:textId="2463EA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6DFB9EB2" w14:textId="3DDCD8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903F245" w14:textId="3BC2A71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57723893" w14:textId="1DB1B5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Cópia Oculta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53F154BD" w14:textId="719728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Cópia Oculta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6C4CC1BB" w14:textId="205164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B1126D" w14:textId="7F1EE0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1CC43A" w14:textId="19D324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A0BCBC" w14:textId="6405AB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756612" w14:textId="27FC8F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D977FC" w14:textId="068B7D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DCE845" w14:textId="4D54A2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6C7844C" w14:textId="580A3E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2B1A4B" w14:textId="4907C5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9CA269" w14:textId="7FFC57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0F7708" w14:textId="01E6A5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B561C10" w14:textId="5AA4CE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7F6774" w14:textId="59CE30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B0BE95" w14:textId="245DBC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B722598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08C96D3C" w14:textId="6E1F79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ZS0_ASSUNT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32705510" w14:textId="74373D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1A7C1E7B" w14:textId="754B37C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26AA1C18" w14:textId="5A7DC3D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67047C2A" w14:textId="14180A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Assunto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321C40FC" w14:textId="7077DE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Assunto E-mail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00F5C257" w14:textId="0DD069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2D3F52" w14:textId="70D621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E32414" w14:textId="1EC01F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EBD8DF" w14:textId="59C269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EBD967" w14:textId="15D349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FFF798" w14:textId="1B153A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CA5E61" w14:textId="746313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93991C" w14:textId="328D6C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65BA44" w14:textId="362620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A7762E" w14:textId="6B6370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6D9462" w14:textId="31B6A1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8E24CFE" w14:textId="5AE3E1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B07A80" w14:textId="0B6C90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584C40" w14:textId="1E4B40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87AA313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42047E18" w14:textId="6065CD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ZS0_CORPO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41663124" w14:textId="3A1C73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0878046E" w14:textId="366B419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7F4E94F9" w14:textId="6EC7EB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04B60A53" w14:textId="425CD5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Corpo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56B6BAFD" w14:textId="65F626E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Corpo do E-mail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B305586" w14:textId="54B9DB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4DD8CF" w14:textId="4B42F1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8362F3" w14:textId="21DAFB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77F7BD" w14:textId="342C53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680A6A" w14:textId="352AEC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646EE8" w14:textId="448844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FF916C" w14:textId="43B8A1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17ABF96" w14:textId="24046C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14D826" w14:textId="2C5C87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B510E7" w14:textId="3436FE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566BB9" w14:textId="451809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26F7112" w14:textId="0600C9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51A9B7" w14:textId="7DE084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E893CB" w14:textId="5580A7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6C9A3F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55E680AD" w14:textId="6DC1CE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ZS0_ANEXOS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06E34D82" w14:textId="49CDAE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92133D7" w14:textId="6A69C21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9CEA11C" w14:textId="2CED784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37079F7E" w14:textId="1CD7BA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Anexos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3A7E62F7" w14:textId="6513B70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Lista de Arq. de Anexos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DA76E6E" w14:textId="522F89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443D7D" w14:textId="6B3A04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F7C1D9" w14:textId="589F0F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D468B8" w14:textId="5787F1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C207DF" w14:textId="573184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B4FC96" w14:textId="6A313E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4AC2A8" w14:textId="780AF3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1AA1C3" w14:textId="491A17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BCA410" w14:textId="6CCEC5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EEB4B5" w14:textId="513E39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9754C1" w14:textId="1CC186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39B3126" w14:textId="0DD545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B97220" w14:textId="47A8E2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5BD7A4" w14:textId="3D0A7D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0001ECC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77B7655D" w14:textId="55BE37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ZS0_DTPROG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51B897C5" w14:textId="4ADE8C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31A34B7E" w14:textId="15CCD5B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093DBF7" w14:textId="4925C59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236A7F9A" w14:textId="21854F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47AE0DDD" w14:textId="12CFFD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de Programação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B56A5BB" w14:textId="571D67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20FDF4" w14:textId="63E80F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BB5FC4" w14:textId="053A9C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55D226" w14:textId="02F64D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6BBDAA" w14:textId="15A9DC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581600" w14:textId="7B5FD4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50CAE1" w14:textId="6BE5B1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83DB26" w14:textId="723201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7B309A" w14:textId="6B92E7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044ECC" w14:textId="12C98B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4FD38F" w14:textId="292F8C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73DA8E" w14:textId="168F6E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946FF9" w14:textId="760352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987D00" w14:textId="1C8055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6B71337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5A2C6AC9" w14:textId="4B61C9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ZS0_HRPROG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7509826C" w14:textId="5A80FC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08DD6E89" w14:textId="3FAC035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31E636A4" w14:textId="3F663AF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67CB063F" w14:textId="6B818E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Hora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72BB8277" w14:textId="5A2EC0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de Programação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E88F86F" w14:textId="43C71E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AF6EB4" w14:textId="115DD0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36A197" w14:textId="11CE2C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E21284" w14:textId="526ACC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ED4B1D" w14:textId="4A07E2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676670" w14:textId="4C64A7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D1946D" w14:textId="73DDBA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380D37" w14:textId="5A6F61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5FB4DE" w14:textId="38310F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AAAA33" w14:textId="7D788B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50428A" w14:textId="4FAC83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2158411" w14:textId="0608C0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787B81" w14:textId="4F0E5E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270352" w14:textId="183E42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B997201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63B63455" w14:textId="071155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ZS0_DTENV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60028C66" w14:textId="0ABEAB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CD117FE" w14:textId="74526B1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5C925D8A" w14:textId="4745FD8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761B510B" w14:textId="058B99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Envio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11011201" w14:textId="4A752D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do Envio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11C5F57" w14:textId="6289E6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828889" w14:textId="013820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BCDA64" w14:textId="231E87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131A60" w14:textId="24C8E4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E7AC04" w14:textId="5A8E19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BEF8CE" w14:textId="4CD4D6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5BF17F" w14:textId="217782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E4C55F3" w14:textId="0E4BBC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8A29B1" w14:textId="36B541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6E19AE" w14:textId="235FBE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DC12C3" w14:textId="02C988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3C881B4" w14:textId="29DF78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24BF71" w14:textId="22E67C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D11EDB" w14:textId="429485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C1637B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7F26A04B" w14:textId="703600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ZS0_DTENVI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07E05655" w14:textId="70F08B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445CC2BC" w14:textId="61B013A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35A7878E" w14:textId="1D55535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77082395" w14:textId="700595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0E49F289" w14:textId="0F95DA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Inicio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Envio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45EA185C" w14:textId="5E70C8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B549CE" w14:textId="2FCD58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DD2926" w14:textId="7CCBEE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804AF5" w14:textId="7250D7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C85CAB" w14:textId="479F58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97C06C" w14:textId="005F5A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BDC0D5" w14:textId="58A085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9B7DCD" w14:textId="60A33B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35F3D2" w14:textId="5821FA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D78AAB" w14:textId="28C010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EF919F" w14:textId="4057F1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3B24FE2" w14:textId="0D6809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AF8A1D" w14:textId="53D65C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523B7F" w14:textId="332151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8A8663F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1FC65040" w14:textId="6161D6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ZS0_DTERR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16016FEF" w14:textId="012D01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02FDEA4" w14:textId="7887F83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577D29F8" w14:textId="3AE6C4B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77BFFA9D" w14:textId="657D11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Erro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1AFE4BFA" w14:textId="05F4AA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do Erro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8B581E0" w14:textId="62AB6E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442FDC" w14:textId="64C8A8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ED01B0" w14:textId="2CEBB3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666C97" w14:textId="4C49DB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60CAC6" w14:textId="7478ED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4FF9C0" w14:textId="13B7F8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2D2334" w14:textId="74679E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8AC3D50" w14:textId="4FE593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B8DB1E" w14:textId="44EF0E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8BAC918" w14:textId="2CEC53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C1643A" w14:textId="309906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62EDBFD" w14:textId="13EA58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EBA475C" w14:textId="701432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507515" w14:textId="31CE2C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D353C68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43322681" w14:textId="4D0AF0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ZS0_LOGERR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75FBEAB7" w14:textId="00B6C5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C687619" w14:textId="3354F51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2E879498" w14:textId="138FD8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225C5A32" w14:textId="1207B6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Erro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4BFCF4DF" w14:textId="38D238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Erro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424AFE81" w14:textId="3EF993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127F7E" w14:textId="053483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B1DC71" w14:textId="1E672D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62A276" w14:textId="3B23D8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FF4050" w14:textId="24CFC7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5326CA" w14:textId="4AE9B5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03D22D" w14:textId="1C4F45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BA2C410" w14:textId="48596B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48911A" w14:textId="222839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F34C84" w14:textId="628BA9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CB3508" w14:textId="4F14AF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EBE158D" w14:textId="0C2278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4D8B0E" w14:textId="11E8B0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DC6C59" w14:textId="666B01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67AC0D8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7C0FA52A" w14:textId="126685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ZS0_HRERR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7F402BC9" w14:textId="02B58D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BDCB96D" w14:textId="3E3ADF4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3DC26ABB" w14:textId="1E8AE54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6685637E" w14:textId="03C583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Erro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2646D7A1" w14:textId="1C7FE4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do Erro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06CB02D3" w14:textId="1FB741E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380922" w14:textId="2C9C26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C324D5" w14:textId="4C87DE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68E428" w14:textId="61720A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05B823" w14:textId="5052B0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75D5E1" w14:textId="2183B5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9AF74D" w14:textId="0AD237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60E014A" w14:textId="6C9B85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545631" w14:textId="3834FF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7B5545" w14:textId="6EAE0A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82E5C6" w14:textId="196F7F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EB5AF21" w14:textId="449F16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0C426D" w14:textId="498756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5D4DB4" w14:textId="4D5DDA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DCB1C3D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4F372D9B" w14:textId="3421B8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ZS0_HRENV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12DD69EE" w14:textId="553B14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3358209" w14:textId="070AEE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46CA8469" w14:textId="4A7F6D0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6246949F" w14:textId="608D02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Envio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48C087DB" w14:textId="153621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do Envio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D28AC36" w14:textId="144B41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634A51" w14:textId="031D61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26CFD4" w14:textId="245231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FFE005" w14:textId="3DB2FF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41D7C9" w14:textId="218660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002E29" w14:textId="255B13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F7A333" w14:textId="2321F1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73CC03A" w14:textId="26C705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A77611" w14:textId="7FAD06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6953E6" w14:textId="465415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C483C8" w14:textId="05B82D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0078B5" w14:textId="01E3FB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23848E" w14:textId="294ECA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A11C66" w14:textId="53E253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5DD8CAE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27B6E384" w14:textId="729043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ZS0_HRENVI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2E43029D" w14:textId="7F920E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BC81BB2" w14:textId="4BA84AE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26DB73A0" w14:textId="3162FCC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4BEF938C" w14:textId="765488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Hora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40FC3435" w14:textId="0114A6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Hora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Inicio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Envio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66BA0A2" w14:textId="5A1AA7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FE365B" w14:textId="6AB987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77E9D1" w14:textId="3987B0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51EFF0" w14:textId="3B7156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6E8B28" w14:textId="27C1BD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DD1D28" w14:textId="7F4652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B42DAC" w14:textId="42694E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C48EFEC" w14:textId="3589DA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28F70D" w14:textId="22475A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9AACC3" w14:textId="48A0D5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E2A0BD" w14:textId="409B9F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03D3BB7" w14:textId="33FF61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28B925" w14:textId="75CEE6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5375DE" w14:textId="04FBDD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173E1D3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69DF095D" w14:textId="2478130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ZS0_ORIGEM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2C771F8F" w14:textId="1F923B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71028491" w14:textId="0633CEC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08A4A3CB" w14:textId="350390D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2F2C52A0" w14:textId="04F4FE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Origem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526AA096" w14:textId="52577E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Origem do Envio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F9F79E0" w14:textId="2128DA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1368FC" w14:textId="423053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AF4085" w14:textId="623846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4B1845" w14:textId="155AE8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EEBC8C" w14:textId="759649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C42A84" w14:textId="5AB96F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9FD3E9" w14:textId="533810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7914FD5" w14:textId="3B3D2E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B09571" w14:textId="2B2D52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D61DB94" w14:textId="56A0E6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319A34" w14:textId="43525B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FF583C5" w14:textId="4E9958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CD1653" w14:textId="2524AA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DE4E70" w14:textId="6E68AF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38C5B79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46BD802C" w14:textId="58C879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ZS0_USER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6EEAF1BF" w14:textId="5DF08B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46491D74" w14:textId="071D5D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7DFBC8B9" w14:textId="378DCF8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3F505C64" w14:textId="427072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Usuário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08F5337C" w14:textId="072C60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Usuário Origem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41C4D6A4" w14:textId="2099F6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6B2D11" w14:textId="7B584E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ACB6B3" w14:textId="2EF60F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E9BC7A" w14:textId="6589A9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F09127" w14:textId="5C96AE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FD5052" w14:textId="353F27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FF3ABF" w14:textId="153BC4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7D8CDF" w14:textId="7146AB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923EE6" w14:textId="258A63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83C901" w14:textId="1AE00B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C32832" w14:textId="61D5C5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AE9D12A" w14:textId="4F19A0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0A31A5" w14:textId="4F775A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1F444F" w14:textId="12AD67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0F20EB3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2B06E84C" w14:textId="60004F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ZS0_BASE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430A7D0E" w14:textId="4A09EA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046C6CF0" w14:textId="5B3A895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4E9BE769" w14:textId="576F6F2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4E099823" w14:textId="4B8A6B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Base Origem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611E4D41" w14:textId="50FBEF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Base de Origem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6286AEF2" w14:textId="7B993D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F26F2D" w14:textId="0A2EE2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9FF573" w14:textId="366ED7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983065" w14:textId="6226A3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855095" w14:textId="517588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713F52" w14:textId="1DC723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96E270" w14:textId="398BF5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979BEA1" w14:textId="119975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92D517" w14:textId="0111AE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05D2D0" w14:textId="37D9FF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7527FE" w14:textId="2DAA2E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D8BF81E" w14:textId="18C6B6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DBA5D42" w14:textId="33E176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9875F6" w14:textId="7F28F9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8D8804C" w14:textId="77777777" w:rsidTr="00012203">
        <w:trPr>
          <w:gridAfter w:val="1"/>
          <w:wAfter w:w="35" w:type="dxa"/>
          <w:trHeight w:val="130"/>
        </w:trPr>
        <w:tc>
          <w:tcPr>
            <w:tcW w:w="1428" w:type="dxa"/>
            <w:gridSpan w:val="3"/>
            <w:shd w:val="clear" w:color="auto" w:fill="FFFFFF"/>
            <w:vAlign w:val="center"/>
          </w:tcPr>
          <w:p w14:paraId="7BFA35EF" w14:textId="7F66E0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ZS0_FILORI</w:t>
            </w:r>
          </w:p>
        </w:tc>
        <w:tc>
          <w:tcPr>
            <w:tcW w:w="707" w:type="dxa"/>
            <w:gridSpan w:val="2"/>
            <w:shd w:val="clear" w:color="auto" w:fill="FFFFFF"/>
            <w:vAlign w:val="center"/>
          </w:tcPr>
          <w:p w14:paraId="48F40C42" w14:textId="79FEE5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3" w:type="dxa"/>
            <w:shd w:val="clear" w:color="auto" w:fill="FFFFFF"/>
            <w:vAlign w:val="center"/>
          </w:tcPr>
          <w:p w14:paraId="55871252" w14:textId="7017954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39D6C588" w14:textId="260304B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5" w:type="dxa"/>
            <w:gridSpan w:val="3"/>
            <w:shd w:val="clear" w:color="auto" w:fill="FFFFFF"/>
            <w:vAlign w:val="center"/>
          </w:tcPr>
          <w:p w14:paraId="7F64C1E7" w14:textId="7992CF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Orig.</w:t>
            </w:r>
          </w:p>
        </w:tc>
        <w:tc>
          <w:tcPr>
            <w:tcW w:w="2596" w:type="dxa"/>
            <w:gridSpan w:val="4"/>
            <w:shd w:val="clear" w:color="auto" w:fill="FFFFFF"/>
            <w:vAlign w:val="center"/>
          </w:tcPr>
          <w:p w14:paraId="576FB068" w14:textId="1B752A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de Origem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2CF586D" w14:textId="17F66D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8034DA" w14:textId="6100B1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784E5D" w14:textId="29E12C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62FDFC" w14:textId="3C9515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B668DD" w14:textId="4A39B3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E1C898" w14:textId="6CD8D1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D92EAF" w14:textId="775CFA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4E0C3A4" w14:textId="09B169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BE6323" w14:textId="39DDD3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EE1998" w14:textId="5E4AAB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58BB01" w14:textId="108BCA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F0AE696" w14:textId="0E3E41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3CDE70" w14:textId="1287F6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2E2F46" w14:textId="3C6B9D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DF9C0C7" w14:textId="77777777" w:rsidTr="002C7C6D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394EF4EE" w14:textId="6D334D7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51710D9" w14:textId="643092D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00EE2C21" w14:textId="367D570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C1F928E" w14:textId="0180B87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72461DA3" w14:textId="42311F3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6EBE989" w14:textId="7187827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36ACEDD" w14:textId="76A4A30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538EC090" w14:textId="250E822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67E2AB5" w14:textId="38A3165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513925CA" w14:textId="639BCB3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86B8D87" w14:textId="6AD0A44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71213108" w14:textId="613AE55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162FA91" w14:textId="2B7D71F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2E1670FF" w14:textId="068989B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70DB18F0" w14:textId="6573FBE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295DAB3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ED08CA" w14:textId="097DD3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7713CE" w14:textId="3B29335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3FD1BB" w14:textId="36A290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9060DD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30698C" w14:textId="000D31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4E1B7E" w14:textId="048C58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817F86" w14:textId="4DDB5F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5386345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8A1B68" w14:textId="50E31CC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4A2FC9" w14:textId="57220A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8050B" w14:textId="59BFDF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"J"</w:t>
            </w:r>
          </w:p>
        </w:tc>
      </w:tr>
      <w:tr w:rsidR="00012203" w:rsidRPr="00012203" w14:paraId="263CFEA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E734D2" w14:textId="2C8034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E248B6" w14:textId="65CC32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0C4197" w14:textId="7921653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P=PROTHEUS</w:t>
            </w:r>
          </w:p>
        </w:tc>
      </w:tr>
      <w:tr w:rsidR="00012203" w:rsidRPr="00012203" w14:paraId="633DF0A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E15821" w14:textId="1034B4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FEAC4D" w14:textId="2E96B7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24D64C" w14:textId="497C418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Pertence("JP")</w:t>
            </w:r>
          </w:p>
        </w:tc>
      </w:tr>
      <w:tr w:rsidR="00012203" w:rsidRPr="00012203" w14:paraId="1C01E5A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0DD6CF" w14:textId="17AF67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ZS0_ORIGEM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F698FF" w14:textId="73055F7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58214A" w14:textId="61E699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FunName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7CE5CC6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730148" w14:textId="775F9A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ZS0_USER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052316" w14:textId="211CAEE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1FED76" w14:textId="34CC23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cUserName</w:t>
            </w:r>
            <w:proofErr w:type="spellEnd"/>
          </w:p>
        </w:tc>
      </w:tr>
      <w:tr w:rsidR="00012203" w:rsidRPr="00012203" w14:paraId="767D960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5EE3DA" w14:textId="76781F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ZS0_BASE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581296" w14:textId="381B4F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CDF005" w14:textId="796CC5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Upper(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AllTrim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GetPvProfString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DBAccess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"ALIAS",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undefined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 , GetAdv97() ) ) )</w:t>
            </w:r>
          </w:p>
        </w:tc>
      </w:tr>
      <w:tr w:rsidR="00012203" w:rsidRPr="00012203" w14:paraId="47C9A2A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55B8F1" w14:textId="697675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A4DB9A" w14:textId="59DE0A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898BEB" w14:textId="253A36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cFilAnt</w:t>
            </w:r>
            <w:proofErr w:type="spellEnd"/>
          </w:p>
        </w:tc>
      </w:tr>
      <w:tr w:rsidR="00012203" w:rsidRPr="00012203" w14:paraId="7336332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437A1012" w14:textId="2782C1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ZS0_FILORI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3CC76273" w14:textId="60EB344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48189C6F" w14:textId="16632B4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2E7F968D" w14:textId="77777777" w:rsidTr="00BB0A8C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135D1445" w14:textId="15F806C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74DF659E" w14:textId="6727D41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94A5456" w14:textId="7E01004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3923D7B" w14:textId="07746FE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C4D9A82" w14:textId="18F6793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582D4CC2" w14:textId="4294191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CE69F04" w14:textId="4692EAA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66F55EA" w14:textId="0D41196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83FB658" w14:textId="1579681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F431A9F" w14:textId="6D9B90C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C6118A2" w14:textId="040EDCC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13FAD4A6" w14:textId="4938326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18BC96F5" w14:textId="0BF191A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AD73E57" w14:textId="4D6D620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D94AEE1" w14:textId="785750E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5B46EE4C" w14:textId="77777777" w:rsidTr="00330EF3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2F0483F4" w14:textId="3CD59BA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4ACFAE89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85BFD3" w14:textId="1C679C08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1CF5B7" w14:textId="4DD9A5B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0B552F" w14:textId="31B729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3853C131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00FC5BE" w14:textId="4B4422D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58220594" w14:textId="3F6C2D7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ZS0_FILIAL + ZS0_TIPO + ZS0_PARA + ZS0_DTENV + ZS0_HRENV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C3CECC3" w14:textId="524F9A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AB7D1AE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32E1B703" w14:textId="368A20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1836CA08" w14:textId="3E9892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ZS0_FILIAL + ZS0_ASSUNT + ZS0_PARA + ZS0_DTENV + ZS0_HRENV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08F14384" w14:textId="323983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761E172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161E7AE5" w14:textId="78C01E0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2A5D55C5" w14:textId="48117A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ZS0_FILIAL + ZS0_TIPO + ZS0_PARA + ZS0_DTENVI + ZS0_HRENVI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9B03158" w14:textId="2C53CF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8C7B95C" w14:textId="63DC3D2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322E01B" w14:textId="68B52A9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847EBFF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7B00B0D1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320566CB" w14:textId="648C422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44549C6" w14:textId="56483FA7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ZS1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412BE41B" w14:textId="43B0380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4BDABBF8" w14:textId="7DA745C2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Cadastro Modelos Workflows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16A02F8" w14:textId="4A0ACA6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092F05B9" w14:textId="430FD72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4"/>
        <w:gridCol w:w="596"/>
        <w:gridCol w:w="116"/>
        <w:gridCol w:w="658"/>
        <w:gridCol w:w="236"/>
        <w:gridCol w:w="443"/>
        <w:gridCol w:w="567"/>
        <w:gridCol w:w="1010"/>
        <w:gridCol w:w="1010"/>
        <w:gridCol w:w="54"/>
        <w:gridCol w:w="956"/>
        <w:gridCol w:w="1010"/>
        <w:gridCol w:w="673"/>
        <w:gridCol w:w="337"/>
        <w:gridCol w:w="467"/>
        <w:gridCol w:w="320"/>
        <w:gridCol w:w="223"/>
        <w:gridCol w:w="95"/>
        <w:gridCol w:w="318"/>
        <w:gridCol w:w="320"/>
        <w:gridCol w:w="277"/>
        <w:gridCol w:w="41"/>
        <w:gridCol w:w="320"/>
        <w:gridCol w:w="318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5B8FEA1B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 w:val="restart"/>
            <w:shd w:val="clear" w:color="auto" w:fill="C0C0C0"/>
            <w:vAlign w:val="center"/>
          </w:tcPr>
          <w:p w14:paraId="7006B79A" w14:textId="6679658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4CBE72AD" w14:textId="5A38A669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414227B2" w14:textId="4A55028E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80" w:type="dxa"/>
            <w:gridSpan w:val="7"/>
            <w:shd w:val="clear" w:color="auto" w:fill="C0C0C0"/>
            <w:vAlign w:val="center"/>
          </w:tcPr>
          <w:p w14:paraId="21F9B121" w14:textId="3A4FD77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030D1430" w14:textId="24095D2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6" w:type="dxa"/>
            <w:gridSpan w:val="17"/>
            <w:shd w:val="clear" w:color="auto" w:fill="C0C0C0"/>
            <w:vAlign w:val="center"/>
          </w:tcPr>
          <w:p w14:paraId="27CC16B5" w14:textId="16466241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7B5C9AA3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00A692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033DE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079752" w14:textId="6B59793E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6B95EC" w14:textId="628D323D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1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5431EA" w14:textId="2328329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9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635D11" w14:textId="58287E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F64952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5B6081" w14:textId="29BD04B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9202A4" w14:textId="536B60C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7C15E3" w14:textId="596DCE1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6063CF" w14:textId="64887A4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E1B478" w14:textId="62C911B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D5493F" w14:textId="56BABF8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67ADB5" w14:textId="555365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7FDEF5" w14:textId="7B57B17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992D8D" w14:textId="6E3FAF4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755E2E" w14:textId="1C33B4E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AACA06" w14:textId="06B086E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1534AD" w14:textId="3D33CBC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6770BB" w14:textId="071D107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040A0987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7636BD84" w14:textId="682BB5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D1156A2" w14:textId="66BFC65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D354B10" w14:textId="296D828F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08D5FDB" w14:textId="379025A4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5AA3337E" w14:textId="386836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41FB47EF" w14:textId="79AC04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0036986" w14:textId="4D8BAC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F42161" w14:textId="4A2668D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B16F11" w14:textId="203B1EA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6FE9726" w14:textId="57C7B38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F95A95" w14:textId="2B1D451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C14CE70" w14:textId="4CFD23C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405D08" w14:textId="5000ADF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13DB42D" w14:textId="7B31575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360C00" w14:textId="258BACD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7713D3" w14:textId="0015383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40457D" w14:textId="244875C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AB6C352" w14:textId="4AEAFC1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7004BE" w14:textId="5C72390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72D2B4" w14:textId="660F052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15FB44CE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2A184279" w14:textId="682CB2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ZS1_CODIGO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FBADC64" w14:textId="3A0F72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EA5F0A0" w14:textId="2BA4808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F0CED2F" w14:textId="070CF5F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2DF413B8" w14:textId="712FC7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07A54633" w14:textId="4E7C2D7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A82C986" w14:textId="3289A5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79FFF5" w14:textId="56BA99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15D3186" w14:textId="6E244A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419B26" w14:textId="711FA8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E9E6DC" w14:textId="503A6F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4A5413" w14:textId="1C88C2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8821B0" w14:textId="46094C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9812D09" w14:textId="20221A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A992C7" w14:textId="2D9474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70B456" w14:textId="3F4D05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C30B21" w14:textId="323A17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68EBA32" w14:textId="4FA4A5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89D565" w14:textId="41E04C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CC7D99" w14:textId="6D1369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BB5652D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73CA8FAA" w14:textId="2D962F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ZS1_DESCRI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CF67474" w14:textId="6A33FD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5DE5E2E" w14:textId="64A2234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ECFF4F5" w14:textId="124C886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1AF54A93" w14:textId="4D999E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4F3AAEA3" w14:textId="24543C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94A76C3" w14:textId="030552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BADE9F" w14:textId="1CC1AA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3FB540E" w14:textId="05C85B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D44BD8" w14:textId="29429B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6E5E23" w14:textId="4ABCF6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71E0ED3" w14:textId="1389E5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2B91A3" w14:textId="2C6DE8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7F0404" w14:textId="140319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C9D336" w14:textId="16A815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B89C94" w14:textId="356C9B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5BAB10" w14:textId="012E98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BE61BA" w14:textId="205873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B7D90A" w14:textId="57A6AA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0E1E82" w14:textId="4C30E7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F2A5D5C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2708964A" w14:textId="3EFF1C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ZS1_STATUS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F7A50FB" w14:textId="7FB99B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2815438" w14:textId="555D831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688DA8A" w14:textId="37E59B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1B348CB8" w14:textId="6F8A70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4A07253E" w14:textId="0724BAC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F2C906C" w14:textId="189529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AD2AFE" w14:textId="210DEA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572F1B" w14:textId="6C00FE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4B72109" w14:textId="14EED4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7B246B" w14:textId="579E14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310805" w14:textId="5C5BBB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0D77EA" w14:textId="70E73C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ABE2C85" w14:textId="003BBB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BE9BFF" w14:textId="4B7581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734987" w14:textId="1060A6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D862E2" w14:textId="6C55BE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45663B3" w14:textId="5BD8A7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3B9D93" w14:textId="4DE522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18D82F" w14:textId="42A76C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8423C95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016A2EA8" w14:textId="6DB70F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ZS1_HTML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18CA292" w14:textId="35A653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B459613" w14:textId="4A23B89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79B56CE" w14:textId="250D2F0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4D5DF912" w14:textId="5375B1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29291862" w14:textId="01E386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8993035" w14:textId="0D9A9C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DB3B78" w14:textId="324F89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8538BE" w14:textId="689994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DEBC2C" w14:textId="45DB8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E5B414" w14:textId="79C4CC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3A6A24" w14:textId="3B408E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0698C2" w14:textId="20E5F6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B1F0E5C" w14:textId="75458F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76CEFD" w14:textId="5D41D2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EFAB82" w14:textId="3DE9B1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936DC5" w14:textId="736E71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E70CB6" w14:textId="21E094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DF7C67" w14:textId="185536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B476E6" w14:textId="0E6AE3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B48600E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F5F11C0" w14:textId="2BA4ED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ZS1_DESTIN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D38C7A6" w14:textId="4A0398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64FD710" w14:textId="5CB551C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FFA5DA6" w14:textId="12B08B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52E7852A" w14:textId="205764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Destinatario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16EC90A0" w14:textId="339F79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Destinatario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C7500FA" w14:textId="7EA488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B328CB" w14:textId="39F7DB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30F9DF" w14:textId="229846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EE98E2" w14:textId="5C774E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6BEAC4" w14:textId="33064E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1A6B25" w14:textId="57B3AF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8D53B8" w14:textId="15D925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D17530" w14:textId="2729B4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8986E3" w14:textId="21AA09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085AC6" w14:textId="0F064F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8F537E" w14:textId="2EA92B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882E264" w14:textId="45CFCA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33D318" w14:textId="7B5838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362579" w14:textId="0F6D44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8341355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A60B4E0" w14:textId="086477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ZS1_CC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B07C5C5" w14:textId="4A6234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43B12F2" w14:textId="20BF8BA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952BBD6" w14:textId="6813E6D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15FCC634" w14:textId="79ECA5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 Copia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1D4C7AFB" w14:textId="4B6B370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 Copia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A16AA9B" w14:textId="32D844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9BB15B" w14:textId="27109E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EFE0F9" w14:textId="51B1D6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96A678" w14:textId="51817D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7D26A8" w14:textId="430B0B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40C570" w14:textId="55DF1A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E31B53" w14:textId="03EEDD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9C1D7C" w14:textId="0261AB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24122F" w14:textId="145C65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DA83E5" w14:textId="7412C9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02B477" w14:textId="63E4AD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0D235FC" w14:textId="12BC3C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6DEF04" w14:textId="1B00BF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7770ED" w14:textId="013A44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1674AD7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77B7C542" w14:textId="75C7C8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ZS1_CCO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017606C" w14:textId="4B8225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BDAFB5A" w14:textId="10F2357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AE9B005" w14:textId="4CE826F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12128144" w14:textId="3BB135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C. Copia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Ocu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6AF5D22F" w14:textId="03C76F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C. Copia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Ocu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38D5606" w14:textId="3D9A37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2A1540" w14:textId="699AFD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7DEF79" w14:textId="4253E9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58C9C7" w14:textId="7E2FE0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41A271" w14:textId="23570C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01D05E" w14:textId="2A5425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A3A826" w14:textId="082FCE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769957" w14:textId="283B80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E568C9" w14:textId="5778B2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F1BA1E" w14:textId="1855A1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7DD53C" w14:textId="0168A9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36A2B72" w14:textId="6A80FA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11ADA6" w14:textId="53DCC8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3F8F40" w14:textId="175222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B2C619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5B06A4D9" w14:textId="53FBFA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ZS1_ASSUNT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8EEF9F1" w14:textId="22C44C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2F7559C" w14:textId="4889D69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59C3151" w14:textId="272A2B5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241CBCC8" w14:textId="0484FD6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Assunto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7D82FBA6" w14:textId="512C0B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Assunto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4FD1BF2" w14:textId="48619B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25EA82" w14:textId="1BACE9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A23DAA" w14:textId="7CBF62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52484B1" w14:textId="3DD0D8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033D49" w14:textId="51B0FA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530231" w14:textId="01E5B6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88087D" w14:textId="62531A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4BA7276" w14:textId="536A5C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C5E48B" w14:textId="699AA4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DD93DF" w14:textId="3FEEC5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7E90B9" w14:textId="545914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2830AAF" w14:textId="1469A6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3DB09E" w14:textId="1F1B5A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AD7D75" w14:textId="5C0693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3164313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59148626" w14:textId="2B1B12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ZS1_OBS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36B561F" w14:textId="466BD3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7D38F78" w14:textId="31AF43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A33CEE1" w14:textId="0F0587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509450E0" w14:textId="16128D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64EF719F" w14:textId="4A39C4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0E6CF35" w14:textId="2C1882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A7F40E" w14:textId="204219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4A81B8" w14:textId="4D1148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C5F585F" w14:textId="039B84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CDF6E6" w14:textId="078FAF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85ACD8" w14:textId="0FF6A1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44CBC2" w14:textId="4DAD6C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49C3E4" w14:textId="0CD13F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ECE9C1" w14:textId="7600D5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D0687A" w14:textId="52970D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450894" w14:textId="3D6C4E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5670423" w14:textId="09D531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167B9F" w14:textId="1C5017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91527D" w14:textId="6F6F47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BA36D8B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0AD3EBEB" w14:textId="52C38B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F0E4905" w14:textId="270A10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2143CED" w14:textId="6A0C376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D723088" w14:textId="25E624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60BCA27A" w14:textId="28A28D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3FB210B1" w14:textId="18FF22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D371F22" w14:textId="641B8A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B2241C" w14:textId="577A54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B2007F5" w14:textId="622EAE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6DE2E46" w14:textId="2C7D1D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A21F67" w14:textId="7A2381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9B8270" w14:textId="525A31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E80296" w14:textId="621BB0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1B83704" w14:textId="5B0B55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237E79" w14:textId="452B73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B7E8FC" w14:textId="6232E3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71DD4B" w14:textId="3A8C98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843669A" w14:textId="5D2BC1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C4126A" w14:textId="3AD17C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0338B6" w14:textId="0E0EC9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A07BB1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07FDAA7" w14:textId="127A77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3F40852" w14:textId="79E069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3EFE87D" w14:textId="6C82F03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5B6CDD0" w14:textId="609FC24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31028C90" w14:textId="31A49F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49D74EA6" w14:textId="2539B2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3F10414" w14:textId="4E0B97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3661F0" w14:textId="774996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57F287" w14:textId="37FAC3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60003AE" w14:textId="650D34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99ED80" w14:textId="0BFF77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38FF52" w14:textId="681B0D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A7D2FE" w14:textId="6DAFE8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562AD2" w14:textId="2AF1A2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B59E3E" w14:textId="6E24BC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849634" w14:textId="395991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830F1A" w14:textId="51F6AC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4E7137D" w14:textId="06CCD1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E38158" w14:textId="2554AB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5E5EC21" w14:textId="06EFB8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CB9D9EC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DAF6770" w14:textId="54916D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D20225B" w14:textId="427D30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4D2ED3A" w14:textId="6D08564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AE3A0B1" w14:textId="42050F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299858E1" w14:textId="17EA1A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54967A84" w14:textId="27096C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BE6FE6F" w14:textId="654289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BBB20D" w14:textId="69EF9C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AA92BC" w14:textId="0D985C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CC135B" w14:textId="70CFF1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0F7AD3" w14:textId="28DF62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E7D8A8" w14:textId="737AD5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6F5D01" w14:textId="47A337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44FBD24" w14:textId="754383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17D662" w14:textId="27250B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88524F" w14:textId="167D2E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CA58F9" w14:textId="6FF8B0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4C40BBD" w14:textId="386A92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035636" w14:textId="6A3AAF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0F1588" w14:textId="519209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71B60B" w14:textId="77777777" w:rsidTr="008942DA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2C8151AC" w14:textId="04FC1CC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8270D78" w14:textId="56E870B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D3CBA92" w14:textId="2E39947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DCE1DD2" w14:textId="7202887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75AF6A1" w14:textId="6639AC7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7B4435A" w14:textId="4D99773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9888465" w14:textId="1380599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054C1972" w14:textId="3DF9EE6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378DC8A" w14:textId="383C3C5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EB187D4" w14:textId="79E2A0C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BB4A6DB" w14:textId="063FCD3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3C720D67" w14:textId="58B06A7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7E790D31" w14:textId="02F0DC2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A3E9F4B" w14:textId="6D3B83B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1BDEE20" w14:textId="1F39B7E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56276DC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008DA8" w14:textId="41ABBF7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4746FD" w14:textId="74DE07D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7B3EDD" w14:textId="04DF66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213B2C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E8E574" w14:textId="3EA91B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B76E7A" w14:textId="118EFEC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162845" w14:textId="6E59EDA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4580035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2D4B46" w14:textId="09FDCC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AD9D9E" w14:textId="37079F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845A10" w14:textId="6F0E14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NextNumero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"ZS1", 1, "ZS1_CODIGO", .T.)</w:t>
            </w:r>
          </w:p>
        </w:tc>
      </w:tr>
      <w:tr w:rsidR="00012203" w:rsidRPr="00012203" w14:paraId="4E9B372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3400B9" w14:textId="3D9CBD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0C5F1E" w14:textId="3DB86EE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A9FEA8" w14:textId="7CD750B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=Inativo</w:t>
            </w:r>
          </w:p>
        </w:tc>
      </w:tr>
      <w:tr w:rsidR="00012203" w:rsidRPr="00012203" w14:paraId="4A6A411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85AB09" w14:textId="685EDE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ZS1_DESTIN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FF5CE6" w14:textId="0B2C84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9BBB39" w14:textId="7EB4C6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IIF(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ExistBlock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("ISEMAIL"),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IsEmail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("ZS1_DESTIN")), .T.) .AND.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FwFldPut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("ZS1_DESTIN", Lower(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("ZS1_DESTIN")))</w:t>
            </w:r>
          </w:p>
        </w:tc>
      </w:tr>
      <w:tr w:rsidR="00012203" w:rsidRPr="00012203" w14:paraId="43BB836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B0BDE0" w14:textId="1EB132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ZS1_CC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70FC02" w14:textId="40DEB78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80DD6E" w14:textId="2874E4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IIF(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ExistBlock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("ISEMAIL"),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IsEmail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("ZS1_CC")), .T.) .AND.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FwFldPut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("ZS1_CC", Lower(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("ZS1_CC")))</w:t>
            </w:r>
          </w:p>
        </w:tc>
      </w:tr>
      <w:tr w:rsidR="00012203" w:rsidRPr="00012203" w14:paraId="4D6DEE9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655064" w14:textId="1D11FE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ZS1_CCO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C9FCCC" w14:textId="0A307C6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F3EA3C" w14:textId="7AFF09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IIF(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ExistBlock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("ISEMAIL"),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IsEmail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("ZS1_CCO")), .T.) .AND.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FwFldPut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("ZS1_CCO", Lower(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("ZS1_CCO")))</w:t>
            </w:r>
          </w:p>
        </w:tc>
      </w:tr>
      <w:tr w:rsidR="00012203" w:rsidRPr="00012203" w14:paraId="4D61FC2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945EA2" w14:textId="7F804A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FF1F6D" w14:textId="7668E1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6589BD" w14:textId="4B8E4B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36B9773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098E6F5A" w14:textId="03A69A6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3852972D" w14:textId="1AFEA0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37E7E20" w14:textId="54312B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1D6237C0" w14:textId="77777777" w:rsidTr="00000040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1CB166C3" w14:textId="575B7EF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5CC00CE5" w14:textId="6C232A4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4EBBA706" w14:textId="1C1A41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003785C" w14:textId="36437BE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02D1977" w14:textId="55F5CA0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0D36E557" w14:textId="5154385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5.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E08FEDE" w14:textId="270284F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6.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A265056" w14:textId="26B3373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AE4A3DE" w14:textId="445A2A1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06F776E" w14:textId="520ECBB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F45937F" w14:textId="1CAB01C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6B38557D" w14:textId="676F18C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6B347AE4" w14:textId="2C15CDE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12.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42785503" w14:textId="5B88E15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13. SXG</w:t>
            </w:r>
          </w:p>
        </w:tc>
      </w:tr>
    </w:tbl>
    <w:p w14:paraId="0450624D" w14:textId="2D38EEC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3815B83C" w14:textId="77777777" w:rsidTr="004005CF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515EACBD" w14:textId="7956A55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0DD68EAD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09D5EF" w14:textId="7B2C2E61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60FD0D" w14:textId="68FC2D8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3D8C3A5" w14:textId="2D6BA2A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6FD81342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59D131D6" w14:textId="5294F67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971C4A5" w14:textId="732F67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ZS1_FILIAL + ZS1_CODIGO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C91C8FB" w14:textId="2F6ECC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C2D99B7" w14:textId="412B58F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700341A" w14:textId="550ADAD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2559F5C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6960CA84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442B1E91" w14:textId="4146222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54085AE" w14:textId="4F0334E5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ZS2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5755385B" w14:textId="782993C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7B5FD438" w14:textId="779EB446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Cadastro de Grupos de </w:t>
            </w: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Email</w:t>
            </w:r>
            <w:proofErr w:type="spellEnd"/>
          </w:p>
        </w:tc>
        <w:tc>
          <w:tcPr>
            <w:tcW w:w="3969" w:type="dxa"/>
            <w:shd w:val="clear" w:color="auto" w:fill="FFFFFF"/>
            <w:vAlign w:val="center"/>
          </w:tcPr>
          <w:p w14:paraId="265D6E64" w14:textId="1C80808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1C79FA25" w14:textId="05A46DC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5"/>
        <w:gridCol w:w="595"/>
        <w:gridCol w:w="118"/>
        <w:gridCol w:w="660"/>
        <w:gridCol w:w="232"/>
        <w:gridCol w:w="448"/>
        <w:gridCol w:w="562"/>
        <w:gridCol w:w="1010"/>
        <w:gridCol w:w="1010"/>
        <w:gridCol w:w="58"/>
        <w:gridCol w:w="952"/>
        <w:gridCol w:w="1010"/>
        <w:gridCol w:w="675"/>
        <w:gridCol w:w="335"/>
        <w:gridCol w:w="469"/>
        <w:gridCol w:w="318"/>
        <w:gridCol w:w="223"/>
        <w:gridCol w:w="95"/>
        <w:gridCol w:w="320"/>
        <w:gridCol w:w="318"/>
        <w:gridCol w:w="277"/>
        <w:gridCol w:w="43"/>
        <w:gridCol w:w="320"/>
        <w:gridCol w:w="318"/>
        <w:gridCol w:w="318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217F1917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 w:val="restart"/>
            <w:shd w:val="clear" w:color="auto" w:fill="C0C0C0"/>
            <w:vAlign w:val="center"/>
          </w:tcPr>
          <w:p w14:paraId="1DD619BD" w14:textId="41AFF9C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3" w:type="dxa"/>
            <w:gridSpan w:val="2"/>
            <w:vMerge w:val="restart"/>
            <w:shd w:val="clear" w:color="auto" w:fill="C0C0C0"/>
            <w:vAlign w:val="center"/>
          </w:tcPr>
          <w:p w14:paraId="39A63104" w14:textId="170F4A14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40" w:type="dxa"/>
            <w:gridSpan w:val="3"/>
            <w:shd w:val="clear" w:color="auto" w:fill="C0C0C0"/>
            <w:vAlign w:val="center"/>
          </w:tcPr>
          <w:p w14:paraId="37B339A0" w14:textId="40999D8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7" w:type="dxa"/>
            <w:gridSpan w:val="7"/>
            <w:shd w:val="clear" w:color="auto" w:fill="C0C0C0"/>
            <w:vAlign w:val="center"/>
          </w:tcPr>
          <w:p w14:paraId="71B67A6D" w14:textId="603C5F9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0083967F" w14:textId="072B014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4" w:type="dxa"/>
            <w:gridSpan w:val="17"/>
            <w:shd w:val="clear" w:color="auto" w:fill="C0C0C0"/>
            <w:vAlign w:val="center"/>
          </w:tcPr>
          <w:p w14:paraId="53313305" w14:textId="17DC3B0A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45D4C3A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4FDF78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3CBDD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BA0456" w14:textId="400F0D04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54B79E7" w14:textId="1C7321CE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0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A49F24" w14:textId="609FF76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7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9097D7" w14:textId="73E2545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1DF5F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7EFB28" w14:textId="648992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7603D9" w14:textId="0CB3DF6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7E7F44" w14:textId="6B8D2E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E5089A" w14:textId="2242BEA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787DEED" w14:textId="75985FA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8001E9" w14:textId="7199C3A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D6435A" w14:textId="32F4F7E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E2A957" w14:textId="7AD71E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8739AF" w14:textId="29CC304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BCC890" w14:textId="19656E3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671BEB" w14:textId="6341D39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A6FDE2" w14:textId="6F5F877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70C225" w14:textId="3EDC0BB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606839C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1D7E6B2D" w14:textId="303478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ZS2_FILIAL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15E2576C" w14:textId="312568F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274074F2" w14:textId="2E560F91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6ED32FEB" w14:textId="7282608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36E23991" w14:textId="7349E9F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1FC7386F" w14:textId="1F6BF9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8CCBC1D" w14:textId="37DCC8B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596A72" w14:textId="0FB2EEA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555CF2" w14:textId="38EC56C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DB9F56" w14:textId="115ADD0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37C5D9E" w14:textId="7D3F1F1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52032CA" w14:textId="038AFF2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4958A8" w14:textId="605F5C4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DB06CF" w14:textId="40E9D30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A1350D" w14:textId="6DB940D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7D0551" w14:textId="127128B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41ED35" w14:textId="74B8029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3602F7" w14:textId="3634CD1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1C891B" w14:textId="48949E3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C4C6AD" w14:textId="6C3408C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7983F944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EE56BBA" w14:textId="167FC2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ZS2_CODIGO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5262A67F" w14:textId="62871F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2D9A2D81" w14:textId="72AEBA2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ED07FC3" w14:textId="5171942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6FC223C5" w14:textId="2177FA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05E324CC" w14:textId="27D3E9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6074CB2" w14:textId="042144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163769" w14:textId="791156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587C9B" w14:textId="245377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B10866" w14:textId="371362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79BEC79" w14:textId="24EBAA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3CBB95E" w14:textId="68708E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933C11" w14:textId="231DF5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07427C0" w14:textId="23DFFC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25C6D8" w14:textId="323B11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4A1AFF" w14:textId="37B19A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FA69E7" w14:textId="7C3945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BD7E6A" w14:textId="45F0B9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A76487" w14:textId="42BB06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C8557A" w14:textId="2DE1FE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5173F4C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AE8440A" w14:textId="2C620C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ZS2_SEQ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0B86E59D" w14:textId="530213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123716E" w14:textId="7815D10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7C3680B" w14:textId="3EA2A1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7E7B5B17" w14:textId="62ACE2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Sequencia</w:t>
            </w:r>
            <w:proofErr w:type="gram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5D626D2D" w14:textId="1C8262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Sequencia</w:t>
            </w:r>
            <w:proofErr w:type="gram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4033FE0" w14:textId="09F823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B636C3" w14:textId="16B2E2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5FAE23" w14:textId="0F96D6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A81947" w14:textId="15253A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0DEAB36" w14:textId="557769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95AF81B" w14:textId="223763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ECF435" w14:textId="7460CA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A616B46" w14:textId="1D2E7C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65D23FC" w14:textId="30EECF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3A664B" w14:textId="0203D5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732CBB" w14:textId="7C7A4D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A87C179" w14:textId="512EA6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1619FF" w14:textId="3C9660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F019B7" w14:textId="14DD30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EB4F4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4FDB5BD" w14:textId="1826FC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ZS2_DESC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1431D4ED" w14:textId="7295F0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6C24397" w14:textId="0D31A8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5A7DA3C" w14:textId="5DA2151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436C1C98" w14:textId="4AAD3D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2591C32B" w14:textId="6F2F72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3F91B31" w14:textId="5F8651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6950715" w14:textId="26842B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3D9A20" w14:textId="684BB2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4EB43D" w14:textId="5DD43D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2655052" w14:textId="3C507B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3C70A31" w14:textId="751771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DEE0AE" w14:textId="6CE41E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25E35C0" w14:textId="05ACE0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40C59E" w14:textId="0B065C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EA0116" w14:textId="17FCF4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3875CB" w14:textId="4ADA22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30BCD8D" w14:textId="23E3D2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D98E23" w14:textId="739D47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2EAE8F" w14:textId="6083C4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FD7C774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3A270B2E" w14:textId="710588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ZS2_FILORI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06E4A9FF" w14:textId="6A4DB1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0D5A5DA7" w14:textId="5ABE343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EC7841E" w14:textId="612EECB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2724526F" w14:textId="3FC46F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Orig.</w:t>
            </w:r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377B3681" w14:textId="1262A0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Origem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CE6C5F6" w14:textId="65DBAD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C4532B5" w14:textId="593A8B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B6F00B" w14:textId="14937A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23A8DD" w14:textId="6C2D76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122272" w14:textId="59B284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FC02211" w14:textId="7A9598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E7B7EC" w14:textId="5F49E4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87C497" w14:textId="43F2DE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8DD403" w14:textId="2CA4E4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0B3401" w14:textId="2D12FE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D6FE0E" w14:textId="4A036B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1DD23F2" w14:textId="4FCF5B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B8D1FB" w14:textId="07781F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5C6692" w14:textId="068E9D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3F8F346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31F0B89" w14:textId="00D32E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ZS2_EMAIL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90A7463" w14:textId="507A16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11FF033" w14:textId="3D8EEEE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14EC67E" w14:textId="150B0E9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5621B42D" w14:textId="1E20510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660A0B78" w14:textId="55D6E8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A66F4BA" w14:textId="1AE73F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AC76042" w14:textId="6C791E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C491E7" w14:textId="589F2B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1E2129" w14:textId="36FF60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3EAFE5A" w14:textId="6CBD62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92CC872" w14:textId="6BF7CA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1279BB" w14:textId="5B5FD7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D4DD3D" w14:textId="6D3C4C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A3852FE" w14:textId="353CBE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D4880D" w14:textId="6249FD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745A40" w14:textId="4A4B1B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3B72915" w14:textId="076562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AFF0AF" w14:textId="75DCC8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B12C2F" w14:textId="337589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4E96C60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A64AFBB" w14:textId="39A486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ZS2_UNID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33B69564" w14:textId="6E04F7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7E8DEBD9" w14:textId="4844F74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59DF1D3" w14:textId="11009AA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3752E739" w14:textId="26D7F5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Unid.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Negoc</w:t>
            </w:r>
            <w:proofErr w:type="spell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027D38B2" w14:textId="103AEB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Unid.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Negoc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8F4C6FA" w14:textId="2CA8AD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823526" w14:textId="7FEFD4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3DB27E" w14:textId="146244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F574C1" w14:textId="78B505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B8CBB32" w14:textId="03F07C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0F65802" w14:textId="45B06E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9B45AE" w14:textId="15057E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0CCEEEB" w14:textId="5A5AD0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F66484" w14:textId="7930C9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7B102B" w14:textId="324654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2810F9" w14:textId="3E91AC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71FE1A6" w14:textId="126762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2051D5" w14:textId="300B58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F01885" w14:textId="469B56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5F15692" w14:textId="77777777" w:rsidTr="0086768D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11878CC3" w14:textId="5144B09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82FE1B8" w14:textId="533728F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7FF31141" w14:textId="062C11C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AE9DA68" w14:textId="63B1FA8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86CA1EB" w14:textId="3DE49F4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A8CA1EB" w14:textId="06BE396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02C7D46" w14:textId="4AAD3ED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5CEDC84" w14:textId="7350CC2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BEE97FC" w14:textId="7DB5767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B4964E8" w14:textId="358DD1C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39B0E143" w14:textId="1CB4809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51BE9E08" w14:textId="53B6633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8C178D1" w14:textId="17093BE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485E550B" w14:textId="584CD21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015289E" w14:textId="16253BF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764C73A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FA25DD" w14:textId="6DFD003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8B4251" w14:textId="1DFD38D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7BC54A" w14:textId="167A25E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31973F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ACF9D3" w14:textId="13C05AE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F90551" w14:textId="5121076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4DE366" w14:textId="4DB9A0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02311DA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EA75D1" w14:textId="3D9405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ZS2_SEQ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B68892" w14:textId="34EA43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A24B58" w14:textId="3264741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INCLUI</w:t>
            </w:r>
          </w:p>
        </w:tc>
      </w:tr>
      <w:tr w:rsidR="00012203" w:rsidRPr="00012203" w14:paraId="5F3011B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7768B7" w14:textId="2849B1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ZS2_DESC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F918F5" w14:textId="75AA16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3F5F1A" w14:textId="29BBA65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INCLUI</w:t>
            </w:r>
          </w:p>
        </w:tc>
      </w:tr>
      <w:tr w:rsidR="00012203" w:rsidRPr="00012203" w14:paraId="00AFD1A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FBE170" w14:textId="47BB612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048598" w14:textId="1D5C49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85E505" w14:textId="108B28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13210E0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58CD9B" w14:textId="6C74F8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D4965E" w14:textId="60D853D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994CB9" w14:textId="6A52E32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("SM0",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cEmpAnt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("ZS2_FILORI"))</w:t>
            </w:r>
          </w:p>
        </w:tc>
      </w:tr>
      <w:tr w:rsidR="00012203" w:rsidRPr="00012203" w14:paraId="7084BB0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FA57BE" w14:textId="20ED54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ZS2_EMAIL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050FE1" w14:textId="5B8C3AB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3F253E" w14:textId="08E8F1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IIF(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ExistBlock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("ISEMAIL"),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IsEmail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("ZS2_EMAIL")), .T.) .AND.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FwFldPut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("ZS2_EMAIL", Lower(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("ZS2_EMAIL")))</w:t>
            </w:r>
          </w:p>
        </w:tc>
      </w:tr>
      <w:tr w:rsidR="00012203" w:rsidRPr="00012203" w14:paraId="45018A9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176074" w14:textId="6B9BA06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ZS2_UNID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DC2100" w14:textId="48FECF4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EAD531" w14:textId="2A81E60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W3</w:t>
            </w:r>
          </w:p>
        </w:tc>
      </w:tr>
      <w:tr w:rsidR="00012203" w:rsidRPr="00012203" w14:paraId="1C51186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1A65BC9E" w14:textId="7F7012F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ZS2_UNID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4C01C30D" w14:textId="0DE36A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7AA4B8C3" w14:textId="7CBBF0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("SX5", "W3"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("ZS2_UNID"))</w:t>
            </w:r>
          </w:p>
        </w:tc>
      </w:tr>
      <w:tr w:rsidR="00012203" w:rsidRPr="00012203" w14:paraId="5B0798A9" w14:textId="77777777" w:rsidTr="001663CE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1A8E4085" w14:textId="41FF4EB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5E4DE7DC" w14:textId="7A7B439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6DC4CFF1" w14:textId="65DD609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26A3568" w14:textId="78CF14D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F8F9D24" w14:textId="3B6028D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338C370F" w14:textId="730CAAA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5291125" w14:textId="47FCD3D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38371FD" w14:textId="4957B80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54B8BD91" w14:textId="453C6F2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E4D4887" w14:textId="3A80763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5E44F9E" w14:textId="6D4325E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22CF1B72" w14:textId="441191D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7E5C9CFB" w14:textId="7114C23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4B0BB21" w14:textId="446C95E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D792FC5" w14:textId="14BF563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3DEEBA2A" w14:textId="77777777" w:rsidTr="00F94127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30B2297F" w14:textId="3729C65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0C962F98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29F151" w14:textId="78AC9A5B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1BA624" w14:textId="10AA817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C17445" w14:textId="78361F3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2B10EDA1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D479B4B" w14:textId="68BB832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0F1D3D54" w14:textId="58D612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ZS2_FILIAL + ZS2_CODIGO + ZS2_SEQ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FC67204" w14:textId="3EEB94B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B5B8EFE" w14:textId="5E660F6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C69C58D" w14:textId="352E323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CF21168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248EBA84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5D9B21DC" w14:textId="12962D0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36EE192" w14:textId="0168B958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ZS3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6FD0600C" w14:textId="3F3B46F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2801AD8A" w14:textId="1A7F93C9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Central de Processos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636B404D" w14:textId="3F9884E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849E0AB" w14:textId="4386CF6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3"/>
        <w:gridCol w:w="597"/>
        <w:gridCol w:w="114"/>
        <w:gridCol w:w="657"/>
        <w:gridCol w:w="239"/>
        <w:gridCol w:w="440"/>
        <w:gridCol w:w="570"/>
        <w:gridCol w:w="1010"/>
        <w:gridCol w:w="1010"/>
        <w:gridCol w:w="52"/>
        <w:gridCol w:w="958"/>
        <w:gridCol w:w="1010"/>
        <w:gridCol w:w="672"/>
        <w:gridCol w:w="338"/>
        <w:gridCol w:w="466"/>
        <w:gridCol w:w="320"/>
        <w:gridCol w:w="224"/>
        <w:gridCol w:w="96"/>
        <w:gridCol w:w="318"/>
        <w:gridCol w:w="320"/>
        <w:gridCol w:w="276"/>
        <w:gridCol w:w="42"/>
        <w:gridCol w:w="320"/>
        <w:gridCol w:w="318"/>
        <w:gridCol w:w="320"/>
        <w:gridCol w:w="10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20DA8B00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vMerge w:val="restart"/>
            <w:shd w:val="clear" w:color="auto" w:fill="C0C0C0"/>
            <w:vAlign w:val="center"/>
          </w:tcPr>
          <w:p w14:paraId="326A5796" w14:textId="68B60D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1" w:type="dxa"/>
            <w:gridSpan w:val="2"/>
            <w:vMerge w:val="restart"/>
            <w:shd w:val="clear" w:color="auto" w:fill="C0C0C0"/>
            <w:vAlign w:val="center"/>
          </w:tcPr>
          <w:p w14:paraId="34AED243" w14:textId="2B1E825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6" w:type="dxa"/>
            <w:gridSpan w:val="3"/>
            <w:shd w:val="clear" w:color="auto" w:fill="C0C0C0"/>
            <w:vAlign w:val="center"/>
          </w:tcPr>
          <w:p w14:paraId="31C513BB" w14:textId="4C79F674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82" w:type="dxa"/>
            <w:gridSpan w:val="7"/>
            <w:shd w:val="clear" w:color="auto" w:fill="C0C0C0"/>
            <w:vAlign w:val="center"/>
          </w:tcPr>
          <w:p w14:paraId="7092BA08" w14:textId="7DF08D3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47F7C196" w14:textId="106759D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8" w:type="dxa"/>
            <w:gridSpan w:val="17"/>
            <w:shd w:val="clear" w:color="auto" w:fill="C0C0C0"/>
            <w:vAlign w:val="center"/>
          </w:tcPr>
          <w:p w14:paraId="06CA7AED" w14:textId="67EE708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2D275D" w:rsidRPr="00012203" w14:paraId="013916FD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A2FAE9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580772A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7A44FD" w14:textId="06DD9517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685AC7" w14:textId="7DAD5238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7C9288" w14:textId="772FFB2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40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6F59F1" w14:textId="06C2401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DA174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739C34" w14:textId="1D44C2D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3C57C7" w14:textId="71F2645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001B73" w14:textId="7B00B2C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29E06C" w14:textId="64D74D4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935A50" w14:textId="32BCF75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CFC890C" w14:textId="166A585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229754" w14:textId="08CBEC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146906" w14:textId="1232591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0E0098" w14:textId="3091AAE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3992FA" w14:textId="5F55C23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C8266F" w14:textId="7809C76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775135" w14:textId="2A34609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BB65B2" w14:textId="366A392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1D3BD701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1A62D105" w14:textId="3B94A4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ZS3_FILIAL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BF97C9D" w14:textId="095D4FD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D2E7E09" w14:textId="73FE1526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BA5E16E" w14:textId="38A34F33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35C621B6" w14:textId="035ADE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0D081A69" w14:textId="6A5F91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AE9F914" w14:textId="53DE22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0519F4" w14:textId="580AE24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7C18D7D" w14:textId="7D3B688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75DEB2C" w14:textId="62E503B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13CD01" w14:textId="4126997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AC66EB" w14:textId="50ECB3C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F5311F" w14:textId="3BD22B6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86A2D87" w14:textId="7030994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6187E2" w14:textId="73E9BC0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A6BC0C" w14:textId="7C06EB4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88F51E" w14:textId="064BE8E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0307B29" w14:textId="2045C7E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F17FBA" w14:textId="0935D31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BDE660" w14:textId="7B28F80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41759DF0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4FCE3B69" w14:textId="3D038D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ZS3_CODIGO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5CA0C41" w14:textId="20802A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344DCAD" w14:textId="4E37786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3D2A221" w14:textId="74936F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62A29830" w14:textId="0FD781A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Cod.Processo</w:t>
            </w:r>
            <w:proofErr w:type="spellEnd"/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12B55F3A" w14:textId="2320F4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Processo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312FC3A" w14:textId="2AFBB1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6313D7" w14:textId="3DCA04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5FCDF9E" w14:textId="6B9009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1B994D" w14:textId="4D8553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D4DDD7" w14:textId="75478E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4F43CB" w14:textId="30C3EF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E88F8C" w14:textId="0E8326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D7CEAB" w14:textId="49087E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2043AC" w14:textId="79B36B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D0F73F" w14:textId="335E31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AA1CF4" w14:textId="2AE7D2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0259A27" w14:textId="3E63AB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979804" w14:textId="63A1AD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AFC718" w14:textId="50029B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F71491C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28E2C516" w14:textId="1CD58D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ZS3_CATEG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EAFB2B6" w14:textId="6A47A8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567C22A" w14:textId="28AD9F7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8909B21" w14:textId="573C2D9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2E9BFA9C" w14:textId="472F77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Categoria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30EA004D" w14:textId="37F539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Categoria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C1A4458" w14:textId="7237B5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BCAA8D" w14:textId="1D8C29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EE7C11B" w14:textId="72EDE3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E81981" w14:textId="6DE60B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272489" w14:textId="7DAAB6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B157DD" w14:textId="2E1CCC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8486B1" w14:textId="4E10A9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F2FD9C3" w14:textId="1FB04D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C20726" w14:textId="76A0DD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991991" w14:textId="3FCD36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76A493" w14:textId="546405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9944729" w14:textId="5196EC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7ACCBB" w14:textId="32606C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0CFDCB" w14:textId="36A278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8D6F370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48E25806" w14:textId="7A0AA6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ZS3_DESC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E57B2ED" w14:textId="421167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577F248" w14:textId="5B18559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596993D" w14:textId="4D2E1F2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4D816DFC" w14:textId="0F3592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 Processo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7965388E" w14:textId="0A2873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Processo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B37A1E3" w14:textId="7717B5C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4A5682" w14:textId="51CE7C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EE59949" w14:textId="613030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365A1D" w14:textId="33A9D9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2BE725" w14:textId="06C8FF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4F63C3" w14:textId="407BAE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B30A34" w14:textId="52968A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9B48FA" w14:textId="692B7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4B81BB" w14:textId="3A810E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BC8D6B" w14:textId="78150B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8A1B56" w14:textId="1990C0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B478770" w14:textId="5DDCAA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239B52" w14:textId="78C133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0A6524" w14:textId="79FDFC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5AB5FF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6890DD3E" w14:textId="30F1DC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ZS3_TIPO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8847A8D" w14:textId="208C62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D5E43B2" w14:textId="39AF51F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457E0A7" w14:textId="12768DF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0A522A1B" w14:textId="21D2FB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0D261392" w14:textId="0A99E4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8C97FA4" w14:textId="5DF412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326183" w14:textId="37E452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8D3BB80" w14:textId="560DD9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DCD0055" w14:textId="15E525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9286C2" w14:textId="281DA8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489E0F" w14:textId="2898B2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E4A0A3" w14:textId="5A1D52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F33201" w14:textId="2C19F7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D23153" w14:textId="0E1FC0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BAF247" w14:textId="5964A0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ED5F50" w14:textId="503B98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E6E71E2" w14:textId="2ADD3D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E139B35" w14:textId="16186D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360B43" w14:textId="68992A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37C7BBE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693A1598" w14:textId="2241D4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ZS3_TAGS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45B6785" w14:textId="3966C4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19F4A75" w14:textId="28C2C33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6F84F23" w14:textId="2A8988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7F00A317" w14:textId="48E7DA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Tags</w:t>
            </w:r>
            <w:proofErr w:type="spellEnd"/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567D9E18" w14:textId="7994C7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Tags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C26D88F" w14:textId="121499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4EB79E" w14:textId="1D9B1C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BE72828" w14:textId="67FF2F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DFC2E65" w14:textId="3B7E5F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8CA472" w14:textId="249C68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8D7564" w14:textId="149865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DD5E37" w14:textId="4B47FE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741223" w14:textId="104540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E89E5D" w14:textId="52A834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101180" w14:textId="6BCC70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7C52CA" w14:textId="5E913D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180C974" w14:textId="4F409D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BD3836" w14:textId="058D2D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225DFC" w14:textId="08A638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EC1DE00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6C6BAAA3" w14:textId="4B1754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ZS3_OBS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97E2154" w14:textId="660D25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6D185EE" w14:textId="50F80FB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F0BE363" w14:textId="3A55D4A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661F2467" w14:textId="47F562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53C482A5" w14:textId="719D53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Observacoes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Adicionais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4D4DE1E" w14:textId="61C9FE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59E722" w14:textId="2FAABC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504F312" w14:textId="28AC4A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EDCCB5" w14:textId="1D9967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D32D6B" w14:textId="27B9C5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8250C3" w14:textId="42AE62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614273" w14:textId="27D0B3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23F080D" w14:textId="7DC07A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249F22" w14:textId="5E0724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F9AEFA" w14:textId="025C05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BA5536" w14:textId="1B890C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63A86B" w14:textId="2BA79C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410CBA" w14:textId="73740F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921F26" w14:textId="0BD4BA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4781E08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738268CE" w14:textId="728E74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ZS3_ACAO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CFB979A" w14:textId="1BBD44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AF3D706" w14:textId="54B8C5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78CC032" w14:textId="68DBDAE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7DB60EC9" w14:textId="6C2600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Acao</w:t>
            </w:r>
            <w:proofErr w:type="spellEnd"/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4C621FF1" w14:textId="16E524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 Executada</w:t>
            </w:r>
            <w:proofErr w:type="gram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B70422E" w14:textId="60AA65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A7D28D" w14:textId="3F6F33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453E2B" w14:textId="51C051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46ED462" w14:textId="4CBB87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D6887E" w14:textId="6A7FD5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3F4242" w14:textId="7043F4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DDBACF" w14:textId="186DA4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54996E" w14:textId="0F3A9E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8EB8BF" w14:textId="2D39A6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526288" w14:textId="230D79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9AF205" w14:textId="1CE6E5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4371F9" w14:textId="775945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78343A" w14:textId="061240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785595" w14:textId="11DDA5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1281493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7235DBB6" w14:textId="7AF950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ZS3_RESACA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73AB999" w14:textId="797CEA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2EEEC63" w14:textId="34294D6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2EF6895" w14:textId="60F0AE6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158BF512" w14:textId="715301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Resumo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Acao</w:t>
            </w:r>
            <w:proofErr w:type="spellEnd"/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35457E52" w14:textId="2FB994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Resumo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60BCDE8" w14:textId="3EF033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E70703" w14:textId="3A483A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304CDBD" w14:textId="3EC7B0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55A8B8" w14:textId="183E4B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368B9D" w14:textId="7AA199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96C7AB" w14:textId="65EF49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76EFD1" w14:textId="25FB5A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DB1923" w14:textId="3AC044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60496E" w14:textId="62D15D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EDC226" w14:textId="6BF1C6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3E06B0" w14:textId="1A0B0D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C939ACE" w14:textId="490CEB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A696E5" w14:textId="0FE6BB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F7A2A9" w14:textId="5EEB4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4A29C9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1C6DA182" w14:textId="232402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ZS3_BLCINI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4D9B572" w14:textId="1E4526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F129941" w14:textId="4D244F8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78E06FD" w14:textId="585813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0EAEF07B" w14:textId="66CD348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Bloco INI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684C469E" w14:textId="3129A5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Bloco Inicial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13E147B" w14:textId="7710E2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A4A0E7" w14:textId="06CF37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7BD9F2D" w14:textId="4A62BB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0905259" w14:textId="3DD0CB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B3E15F" w14:textId="72541C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D9C677" w14:textId="5EEEF4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9F8B9C" w14:textId="067AB9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ABBCB58" w14:textId="4389FF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74C98F" w14:textId="3EF2B9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653D95" w14:textId="15755F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F82D4E" w14:textId="04260B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EF01AD" w14:textId="53CA7B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1FF289" w14:textId="40E989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A83D72" w14:textId="546ED3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872ACEE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4600C246" w14:textId="105D66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ZS3_BLCFIM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629DD56" w14:textId="107373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F1CE0EB" w14:textId="79B5315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1ED6573" w14:textId="4013A26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0B59AA99" w14:textId="7B011B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Bloco FIM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09F25D72" w14:textId="6F2C3C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Bloco Final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1F788D1" w14:textId="0A8FEB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487D2B" w14:textId="5B5E8A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7F692E4" w14:textId="740A49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6E1E7A" w14:textId="1EA5FD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941AE5" w14:textId="350A05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D87E3C" w14:textId="2B6178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6FA2BB" w14:textId="79753E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C2BF2A" w14:textId="0C7E21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2CA94B" w14:textId="39A87E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675F9D" w14:textId="408097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CBDACF" w14:textId="2F6992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A9609B3" w14:textId="421830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FECAFB" w14:textId="07061D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BDC671" w14:textId="6238B0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BD792E8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5546006C" w14:textId="56B660F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ZS3_PUBLIC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98B1941" w14:textId="0EB8D7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6854D3A3" w14:textId="2EC01DC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9480C54" w14:textId="19DD1F6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7C0DAC82" w14:textId="2E7E43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Prc.Publico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339FE7B2" w14:textId="1A288C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Processo Público?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88863DE" w14:textId="7C6CCE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6C0B13" w14:textId="521376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2F1A00F" w14:textId="468B64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A963638" w14:textId="24F1B3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AAC2DB" w14:textId="5F55A8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023476" w14:textId="4D49A2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A351BC" w14:textId="1E6096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4835BFD" w14:textId="12A086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6C9F59" w14:textId="5CE5C7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29FA23" w14:textId="26D9A4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6E04A1" w14:textId="229985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0B46E40" w14:textId="1EE7FB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F67E51" w14:textId="2652BC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58C704" w14:textId="5BC4CC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DA8912B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5258B4D7" w14:textId="1FC93C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ZS3_ADMINS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01E9052" w14:textId="40FD35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F936911" w14:textId="33D852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5326B64" w14:textId="7BC27C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2A4EE0B4" w14:textId="3E2C64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Admins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2F0F1928" w14:textId="486CBA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Processo para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Admins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144DD1C" w14:textId="2110A45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E3633E" w14:textId="1FA640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3634D44" w14:textId="77F146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397FA67" w14:textId="7D584F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6E0CF2" w14:textId="2AB867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F37D59" w14:textId="1E9211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1CAC93" w14:textId="021515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F157D28" w14:textId="4914A2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6F6E2D" w14:textId="33C225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E29DEC" w14:textId="0B4ED2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D13E07" w14:textId="03F9C1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455D7A" w14:textId="1C34C9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1FB702" w14:textId="57D94F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BCAF93" w14:textId="67C2C7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96BC133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33777246" w14:textId="466C66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ZS3_LINFO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867A5A0" w14:textId="5B2671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B499577" w14:textId="783F4B1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0F79B66" w14:textId="094027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56114F20" w14:textId="680A8B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 Info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71156BDE" w14:textId="6648B1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 Informação?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DD81D68" w14:textId="6CDF1F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ECFF10" w14:textId="4A0F01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D01F251" w14:textId="781451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B9B750" w14:textId="3F2F06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BA4024" w14:textId="661629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3B9B3D" w14:textId="5A974F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BF5E29" w14:textId="40E8A9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8C0D0E" w14:textId="4F5B9C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DDBAD6" w14:textId="4026F3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557B08" w14:textId="67D5B0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5DD333" w14:textId="350E37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67C1794" w14:textId="3683E6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A1709D" w14:textId="29F280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6A2DCC" w14:textId="0DAB37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11D15A2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7B37D350" w14:textId="0CC43E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ZS3_BITMAP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7B28FF6" w14:textId="5B1214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849996D" w14:textId="64B6157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A8FA1E6" w14:textId="01C13ED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4342A9FB" w14:textId="2EFC64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Icone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6F7FC937" w14:textId="4A9E96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Icone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Informação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4572451" w14:textId="3A95B7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18E91A" w14:textId="614B2E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CB374B1" w14:textId="41D2CE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909A05" w14:textId="2B3DA9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7184FD" w14:textId="03A2E2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07A937" w14:textId="4CC93F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F36B83" w14:textId="76869A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7053D6" w14:textId="00A733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4D0B04" w14:textId="43395C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AC5CDE" w14:textId="704BFD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735DE8" w14:textId="6030EB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9E65C08" w14:textId="4F29BD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658C14" w14:textId="0B8520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BBA7B1" w14:textId="6C6120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B0C0E97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30D45744" w14:textId="3F4E8D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ZS3_HTML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D24926F" w14:textId="207110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F129825" w14:textId="3A3DDCA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763ABE4" w14:textId="4B161A7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75C62B9B" w14:textId="07B92D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 HTML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4E83DB15" w14:textId="7F41DB6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Informação HTML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378A58C" w14:textId="5FC7C6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73BB6F" w14:textId="280514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0EA676C" w14:textId="3DFB1A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B8E4266" w14:textId="3AF811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960451" w14:textId="579DE9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307947" w14:textId="4F677B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A9A1AF" w14:textId="212D6C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9ACB163" w14:textId="3F9F50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1DCB47" w14:textId="218F94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0C31FE" w14:textId="2219FA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E6B6E4" w14:textId="5D9C79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B030599" w14:textId="237985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FA7DFA" w14:textId="7586E7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BF9D8D" w14:textId="3D62D2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7007303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3C519303" w14:textId="069593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ZS3_AGRUP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081A5D8" w14:textId="625A12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8C41B73" w14:textId="0F07C70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65DC54D" w14:textId="0D8D98A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5666C921" w14:textId="4F3A07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Agrupamento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403ECCA2" w14:textId="586489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Agrupamento do Processo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43D2DEE" w14:textId="19420CF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17DD72" w14:textId="764127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0976464" w14:textId="6337FC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AF2FB1D" w14:textId="02B61C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985682" w14:textId="7907FA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3BAFC2" w14:textId="015426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D2B350" w14:textId="5773DA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35FE6C" w14:textId="1BC38D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6E408A" w14:textId="75E300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AEB6AA" w14:textId="1E5769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A26B02" w14:textId="2979EE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FEFD7A2" w14:textId="72C5B3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304C9F" w14:textId="47BAE1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F869D2" w14:textId="7E6942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F35AF3A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7D176162" w14:textId="03547F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ZS3_MSBLQL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4FFDD86" w14:textId="665D59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66E206F7" w14:textId="7B19848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8320ECC" w14:textId="76907CC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036E4C27" w14:textId="65DD94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Reg.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.?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396C35CE" w14:textId="70E3C7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758FE2D" w14:textId="18F431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1BABC2" w14:textId="7CA9BB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C992025" w14:textId="179781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9731039" w14:textId="34F989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4219F2" w14:textId="7D90CE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EA3E72" w14:textId="360E96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6A539D" w14:textId="4E58C0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166A5B" w14:textId="5D6A7D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FAE100" w14:textId="2CC0A1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96A2D3" w14:textId="6BBFE8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F17316" w14:textId="418E06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D8E556" w14:textId="5D388D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E305FB" w14:textId="5961E5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696432" w14:textId="44A971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F204AF6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556C72FC" w14:textId="76402F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ZS3_USERGI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C83FF85" w14:textId="798518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EEE6038" w14:textId="2493205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9EE0217" w14:textId="27F2597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0AD2D33F" w14:textId="5BC331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54FED5C7" w14:textId="473F5A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F5C0E7B" w14:textId="6793C7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A460B3" w14:textId="519451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21E689A" w14:textId="671B22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39FB0E9" w14:textId="33FAC3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52DA19" w14:textId="25E211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85C9E0" w14:textId="2494C6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9E5337" w14:textId="387B63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CEB51B3" w14:textId="5DE140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AA2F5E" w14:textId="4DAE1B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E8265B" w14:textId="0D0A2A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14388A" w14:textId="2D0B10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8C9EAEA" w14:textId="20AA15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545D253" w14:textId="28BE89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A28049" w14:textId="21569E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77041D" w14:textId="77777777" w:rsidTr="00012203">
        <w:trPr>
          <w:gridAfter w:val="1"/>
          <w:wAfter w:w="36" w:type="dxa"/>
          <w:trHeight w:val="130"/>
        </w:trPr>
        <w:tc>
          <w:tcPr>
            <w:tcW w:w="1423" w:type="dxa"/>
            <w:gridSpan w:val="2"/>
            <w:shd w:val="clear" w:color="auto" w:fill="FFFFFF"/>
            <w:vAlign w:val="center"/>
          </w:tcPr>
          <w:p w14:paraId="777C71EB" w14:textId="21BBDC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ZS3_USERGA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C2B48EA" w14:textId="3B9DD7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39945A6" w14:textId="0DEE671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A11C8E5" w14:textId="23565AE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2754DFFF" w14:textId="21F8301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40" w:type="dxa"/>
            <w:gridSpan w:val="3"/>
            <w:shd w:val="clear" w:color="auto" w:fill="FFFFFF"/>
            <w:vAlign w:val="center"/>
          </w:tcPr>
          <w:p w14:paraId="7E21F534" w14:textId="00E069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7C8B53D" w14:textId="1FDEA7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DDCDFC" w14:textId="405167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D341AE1" w14:textId="788F88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2F81DE0" w14:textId="256DCD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9F0932" w14:textId="024F48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308F71" w14:textId="497EF8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FBB871" w14:textId="467A86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FDFB173" w14:textId="2A6B9B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A75FEC" w14:textId="23FC9F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179DB9" w14:textId="40A592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0ABCDE" w14:textId="3F0A8B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6FC5164" w14:textId="4DE08D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CB1A69" w14:textId="63420B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C0E0A5" w14:textId="644EC5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89D72B3" w14:textId="77777777" w:rsidTr="002D401D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685DF269" w14:textId="739C972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729A06D" w14:textId="595EBD4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2FC6039" w14:textId="22913DF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7043076" w14:textId="3903046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6C42330" w14:textId="43CC847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D86E03F" w14:textId="180280A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A55BBD0" w14:textId="330F569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612D5C1" w14:textId="6E79043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B9F39FB" w14:textId="33A2ADE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6804F77" w14:textId="02F5881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237556AF" w14:textId="20730E7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678B31DE" w14:textId="78FF77F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204F7A0" w14:textId="7BAB776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4EF7845B" w14:textId="7C0FCD4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5D01616" w14:textId="0543258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1D417CC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49A359" w14:textId="745CD40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0C8E95" w14:textId="283E11E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C6D0B5" w14:textId="7042190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16BA1D4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6AD75B" w14:textId="7C6B49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D4A250" w14:textId="78CAAE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63B241" w14:textId="2F7F84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0CE43B1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F52A37" w14:textId="591C05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61424B" w14:textId="070DBA7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390792" w14:textId="72A515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NextNumero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"ZS3", 1, "ZS3_CODIGO", .T.)</w:t>
            </w:r>
          </w:p>
        </w:tc>
      </w:tr>
      <w:tr w:rsidR="00012203" w:rsidRPr="00012203" w14:paraId="333FBA5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708FE2" w14:textId="616D54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ZS3_CATEG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4CBA87" w14:textId="76C31D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9C9653" w14:textId="0E1578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"P"</w:t>
            </w:r>
          </w:p>
        </w:tc>
      </w:tr>
      <w:tr w:rsidR="00012203" w:rsidRPr="00012203" w14:paraId="0A0D7C3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41E5B5" w14:textId="35048FB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ZS3_CATEG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15FAA5" w14:textId="2438A5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3D2DAA" w14:textId="5BA9C27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Relatório;P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Processo;C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Consulta;E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Etiqueta;L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=Link</w:t>
            </w:r>
          </w:p>
        </w:tc>
      </w:tr>
      <w:tr w:rsidR="00012203" w:rsidRPr="00012203" w14:paraId="7E29AE1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EC9511" w14:textId="697D1D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ZS3_CATEG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1F788E" w14:textId="379D5CC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60AF16" w14:textId="6DBA325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Pertence("RPCEL")</w:t>
            </w:r>
          </w:p>
        </w:tc>
      </w:tr>
      <w:tr w:rsidR="00012203" w:rsidRPr="00012203" w14:paraId="5C75F29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9CEA15" w14:textId="0D8DED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CCE2FA" w14:textId="6BA6E5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2C3EE7" w14:textId="35E0A6F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1=Protheus Processos;2=Integrador de Dados;3=SQR;4=Links;5=Etiquetas;6=Executa Queries</w:t>
            </w:r>
          </w:p>
        </w:tc>
      </w:tr>
      <w:tr w:rsidR="00012203" w:rsidRPr="00012203" w14:paraId="1F72FB2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E237AC" w14:textId="57FCDE5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7EAF1B" w14:textId="1320736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106EAE" w14:textId="5C91713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"123456")</w:t>
            </w:r>
          </w:p>
        </w:tc>
      </w:tr>
      <w:tr w:rsidR="00012203" w:rsidRPr="00012203" w14:paraId="6E6C9AD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A978C9" w14:textId="125BB7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ZS3_PUBLIC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8B9162" w14:textId="5392566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5538B0" w14:textId="35F28A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3409AF1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21BC33" w14:textId="57537E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ZS3_PUBLIC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3DD24E" w14:textId="7E2917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B9FC1E" w14:textId="2BAD98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78C6150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C7CD63" w14:textId="58B1A0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ZS3_PUBLIC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1F376B" w14:textId="114CD7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9DBF71" w14:textId="1171E31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Pertence("SN")</w:t>
            </w:r>
          </w:p>
        </w:tc>
      </w:tr>
      <w:tr w:rsidR="00012203" w:rsidRPr="00012203" w14:paraId="19DFD12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3ED10E" w14:textId="610C6BE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ZS3_ADMINS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E6E28D" w14:textId="0118E0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8DF43F" w14:textId="2309F3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505FC1D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34269D" w14:textId="7C8D8B0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ZS3_ADMINS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BA115A" w14:textId="7028D35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388C00" w14:textId="1BCDF5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074493F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39C871" w14:textId="2A57805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ZS3_ADMINS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CB5012" w14:textId="120AC6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CBB0A6" w14:textId="7736345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Pertence("SN")</w:t>
            </w:r>
          </w:p>
        </w:tc>
      </w:tr>
      <w:tr w:rsidR="00012203" w:rsidRPr="00012203" w14:paraId="53C65F9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551843" w14:textId="00FE797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ZS3_LINFO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907D9C" w14:textId="6F3BE9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2F9727" w14:textId="064E3CB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2FD9DDC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A50719" w14:textId="238FAA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ZS3_LINFO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0E1CA7" w14:textId="16FB66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6E12F4" w14:textId="4B36CC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7763B4A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625723" w14:textId="7A1617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ZS3_LINFO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B5C5E9" w14:textId="662110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766093" w14:textId="790478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Pertence("SN")</w:t>
            </w:r>
          </w:p>
        </w:tc>
      </w:tr>
      <w:tr w:rsidR="00012203" w:rsidRPr="00012203" w14:paraId="5F5DD75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319DDC" w14:textId="0C8801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81C495" w14:textId="2F26859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5F62CB" w14:textId="15DB32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"2"</w:t>
            </w:r>
          </w:p>
        </w:tc>
      </w:tr>
      <w:tr w:rsidR="00012203" w:rsidRPr="00012203" w14:paraId="67031CF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34CAB3" w14:textId="53F25AB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50F23E" w14:textId="59EAD3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6A1DB9" w14:textId="5BD6C5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7D3DC79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7C3E5D62" w14:textId="2D3981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7F9176B4" w14:textId="2D5D3F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0A83CC35" w14:textId="3341D7C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"12")</w:t>
            </w:r>
          </w:p>
        </w:tc>
      </w:tr>
      <w:tr w:rsidR="00012203" w:rsidRPr="00012203" w14:paraId="5D5C1FE0" w14:textId="77777777" w:rsidTr="00150C03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038E7AD" w14:textId="21EAA7C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321CBF7A" w14:textId="42338C7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3EA66D1" w14:textId="4EA128F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2771BF2" w14:textId="17AC92B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E77D959" w14:textId="52858F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6D9FB47" w14:textId="68E41E2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389CBBA" w14:textId="1266ACD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8597EDA" w14:textId="0802988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C645AB2" w14:textId="66A2C27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0F82EEA" w14:textId="0D0A60D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C2C8F18" w14:textId="6232C2C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247A3528" w14:textId="5066DA2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7F560429" w14:textId="14CBFB2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FDD06D5" w14:textId="706F2A6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7C03E5A3" w14:textId="73BBDCA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1C396EEF" w14:textId="77777777" w:rsidTr="00BD5485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7B4EE1CD" w14:textId="40D23DA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4003A158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3C43F5" w14:textId="66518528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07CB26" w14:textId="606E47B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092CAD" w14:textId="01C21ED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7A9C7613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13E488BB" w14:textId="0BDCAF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15E174B" w14:textId="57AABFA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ZS3_FILIAL + ZS3_CODIGO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1B07C46" w14:textId="40A2687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59760E9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E386B51" w14:textId="43FD72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579BF0B" w14:textId="062B6F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ZS3_FILIAL + ZS3_DESC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AA2E0CF" w14:textId="637822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90D0E73" w14:textId="21DA34C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593"/>
        <w:gridCol w:w="692"/>
        <w:gridCol w:w="1593"/>
        <w:gridCol w:w="3997"/>
        <w:gridCol w:w="737"/>
        <w:gridCol w:w="709"/>
        <w:gridCol w:w="850"/>
        <w:gridCol w:w="709"/>
        <w:gridCol w:w="1984"/>
        <w:gridCol w:w="1276"/>
      </w:tblGrid>
      <w:tr w:rsidR="00012203" w:rsidRPr="00012203" w14:paraId="3F2B8289" w14:textId="77777777" w:rsidTr="007367F3">
        <w:trPr>
          <w:trHeight w:val="259"/>
        </w:trPr>
        <w:tc>
          <w:tcPr>
            <w:tcW w:w="14140" w:type="dxa"/>
            <w:gridSpan w:val="10"/>
            <w:shd w:val="clear" w:color="auto" w:fill="C0C0C0"/>
            <w:vAlign w:val="center"/>
          </w:tcPr>
          <w:p w14:paraId="40134ADB" w14:textId="2B61DDE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Gatilhos</w:t>
            </w:r>
          </w:p>
        </w:tc>
      </w:tr>
      <w:tr w:rsidR="00012203" w:rsidRPr="00012203" w14:paraId="1E4F8EE4" w14:textId="77777777" w:rsidTr="00012203">
        <w:trPr>
          <w:trHeight w:val="259"/>
        </w:trPr>
        <w:tc>
          <w:tcPr>
            <w:tcW w:w="159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46A44E" w14:textId="6D297C05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Domínio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1A041A" w14:textId="6B87B8A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59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1C2307" w14:textId="50C50EE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Contra Domínio</w:t>
            </w:r>
            <w:proofErr w:type="gramEnd"/>
          </w:p>
        </w:tc>
        <w:tc>
          <w:tcPr>
            <w:tcW w:w="399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7893A5" w14:textId="32DA95F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Regra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C4DB16" w14:textId="06B7952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15B308" w14:textId="4BE18EA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822427" w14:textId="272B3B5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Alias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B1DBE2" w14:textId="4090772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4D66B5" w14:textId="013831B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76A2663" w14:textId="63D820C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Condição</w:t>
            </w:r>
          </w:p>
        </w:tc>
      </w:tr>
      <w:tr w:rsidR="00012203" w:rsidRPr="00012203" w14:paraId="4E2E88C6" w14:textId="77777777" w:rsidTr="00012203">
        <w:trPr>
          <w:trHeight w:val="259"/>
        </w:trPr>
        <w:tc>
          <w:tcPr>
            <w:tcW w:w="1593" w:type="dxa"/>
            <w:shd w:val="clear" w:color="auto" w:fill="FFFFFF"/>
            <w:vAlign w:val="center"/>
          </w:tcPr>
          <w:p w14:paraId="30FAEFAA" w14:textId="0A5807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ZS3_ACAO</w:t>
            </w:r>
          </w:p>
        </w:tc>
        <w:tc>
          <w:tcPr>
            <w:tcW w:w="692" w:type="dxa"/>
            <w:shd w:val="clear" w:color="auto" w:fill="FFFFFF"/>
            <w:vAlign w:val="center"/>
          </w:tcPr>
          <w:p w14:paraId="25C916DD" w14:textId="57A4117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93" w:type="dxa"/>
            <w:shd w:val="clear" w:color="auto" w:fill="FFFFFF"/>
            <w:vAlign w:val="center"/>
          </w:tcPr>
          <w:p w14:paraId="2E7EE86A" w14:textId="471E98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ZS3_RESACA</w:t>
            </w:r>
          </w:p>
        </w:tc>
        <w:tc>
          <w:tcPr>
            <w:tcW w:w="3997" w:type="dxa"/>
            <w:shd w:val="clear" w:color="auto" w:fill="FFFFFF"/>
            <w:vAlign w:val="center"/>
          </w:tcPr>
          <w:p w14:paraId="55A6F2F6" w14:textId="6E1F93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("ZS3_ACAO"), 1, 254)</w:t>
            </w:r>
          </w:p>
        </w:tc>
        <w:tc>
          <w:tcPr>
            <w:tcW w:w="737" w:type="dxa"/>
            <w:shd w:val="clear" w:color="auto" w:fill="FFFFFF"/>
            <w:vAlign w:val="center"/>
          </w:tcPr>
          <w:p w14:paraId="00C3BA03" w14:textId="125052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FC3B51E" w14:textId="3477B5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2082A4C" w14:textId="1785FE1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E4B884A" w14:textId="01BACDC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42B86130" w14:textId="7D62AA9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6755444" w14:textId="48632F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B273133" w14:textId="51E57A0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B87F69F" w14:textId="13D003E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55075CC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467CE435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0E6EAA80" w14:textId="404B8FF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68FA207" w14:textId="48C62634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ZS4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0F47C2DC" w14:textId="1FDE2F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4F0B1D01" w14:textId="1D2F3907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Grupo Acesso C. Processos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8649A35" w14:textId="27A28B6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2E329A86" w14:textId="492FD22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4"/>
        <w:gridCol w:w="596"/>
        <w:gridCol w:w="117"/>
        <w:gridCol w:w="657"/>
        <w:gridCol w:w="236"/>
        <w:gridCol w:w="444"/>
        <w:gridCol w:w="566"/>
        <w:gridCol w:w="1010"/>
        <w:gridCol w:w="1010"/>
        <w:gridCol w:w="59"/>
        <w:gridCol w:w="951"/>
        <w:gridCol w:w="1010"/>
        <w:gridCol w:w="673"/>
        <w:gridCol w:w="337"/>
        <w:gridCol w:w="467"/>
        <w:gridCol w:w="320"/>
        <w:gridCol w:w="223"/>
        <w:gridCol w:w="95"/>
        <w:gridCol w:w="320"/>
        <w:gridCol w:w="320"/>
        <w:gridCol w:w="275"/>
        <w:gridCol w:w="43"/>
        <w:gridCol w:w="318"/>
        <w:gridCol w:w="318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3F09728A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 w:val="restart"/>
            <w:shd w:val="clear" w:color="auto" w:fill="C0C0C0"/>
            <w:vAlign w:val="center"/>
          </w:tcPr>
          <w:p w14:paraId="4CD0750F" w14:textId="5BF2DA2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3" w:type="dxa"/>
            <w:gridSpan w:val="2"/>
            <w:vMerge w:val="restart"/>
            <w:shd w:val="clear" w:color="auto" w:fill="C0C0C0"/>
            <w:vAlign w:val="center"/>
          </w:tcPr>
          <w:p w14:paraId="74279830" w14:textId="0EA8502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2E065E2D" w14:textId="6A16D7C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9" w:type="dxa"/>
            <w:gridSpan w:val="7"/>
            <w:shd w:val="clear" w:color="auto" w:fill="C0C0C0"/>
            <w:vAlign w:val="center"/>
          </w:tcPr>
          <w:p w14:paraId="4557BE30" w14:textId="0960ECA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5228091C" w14:textId="666454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6" w:type="dxa"/>
            <w:gridSpan w:val="17"/>
            <w:shd w:val="clear" w:color="auto" w:fill="C0C0C0"/>
            <w:vAlign w:val="center"/>
          </w:tcPr>
          <w:p w14:paraId="64F2508F" w14:textId="32003BCB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7BD6D001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C3057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B4704E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E8FA8B" w14:textId="4C1F303E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4453947" w14:textId="638A9662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5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C3D849" w14:textId="49BAB00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4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B32393" w14:textId="19FF85B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687C8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32311C" w14:textId="30C456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292DFFB" w14:textId="77383D0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7A76DBC" w14:textId="43891F8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299F0F" w14:textId="7E8BB26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C7F384" w14:textId="5047AE8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D5EC8A" w14:textId="6900136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E03EF4" w14:textId="42F4B7B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DBE1CB" w14:textId="413815B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7209B5" w14:textId="1FA6A09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EB19E1" w14:textId="566CA6A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4C9E43" w14:textId="2141A1D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603BCB" w14:textId="6DEB95A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7DC40C" w14:textId="01D8A62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5B33D246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2EB334BA" w14:textId="6891ED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ZS4_FILIAL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BFA9D43" w14:textId="1A9A3D5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86FD713" w14:textId="67AFF376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59AD58A" w14:textId="73D7EE05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1FFEB63F" w14:textId="726897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09A261B0" w14:textId="5677086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58A4566" w14:textId="49C201F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953732" w14:textId="4237A80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73242C" w14:textId="2C41F26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3F8FDD" w14:textId="289799F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7EEFFE" w14:textId="63780CF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C9D3E5" w14:textId="0F2C16E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9D2ABE4" w14:textId="2FD525A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193069" w14:textId="24D3FDE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62DE46" w14:textId="22ED3CD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F5EAC4" w14:textId="4C35F47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3C28B0" w14:textId="53488BA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9F1A65B" w14:textId="139DBBC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87B04D" w14:textId="0F235B2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833924" w14:textId="333C6A2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69A97B69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066999A0" w14:textId="28CF8F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ZS4_CODIGO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1C374201" w14:textId="6505CC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EEBE0A8" w14:textId="3442DCC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A163AAB" w14:textId="18DB439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11D556FD" w14:textId="4001B9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Grupo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4076E979" w14:textId="1AFE44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Grupo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CE79E53" w14:textId="7AAD77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B1A80C" w14:textId="7527CD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88C2A7" w14:textId="004D43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A068E4" w14:textId="628D19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E4E611" w14:textId="1CE076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5B01F3" w14:textId="0150EE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66B711" w14:textId="15897B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8A07AD" w14:textId="79863A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556579" w14:textId="7CC10C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227C77" w14:textId="2398D5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0DD332" w14:textId="53A488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46C09A4" w14:textId="6AF8B0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BAC8AC" w14:textId="0153AB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B13E22" w14:textId="46B275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62688C6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1E398E7" w14:textId="591B89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ZS4_USER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536DA56B" w14:textId="1E15B5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306FC8FF" w14:textId="5AA01C9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B7EB148" w14:textId="2F23963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5663FE68" w14:textId="7FC7AE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5523C129" w14:textId="4FDC97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7B61284" w14:textId="2C853C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F13CDF" w14:textId="18F3C0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B93EEF" w14:textId="480409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B01D7B" w14:textId="5FD030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67DC89" w14:textId="73B9DB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846056" w14:textId="335990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70CB03" w14:textId="2F9A4D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5291106" w14:textId="75EEBB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7EF258" w14:textId="092938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823C14F" w14:textId="0098FF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BBB509" w14:textId="2A210B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1D0319" w14:textId="35B098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0C8DFA" w14:textId="5BC58D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AF9CFE" w14:textId="4F9588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EBE1A3D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6B74EB30" w14:textId="7E0BA7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ZS4_STATUS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7F6F8433" w14:textId="5A594E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42F8ACA" w14:textId="1B7C5D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EEC67BC" w14:textId="6DBF0C4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2E5476FB" w14:textId="113E57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7965534C" w14:textId="5B429D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F397BD4" w14:textId="55B5D0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50392D" w14:textId="21C2D1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AE3FEC" w14:textId="01AA18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D73301" w14:textId="6DB784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CC60FC" w14:textId="618737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7B1A985" w14:textId="3EE781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5C12478" w14:textId="01B1BE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DA0B834" w14:textId="589FDF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C78DF6" w14:textId="642248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9E05DB" w14:textId="7DC267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53AD8E" w14:textId="2FE87F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935D1F7" w14:textId="6F54B1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C4BF1B" w14:textId="179961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E4487F" w14:textId="1C9E9D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28D32FC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3FEBC01E" w14:textId="048818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ZS4_MSBLQL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5236166A" w14:textId="0F454B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006C058" w14:textId="509EA58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E0DAFA9" w14:textId="78F17BB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0E18A903" w14:textId="45BA65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63188532" w14:textId="7F3CC8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EBAB657" w14:textId="50B68D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F20605" w14:textId="7FE946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DD9C33" w14:textId="27D134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BE14B7" w14:textId="349DA4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2D6F32" w14:textId="067033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0FAC46" w14:textId="3AD9C6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350F4D7" w14:textId="26040B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3CD95DF" w14:textId="78E997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FB8DF0" w14:textId="625FB0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8108D4" w14:textId="1692F3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3C8249" w14:textId="7EA3BC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E5EF91F" w14:textId="383216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87E27E" w14:textId="654DE4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08D982" w14:textId="752BF7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4D9E80E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239B8361" w14:textId="667CFA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ZS4_USERGI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00BF5CF" w14:textId="4539EE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5E1CA50" w14:textId="3FD74D1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21B16CF" w14:textId="0156183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2446E26F" w14:textId="7D5EF4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4E6990FE" w14:textId="75ECA2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2EC43DA" w14:textId="41B1F5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F3EB64" w14:textId="386502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9A5C6E" w14:textId="51E7C6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D8C09A" w14:textId="0D129E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61A937" w14:textId="5CE1F7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BA57194" w14:textId="3B51A0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503295B" w14:textId="10DB26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568C29" w14:textId="08EEE8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4BBD5D" w14:textId="70A093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AC62AA" w14:textId="5096ED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51F157" w14:textId="5ABC30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AA491CA" w14:textId="27D85F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79BD8A" w14:textId="060F5A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6911BB" w14:textId="6D0545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F7A225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68FDA31D" w14:textId="08F2DF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ZS4_USERGA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56782D9" w14:textId="11D5CF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F13AD93" w14:textId="7F84478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0F6CC13" w14:textId="470C17B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56FFCF6A" w14:textId="5CDD8D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2EC4FF88" w14:textId="2401D5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68BDF12" w14:textId="5378BB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F98723" w14:textId="494684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C21C23" w14:textId="0D0B6B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BE3D10" w14:textId="65D976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395A31" w14:textId="0DD58A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45D94C" w14:textId="31870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8AE2E19" w14:textId="2D54CE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2B47BB" w14:textId="20BD73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6B91D2" w14:textId="2E4161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C60AAB" w14:textId="57632B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9412BE" w14:textId="223210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49FEDF2" w14:textId="36120A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783E78" w14:textId="702DF1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016E78" w14:textId="2DA4FB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F39FC85" w14:textId="77777777" w:rsidTr="00991673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033869B9" w14:textId="1C0F0FB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63C83E6" w14:textId="08DB018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7A9CD00B" w14:textId="54D753C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CE61D65" w14:textId="63B656D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3029F01" w14:textId="652EEDA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69AD82F" w14:textId="5460985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D644F5B" w14:textId="18C1AFB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C450617" w14:textId="597F562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F076463" w14:textId="0518D90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9A32779" w14:textId="2549D61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32E0A06" w14:textId="1CA77C0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28436372" w14:textId="604D4D6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3C4AC908" w14:textId="109EC80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233FB3B" w14:textId="366D629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A9D6E3E" w14:textId="1D6BA90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6DD8570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C5BF334" w14:textId="1F8F819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8DCF68" w14:textId="5F6BFE0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5AA77D" w14:textId="4CFD7A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6F1FE23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6037D7" w14:textId="5BFD5E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4AF20B" w14:textId="293699D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348003" w14:textId="7714BFB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78A0C21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D1FA21" w14:textId="1F12F81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ZS4_USER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75A792" w14:textId="4A3665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AA4EE0" w14:textId="66861E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US3</w:t>
            </w:r>
          </w:p>
        </w:tc>
      </w:tr>
      <w:tr w:rsidR="00012203" w:rsidRPr="00012203" w14:paraId="51FA067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CA951" w14:textId="5E163D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A86BB4" w14:textId="6805927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38CC14" w14:textId="3EBB601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"A"</w:t>
            </w:r>
          </w:p>
        </w:tc>
      </w:tr>
      <w:tr w:rsidR="00012203" w:rsidRPr="00012203" w14:paraId="4D4870C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AB5B4D" w14:textId="5954CE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DA5DD5" w14:textId="0A52C9C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4E8B72" w14:textId="62C126E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=Inativo</w:t>
            </w:r>
          </w:p>
        </w:tc>
      </w:tr>
      <w:tr w:rsidR="00012203" w:rsidRPr="00012203" w14:paraId="7B1A325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9D56E5" w14:textId="7B5D1F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1B9097" w14:textId="6770AED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86E55F" w14:textId="10560D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0284A87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303C7F9E" w14:textId="055206E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1BF8AC7D" w14:textId="762BA0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2DFDF3F4" w14:textId="2F0A11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186D28F2" w14:textId="77777777" w:rsidTr="00F76B4A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D38A55F" w14:textId="3F7651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612D08C6" w14:textId="3925E81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7B676EA" w14:textId="7E45EEC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DFCA076" w14:textId="5BE6577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FA4A435" w14:textId="2EB6E80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A3C8130" w14:textId="39EFD59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E34D2B3" w14:textId="40E1F08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B83E2B5" w14:textId="36D5296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3D9D371C" w14:textId="2AA1733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35802AA" w14:textId="0ECEAE7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26B1743" w14:textId="2A07299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11684793" w14:textId="6FD3B8C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688E8AF9" w14:textId="2864C79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DFC058A" w14:textId="3D48E9B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6401C2D" w14:textId="313A8B0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0DDA78CA" w14:textId="77777777" w:rsidTr="0036485F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17B4CAF3" w14:textId="1D00DA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76321A03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7DA888" w14:textId="7B1CCB70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B74379" w14:textId="1AB58CB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A4392C" w14:textId="41E2FF4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1F701131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409746A8" w14:textId="65EFFF5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067E7E51" w14:textId="3A53052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ZS4_FILIAL + ZS4_CODIGO + ZS4_USER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3DC09064" w14:textId="3171BD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F4C0A5" w14:textId="52A4DE2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9ECA298" w14:textId="787F056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6EBA522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3FE53F99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7911466E" w14:textId="58C59E8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6C7EC43" w14:textId="002157D4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ZS5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5EBF9B62" w14:textId="050215A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77B8DEA8" w14:textId="259249D2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Permissões Central Processos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0A42CDFE" w14:textId="11D5CED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3C001438" w14:textId="6B14EAC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4"/>
        <w:gridCol w:w="596"/>
        <w:gridCol w:w="116"/>
        <w:gridCol w:w="659"/>
        <w:gridCol w:w="235"/>
        <w:gridCol w:w="445"/>
        <w:gridCol w:w="565"/>
        <w:gridCol w:w="1010"/>
        <w:gridCol w:w="1010"/>
        <w:gridCol w:w="57"/>
        <w:gridCol w:w="953"/>
        <w:gridCol w:w="1010"/>
        <w:gridCol w:w="667"/>
        <w:gridCol w:w="343"/>
        <w:gridCol w:w="461"/>
        <w:gridCol w:w="320"/>
        <w:gridCol w:w="229"/>
        <w:gridCol w:w="91"/>
        <w:gridCol w:w="320"/>
        <w:gridCol w:w="320"/>
        <w:gridCol w:w="279"/>
        <w:gridCol w:w="39"/>
        <w:gridCol w:w="320"/>
        <w:gridCol w:w="318"/>
        <w:gridCol w:w="320"/>
        <w:gridCol w:w="13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24C4A9BC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 w:val="restart"/>
            <w:shd w:val="clear" w:color="auto" w:fill="C0C0C0"/>
            <w:vAlign w:val="center"/>
          </w:tcPr>
          <w:p w14:paraId="34CB71B2" w14:textId="0000D3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7BD595D3" w14:textId="3AAC480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9" w:type="dxa"/>
            <w:gridSpan w:val="3"/>
            <w:shd w:val="clear" w:color="auto" w:fill="C0C0C0"/>
            <w:vAlign w:val="center"/>
          </w:tcPr>
          <w:p w14:paraId="4BE1A987" w14:textId="7E52F20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2" w:type="dxa"/>
            <w:gridSpan w:val="7"/>
            <w:shd w:val="clear" w:color="auto" w:fill="C0C0C0"/>
            <w:vAlign w:val="center"/>
          </w:tcPr>
          <w:p w14:paraId="2B316CD9" w14:textId="4F1BEFD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22297B47" w14:textId="7DCD5B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2" w:type="dxa"/>
            <w:gridSpan w:val="17"/>
            <w:shd w:val="clear" w:color="auto" w:fill="C0C0C0"/>
            <w:vAlign w:val="center"/>
          </w:tcPr>
          <w:p w14:paraId="2C6B2058" w14:textId="4A2A1DC5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6AD5EE33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C8BED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4D1D4F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FE2684" w14:textId="65BBC9A6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6A412E" w14:textId="7033C343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BEBCDA" w14:textId="0B54B97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0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5367B0" w14:textId="4C5CD4B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6BDACF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54E80F9" w14:textId="298D7B1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B6A7F9" w14:textId="33B8E0B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56DB4A" w14:textId="569112B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278BEF" w14:textId="1687A83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3038CC" w14:textId="6D4DD0A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FFD64E" w14:textId="5D4A5BC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CD5344" w14:textId="08AEC0E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0024E0" w14:textId="332A08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3A907" w14:textId="6EA709C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C82A91" w14:textId="192E0E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15B8EB" w14:textId="16DCDF0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63EAB6" w14:textId="32643FF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A089DF" w14:textId="4AF6EAA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F42ADE7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08576A07" w14:textId="40ACB5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C8B3B47" w14:textId="438A88F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246DD721" w14:textId="0055B52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4E2D9A4" w14:textId="593AA683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2DC43B73" w14:textId="076305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5C298092" w14:textId="28A0CB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F363A0E" w14:textId="40E3A5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5DFCD6" w14:textId="3C368D7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6B957BD" w14:textId="00FB2CD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67B7C3" w14:textId="1121F43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01A655" w14:textId="407FF95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56D356" w14:textId="6277695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F65686" w14:textId="41EE0F3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56202B6" w14:textId="06ADEDF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0EC428" w14:textId="52AAE80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D87EECE" w14:textId="1CBC367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E13F32" w14:textId="1239A2B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642480A" w14:textId="16B5235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D29088" w14:textId="6787AD4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FF96A3" w14:textId="0B59D6D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6464565E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6D66008B" w14:textId="630939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ZS5_USER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D2FBCDE" w14:textId="5801DD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2B6D91E7" w14:textId="68BB104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5830B22" w14:textId="55118A9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2F4EE461" w14:textId="7A0962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009C2C97" w14:textId="2F352B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2675E0C" w14:textId="560F88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8FA6E2" w14:textId="100D98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C021E1A" w14:textId="138383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49AF8D" w14:textId="3EB583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E0817A" w14:textId="1EF451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D3E337" w14:textId="381346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C069CF" w14:textId="588B63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7A7DFD9" w14:textId="3B80D7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4363C4" w14:textId="6891EA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A575189" w14:textId="3D828F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DFCDDC" w14:textId="1F618E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EE949A3" w14:textId="36BA3D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BACE74" w14:textId="7F3528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8F029F" w14:textId="050A61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C9608F3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12358701" w14:textId="6AD301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ZS5_GROUP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A88FBD8" w14:textId="63FAF3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64325613" w14:textId="335D9FB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A1CF11D" w14:textId="24F8B13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435ADA0C" w14:textId="192841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</w:t>
            </w:r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0F6BE996" w14:textId="624E82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9ECD032" w14:textId="342FEF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FBEA8D" w14:textId="0DBEE8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761FBA3" w14:textId="14DDD7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FF82F2" w14:textId="3AA110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4F3296" w14:textId="763CB8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5498EE" w14:textId="26BF17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7BC6A4" w14:textId="48463D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8055CD" w14:textId="6AD8DA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68533F" w14:textId="619AC1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04E4D16" w14:textId="5A9730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F01D7B" w14:textId="016846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4A7E562" w14:textId="1A2B63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179115" w14:textId="0AE83A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259A1B" w14:textId="576FF3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9456A27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0ABB5422" w14:textId="58D857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ZS5_CODIGO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F975BAA" w14:textId="39422B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7CA47540" w14:textId="0227D4C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C33190D" w14:textId="6A9197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5F54EADA" w14:textId="3C9840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Cód.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57C292F2" w14:textId="361722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Processo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E8C4161" w14:textId="29F7DD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B4FC8E" w14:textId="52BE58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B49B704" w14:textId="0F48F2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FEEFB7" w14:textId="276E6C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3F2277" w14:textId="66F0A0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19E0B0" w14:textId="6CF3AF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CD6EEC" w14:textId="1F0E6A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25114E" w14:textId="28CC67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15CAE1" w14:textId="0162F2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0150929" w14:textId="28FA8D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0D2132" w14:textId="220DB8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CBF3097" w14:textId="540A4C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B7D7E3" w14:textId="31260F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E200CC" w14:textId="25B6E1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BA48048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1C9B7D40" w14:textId="799126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ZS5_DESC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420C869" w14:textId="4B1528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48B5148C" w14:textId="6AAFF98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65E225BC" w14:textId="79593E5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2FCE8633" w14:textId="5C5978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20FF1165" w14:textId="29DACF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do Processo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44B1260" w14:textId="639910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0CE009" w14:textId="78D0D0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BFBC084" w14:textId="341504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155C8B" w14:textId="6F2949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8C4378" w14:textId="12437F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053FEB" w14:textId="705813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71CE73" w14:textId="2D2019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709CE78" w14:textId="628CAD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42B061" w14:textId="4C2AE2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F754A76" w14:textId="5B605E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B666CF" w14:textId="0FD838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D92FA27" w14:textId="313F55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9373AB" w14:textId="48B2EB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C96E98" w14:textId="7B0EB8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96211A7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28A35D4C" w14:textId="25C35F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ZS5_STATUS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E3EF358" w14:textId="27CAAD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700A3C6D" w14:textId="74C4AC1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3BD0A0C" w14:textId="3D71541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1637504B" w14:textId="2C63716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6310103B" w14:textId="1D4ED8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A4B901B" w14:textId="2F54DC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E4527F" w14:textId="6A53AF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53DA130" w14:textId="24F087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5D7A1E" w14:textId="2F444B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2295E8" w14:textId="588A5D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DDCA49" w14:textId="44EE08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A626AB" w14:textId="7644A7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62620ED" w14:textId="2A6BF5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C9DD6B" w14:textId="7C4CB0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E4029FD" w14:textId="4EFFE1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9799C3" w14:textId="7CDFDB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8F2B94A" w14:textId="63439E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BB117F" w14:textId="3C83A1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9ADECC" w14:textId="6F0EA6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1AAEF2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177C1FF5" w14:textId="30787D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ZS5_ACESSO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FE2B98C" w14:textId="5976F7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07F4E48A" w14:textId="75EA24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8F029D8" w14:textId="4E9392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108227A7" w14:textId="127CE3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Ult.Acesso</w:t>
            </w:r>
            <w:proofErr w:type="spellEnd"/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6C37DF86" w14:textId="6831F9E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Ult.Acesso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686F7D0" w14:textId="219044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DDC232" w14:textId="7638FA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06FFDFC" w14:textId="661DDB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6F9646" w14:textId="30F8A5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E4BA39" w14:textId="1F1918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C8D86E" w14:textId="0BACBE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239E85" w14:textId="52722F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08534C0" w14:textId="5A1D31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457AD4" w14:textId="63314F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185B8A8" w14:textId="5D6CA1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09F439" w14:textId="704C07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2EB294A" w14:textId="468943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9BDC05" w14:textId="389EB0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546104" w14:textId="61BFDF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9ED5D03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5AC05512" w14:textId="12064F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F8C8236" w14:textId="3D859F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6C6C1E57" w14:textId="14DDB15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AD4EFD0" w14:textId="2CBB5E7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2600A9F3" w14:textId="4E517C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02848947" w14:textId="50B405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1930C89" w14:textId="791A87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54AFE5" w14:textId="40D7D6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8ECEA03" w14:textId="1EDB41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DA5ED1" w14:textId="77AD15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7436B7" w14:textId="2241C3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63EC8F" w14:textId="6EF509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77213C" w14:textId="48B56B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D42DB3B" w14:textId="52AFCF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E13782" w14:textId="5A76DE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31B3E3C" w14:textId="652ED2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2F4CA1" w14:textId="2D1D74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9B853F" w14:textId="05F5A3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5383AC" w14:textId="3D63F4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EF49C2" w14:textId="4A4408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BAC3180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0869913D" w14:textId="761D54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4F59438" w14:textId="42EC33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6C4417FC" w14:textId="0DDF7DD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B59111E" w14:textId="34DADC8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72F25508" w14:textId="54B700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55B50965" w14:textId="717807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D363A57" w14:textId="75F50E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68DC7E" w14:textId="3CF9D0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5DFB328" w14:textId="695BE0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E8AFCA" w14:textId="768624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ACC34F" w14:textId="2FE060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CD68F8" w14:textId="026000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40BF91" w14:textId="592F8E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20216D6" w14:textId="567EB0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32DE91" w14:textId="197D46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B913DCF" w14:textId="5C9993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FD25F0" w14:textId="063127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3A525DB" w14:textId="3BE579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AA08D8" w14:textId="0CE44B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22087B" w14:textId="77E4F7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830F4B5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28CE486E" w14:textId="3F9F13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CBD6D06" w14:textId="178A3F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5A0C271D" w14:textId="45FA4E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F457C9F" w14:textId="34DB11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47CAA79E" w14:textId="552314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0" w:type="dxa"/>
            <w:gridSpan w:val="3"/>
            <w:shd w:val="clear" w:color="auto" w:fill="FFFFFF"/>
            <w:vAlign w:val="center"/>
          </w:tcPr>
          <w:p w14:paraId="448D39A8" w14:textId="04D7D4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8E9B307" w14:textId="750E16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85FAF2" w14:textId="2DC7FA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6F8E2DF" w14:textId="7A3F0F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242708" w14:textId="1B914D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FA2337" w14:textId="58AA2C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25CF7E" w14:textId="6C1AD3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95FECB" w14:textId="2C32B7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35CB2C5" w14:textId="001B6F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4327AD" w14:textId="4CA9D7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955F848" w14:textId="3E2596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22B33B" w14:textId="34B5EF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842A670" w14:textId="00A23D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F805E2" w14:textId="1F11A1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0677DC" w14:textId="133435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672658B" w14:textId="77777777" w:rsidTr="00AD5CE6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1219DBF6" w14:textId="67545C9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51823AB" w14:textId="2A7112A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A1D0C8C" w14:textId="4EE66BE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7771DE5" w14:textId="78C5B2A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FC29529" w14:textId="5363FD5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6E11DDB" w14:textId="3DFC08A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5436434" w14:textId="08E4615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567EC4A" w14:textId="3C76C6F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EE0C513" w14:textId="33BC618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7FF53CD8" w14:textId="5CF54EE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E2C2D97" w14:textId="49E1DBB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7FDDF542" w14:textId="78B72B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116EB7A" w14:textId="2600A84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589E712" w14:textId="02439AF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C80FF3D" w14:textId="769C7E9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2F90D61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2D6973" w14:textId="6273109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331D06" w14:textId="73506CE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ED2428" w14:textId="6F7005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0F29A4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7FB73F" w14:textId="151F12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A5F574" w14:textId="38503F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C64FDD" w14:textId="035AAD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5180939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D49FFF" w14:textId="4F659E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ZS5_USER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0ACB4F" w14:textId="661579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266F18" w14:textId="4512A98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US3</w:t>
            </w:r>
          </w:p>
        </w:tc>
      </w:tr>
      <w:tr w:rsidR="00012203" w:rsidRPr="00012203" w14:paraId="5AE9AE2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1C47A2" w14:textId="54237C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ZS5_GROUP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F502C5" w14:textId="15437C1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780F24" w14:textId="11F302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</w:t>
            </w:r>
          </w:p>
        </w:tc>
      </w:tr>
      <w:tr w:rsidR="00012203" w:rsidRPr="00012203" w14:paraId="034AFA4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D0979D" w14:textId="7BDD7D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ZS5_GROUP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552851" w14:textId="0AB0565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F893CD" w14:textId="088A50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("ZS4")</w:t>
            </w:r>
          </w:p>
        </w:tc>
      </w:tr>
      <w:tr w:rsidR="00012203" w:rsidRPr="00012203" w14:paraId="1B6D5A6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6EAA80" w14:textId="4B7A617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8FF4AD" w14:textId="6ADB10C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AA5435" w14:textId="48A83E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ZS3-&gt;ZS3_DESC</w:t>
            </w:r>
          </w:p>
        </w:tc>
      </w:tr>
      <w:tr w:rsidR="00012203" w:rsidRPr="00012203" w14:paraId="6D27C0D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1648EF" w14:textId="48B3620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F8CB79" w14:textId="3F76C4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A2A1D9" w14:textId="04AD059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</w:t>
            </w:r>
          </w:p>
        </w:tc>
      </w:tr>
      <w:tr w:rsidR="00012203" w:rsidRPr="00012203" w14:paraId="3C4527D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88B949" w14:textId="09FEAB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38F8B0" w14:textId="086253F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A9699A" w14:textId="306C81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("ZS3")</w:t>
            </w:r>
          </w:p>
        </w:tc>
      </w:tr>
      <w:tr w:rsidR="00012203" w:rsidRPr="00012203" w14:paraId="08D6228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719E33" w14:textId="44E27D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ZS5_DESC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CECA70" w14:textId="075A28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392892" w14:textId="5BFB8C5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"ZS3", 1,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xFilial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("ZS5") + ZS5-&gt;ZS5_CODIGO, "ZS3_DESC")</w:t>
            </w:r>
          </w:p>
        </w:tc>
      </w:tr>
      <w:tr w:rsidR="00012203" w:rsidRPr="00012203" w14:paraId="633CE1B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9763E4" w14:textId="7E103B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DFE977" w14:textId="4BFA8AC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0C2038" w14:textId="333BE7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"A"</w:t>
            </w:r>
          </w:p>
        </w:tc>
      </w:tr>
      <w:tr w:rsidR="00012203" w:rsidRPr="00012203" w14:paraId="1D69C68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6CBBCB" w14:textId="16E5A96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6D5B06" w14:textId="7672D99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49CDD3" w14:textId="797993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=Inativo</w:t>
            </w:r>
          </w:p>
        </w:tc>
      </w:tr>
      <w:tr w:rsidR="00012203" w:rsidRPr="00012203" w14:paraId="67856B8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771F79" w14:textId="1EF9AF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FF1296" w14:textId="169ADF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78F616" w14:textId="11753D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62C79C3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346FD05A" w14:textId="15C173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4098D00E" w14:textId="3BB164C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41728E3D" w14:textId="15011A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6F6D73FC" w14:textId="77777777" w:rsidTr="00535281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6B8CB200" w14:textId="3005F92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0F958F28" w14:textId="70331D3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7A1AD65" w14:textId="73F5741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08600EB" w14:textId="2A747D5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FDDE958" w14:textId="51F92F5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F4DDB16" w14:textId="5F9B354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8DAE096" w14:textId="60573EC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FE6D59A" w14:textId="0E113B2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59D3921" w14:textId="46172A9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BA58C11" w14:textId="01CA0AD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8FB434A" w14:textId="3F0EE37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3A5142ED" w14:textId="39388A9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5A815E28" w14:textId="4929D59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0EF17B7" w14:textId="64F2E82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CB09183" w14:textId="55C1F1A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1DCF65F1" w14:textId="77777777" w:rsidTr="00F522D4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53BD3CB9" w14:textId="4F81768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6639203D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0BCE81" w14:textId="3896C32A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FE1EA1" w14:textId="0AC9F78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E9D264" w14:textId="0129C4A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0401BA11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E16DD5C" w14:textId="007B300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E36DABA" w14:textId="4C87B8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ZS5_FILIAL + ZS5_CODIGO + ZS5_USER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971F646" w14:textId="5437A4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595BA4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73DD56D2" w14:textId="5095EC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0D5899A6" w14:textId="2C5614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ZS5_FILIAL + ZS5_CODIGO + ZS5_GROUP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1B0B2363" w14:textId="1FD6FF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2FA4484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364B750A" w14:textId="1C92B1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07D5CFC3" w14:textId="306334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ZS5_FILIAL + ZS5_GROUP + ZS5_USER + ZS5_CODIGO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30901820" w14:textId="737E4A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C6024FB" w14:textId="316361A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572"/>
        <w:gridCol w:w="680"/>
        <w:gridCol w:w="1554"/>
        <w:gridCol w:w="3800"/>
        <w:gridCol w:w="726"/>
        <w:gridCol w:w="695"/>
        <w:gridCol w:w="834"/>
        <w:gridCol w:w="697"/>
        <w:gridCol w:w="2326"/>
        <w:gridCol w:w="1256"/>
      </w:tblGrid>
      <w:tr w:rsidR="00012203" w:rsidRPr="00012203" w14:paraId="11CA209D" w14:textId="77777777" w:rsidTr="00C841EF">
        <w:trPr>
          <w:trHeight w:val="259"/>
        </w:trPr>
        <w:tc>
          <w:tcPr>
            <w:tcW w:w="14140" w:type="dxa"/>
            <w:gridSpan w:val="10"/>
            <w:shd w:val="clear" w:color="auto" w:fill="C0C0C0"/>
            <w:vAlign w:val="center"/>
          </w:tcPr>
          <w:p w14:paraId="3453E6CD" w14:textId="22C97E9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Gatilhos</w:t>
            </w:r>
          </w:p>
        </w:tc>
      </w:tr>
      <w:tr w:rsidR="00012203" w:rsidRPr="00012203" w14:paraId="51C23D4E" w14:textId="77777777" w:rsidTr="00012203">
        <w:trPr>
          <w:trHeight w:val="259"/>
        </w:trPr>
        <w:tc>
          <w:tcPr>
            <w:tcW w:w="159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220F83" w14:textId="23B6ACBC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Domínio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9CD50" w14:textId="320D622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59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063CCC" w14:textId="467AE19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Contra Domínio</w:t>
            </w:r>
            <w:proofErr w:type="gramEnd"/>
          </w:p>
        </w:tc>
        <w:tc>
          <w:tcPr>
            <w:tcW w:w="399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5731F4" w14:textId="732DF20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Regra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224414C" w14:textId="44AB57B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3E9CA90" w14:textId="7C5067C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0CDADE" w14:textId="33AA6A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Alias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7354758" w14:textId="2BBA159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FEECDC" w14:textId="1CDB895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D1915C" w14:textId="2D2FB02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Condição</w:t>
            </w:r>
          </w:p>
        </w:tc>
      </w:tr>
      <w:tr w:rsidR="00012203" w:rsidRPr="00012203" w14:paraId="7738A43B" w14:textId="77777777" w:rsidTr="00012203">
        <w:trPr>
          <w:trHeight w:val="259"/>
        </w:trPr>
        <w:tc>
          <w:tcPr>
            <w:tcW w:w="1593" w:type="dxa"/>
            <w:shd w:val="clear" w:color="auto" w:fill="FFFFFF"/>
            <w:vAlign w:val="center"/>
          </w:tcPr>
          <w:p w14:paraId="1CE4196E" w14:textId="62C1CE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ZS5_CODIGO</w:t>
            </w:r>
          </w:p>
        </w:tc>
        <w:tc>
          <w:tcPr>
            <w:tcW w:w="692" w:type="dxa"/>
            <w:shd w:val="clear" w:color="auto" w:fill="FFFFFF"/>
            <w:vAlign w:val="center"/>
          </w:tcPr>
          <w:p w14:paraId="75B04DBA" w14:textId="30DDB3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93" w:type="dxa"/>
            <w:shd w:val="clear" w:color="auto" w:fill="FFFFFF"/>
            <w:vAlign w:val="center"/>
          </w:tcPr>
          <w:p w14:paraId="07A2BE54" w14:textId="65A04C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ZS5_DESC</w:t>
            </w:r>
          </w:p>
        </w:tc>
        <w:tc>
          <w:tcPr>
            <w:tcW w:w="3997" w:type="dxa"/>
            <w:shd w:val="clear" w:color="auto" w:fill="FFFFFF"/>
            <w:vAlign w:val="center"/>
          </w:tcPr>
          <w:p w14:paraId="096C4368" w14:textId="3DDCD0D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ZS3-&gt;ZS3_DESC</w:t>
            </w:r>
          </w:p>
        </w:tc>
        <w:tc>
          <w:tcPr>
            <w:tcW w:w="737" w:type="dxa"/>
            <w:shd w:val="clear" w:color="auto" w:fill="FFFFFF"/>
            <w:vAlign w:val="center"/>
          </w:tcPr>
          <w:p w14:paraId="1962AAAD" w14:textId="4EFE3E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93A63AB" w14:textId="48BBC5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00E997F" w14:textId="6418E9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B237913" w14:textId="31F7C00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AE8A2DE" w14:textId="7AFADE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xFilial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("ZS3")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("ZS5_CODIGO")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9BD1E1A" w14:textId="748F93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CA6B1DD" w14:textId="5616AB2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EB08A33" w14:textId="0267393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96060ED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732DE405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3D16F324" w14:textId="4291777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47A92CE" w14:textId="0F98F7FD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ZS6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5D5EC3CC" w14:textId="4F3051A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178A5695" w14:textId="66FAA614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Cabecalho</w:t>
            </w:r>
            <w:proofErr w:type="spellEnd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 Workflow Cadastros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1285411" w14:textId="33A0B85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D0A042A" w14:textId="3BA421C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07"/>
        <w:gridCol w:w="603"/>
        <w:gridCol w:w="108"/>
        <w:gridCol w:w="655"/>
        <w:gridCol w:w="247"/>
        <w:gridCol w:w="432"/>
        <w:gridCol w:w="578"/>
        <w:gridCol w:w="1010"/>
        <w:gridCol w:w="1010"/>
        <w:gridCol w:w="52"/>
        <w:gridCol w:w="958"/>
        <w:gridCol w:w="1010"/>
        <w:gridCol w:w="680"/>
        <w:gridCol w:w="330"/>
        <w:gridCol w:w="474"/>
        <w:gridCol w:w="318"/>
        <w:gridCol w:w="218"/>
        <w:gridCol w:w="100"/>
        <w:gridCol w:w="320"/>
        <w:gridCol w:w="318"/>
        <w:gridCol w:w="272"/>
        <w:gridCol w:w="46"/>
        <w:gridCol w:w="318"/>
        <w:gridCol w:w="318"/>
        <w:gridCol w:w="318"/>
        <w:gridCol w:w="10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393076B2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vMerge w:val="restart"/>
            <w:shd w:val="clear" w:color="auto" w:fill="C0C0C0"/>
            <w:vAlign w:val="center"/>
          </w:tcPr>
          <w:p w14:paraId="6C0BD33E" w14:textId="6C541D6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1" w:type="dxa"/>
            <w:gridSpan w:val="2"/>
            <w:vMerge w:val="restart"/>
            <w:shd w:val="clear" w:color="auto" w:fill="C0C0C0"/>
            <w:vAlign w:val="center"/>
          </w:tcPr>
          <w:p w14:paraId="1CB3E3B7" w14:textId="71F936E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4" w:type="dxa"/>
            <w:gridSpan w:val="3"/>
            <w:shd w:val="clear" w:color="auto" w:fill="C0C0C0"/>
            <w:vAlign w:val="center"/>
          </w:tcPr>
          <w:p w14:paraId="3C33B66D" w14:textId="00BB721E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98" w:type="dxa"/>
            <w:gridSpan w:val="7"/>
            <w:shd w:val="clear" w:color="auto" w:fill="C0C0C0"/>
            <w:vAlign w:val="center"/>
          </w:tcPr>
          <w:p w14:paraId="26EA505C" w14:textId="32159FA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0619AE52" w14:textId="029B5AD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0" w:type="dxa"/>
            <w:gridSpan w:val="17"/>
            <w:shd w:val="clear" w:color="auto" w:fill="C0C0C0"/>
            <w:vAlign w:val="center"/>
          </w:tcPr>
          <w:p w14:paraId="22412B8D" w14:textId="1CF972F1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69488801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7ECE84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C5615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2CD902" w14:textId="70A79CB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331F37" w14:textId="6934B3C8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50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A982D2" w14:textId="0FBB62F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48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41630F" w14:textId="22D14E0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822DB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4039A4D" w14:textId="021B755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94380BF" w14:textId="7271A9D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AEF422" w14:textId="0D8D035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D88088" w14:textId="75C5B23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C7ECD9" w14:textId="3C52B5C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D61C04" w14:textId="4C139BE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FDC7D4" w14:textId="2751EC1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9E7EBF4" w14:textId="0CDB77D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53C49C" w14:textId="5A91372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5AA6DC2" w14:textId="0FFD373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41AA8E" w14:textId="003C42B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38E5D3" w14:textId="22D7A15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2165BB" w14:textId="4554ADE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02E5848F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shd w:val="clear" w:color="auto" w:fill="FFFFFF"/>
            <w:vAlign w:val="center"/>
          </w:tcPr>
          <w:p w14:paraId="28C1D6CF" w14:textId="67BB0B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ZS6_FILIAL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F5A8EA7" w14:textId="1575593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401F7323" w14:textId="1C1DADFE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190D0B9" w14:textId="5608B0C8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7BA3F5DC" w14:textId="35155D0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48" w:type="dxa"/>
            <w:gridSpan w:val="3"/>
            <w:shd w:val="clear" w:color="auto" w:fill="FFFFFF"/>
            <w:vAlign w:val="center"/>
          </w:tcPr>
          <w:p w14:paraId="5C1C0303" w14:textId="6E18F7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9AC814D" w14:textId="69F590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9E94070" w14:textId="44F17AE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59DDE1" w14:textId="7EFF017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A1EEBC" w14:textId="460A300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506EA5" w14:textId="2FF302A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B1B3AB" w14:textId="4F5E649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46672F" w14:textId="5CA3D1E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F15B87" w14:textId="09D25E1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5121A2" w14:textId="7E2FD9E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842AA7" w14:textId="40DF9BF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652A9A" w14:textId="54E05CF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E2018EE" w14:textId="21C3DF7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694B22" w14:textId="04F835C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744E1D" w14:textId="29C388F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0E3788F3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shd w:val="clear" w:color="auto" w:fill="FFFFFF"/>
            <w:vAlign w:val="center"/>
          </w:tcPr>
          <w:p w14:paraId="7EC52DC8" w14:textId="0E042C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ZS6_COD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D7A4545" w14:textId="51972A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06C04C66" w14:textId="777DF52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A3FA0ED" w14:textId="522249A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160D5C99" w14:textId="38C900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648" w:type="dxa"/>
            <w:gridSpan w:val="3"/>
            <w:shd w:val="clear" w:color="auto" w:fill="FFFFFF"/>
            <w:vAlign w:val="center"/>
          </w:tcPr>
          <w:p w14:paraId="19A60B69" w14:textId="669567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2108CF8" w14:textId="32ACFE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FCC70F" w14:textId="2D509E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6D506F" w14:textId="18710E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B37ED3" w14:textId="0C2AB9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4154FF4" w14:textId="049CD0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0A8FB50" w14:textId="746C4F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BE0454" w14:textId="7DE8C2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B8E34E" w14:textId="467C1A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F50A8A" w14:textId="756028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A23CDB" w14:textId="613B29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05668A" w14:textId="10CF61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C3B92D2" w14:textId="353243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7C8890" w14:textId="56CAB8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8FC2F9" w14:textId="712C29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55FD7BD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shd w:val="clear" w:color="auto" w:fill="FFFFFF"/>
            <w:vAlign w:val="center"/>
          </w:tcPr>
          <w:p w14:paraId="25F49B4A" w14:textId="55C8C2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ZS6_DEPTO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3F62426" w14:textId="7033B7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04D59D7A" w14:textId="37FF78D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206F25E" w14:textId="08A2CA6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2F8CB799" w14:textId="02E335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Departamento</w:t>
            </w:r>
          </w:p>
        </w:tc>
        <w:tc>
          <w:tcPr>
            <w:tcW w:w="2648" w:type="dxa"/>
            <w:gridSpan w:val="3"/>
            <w:shd w:val="clear" w:color="auto" w:fill="FFFFFF"/>
            <w:vAlign w:val="center"/>
          </w:tcPr>
          <w:p w14:paraId="446C2BF1" w14:textId="74049A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Departamento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4DEA1B5" w14:textId="608F0E0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EE5878" w14:textId="21CA85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C4EAE1" w14:textId="0417CC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739A2B" w14:textId="00BDFC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EE5B0E" w14:textId="4CAB72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6281675" w14:textId="32D625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AF24F68" w14:textId="3669F5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DD3EDE" w14:textId="2F1A81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EC1AEAD" w14:textId="34C409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570F91" w14:textId="330088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FD1D19" w14:textId="0C7E8B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651FF61" w14:textId="350188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BF0808" w14:textId="6F7E3F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A3BB92" w14:textId="56B247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81B251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shd w:val="clear" w:color="auto" w:fill="FFFFFF"/>
            <w:vAlign w:val="center"/>
          </w:tcPr>
          <w:p w14:paraId="3B2C6E7A" w14:textId="2FF2606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ZS6_SEQ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29708A6" w14:textId="758A5A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6733A956" w14:textId="26398E8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3F42AB3" w14:textId="45AFEC7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0916E26F" w14:textId="62A763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Sequencia</w:t>
            </w:r>
            <w:proofErr w:type="gramEnd"/>
          </w:p>
        </w:tc>
        <w:tc>
          <w:tcPr>
            <w:tcW w:w="2648" w:type="dxa"/>
            <w:gridSpan w:val="3"/>
            <w:shd w:val="clear" w:color="auto" w:fill="FFFFFF"/>
            <w:vAlign w:val="center"/>
          </w:tcPr>
          <w:p w14:paraId="4DF961CA" w14:textId="60F988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Sequencia</w:t>
            </w:r>
            <w:proofErr w:type="gram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3295553" w14:textId="190211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BB5448" w14:textId="1102AF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9CFCD7" w14:textId="37324D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9C7DCC" w14:textId="35164C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F92F611" w14:textId="7C64A5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F6C6CB" w14:textId="01532D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34FA57" w14:textId="17AE4F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474B5F8" w14:textId="79AA95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75C72E" w14:textId="74E196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67129D" w14:textId="732CCE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42083E" w14:textId="09924C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E43326D" w14:textId="7B478A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F25BD5" w14:textId="44ECD7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B9EB39" w14:textId="2CD733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64E03CE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shd w:val="clear" w:color="auto" w:fill="FFFFFF"/>
            <w:vAlign w:val="center"/>
          </w:tcPr>
          <w:p w14:paraId="2F0EA91D" w14:textId="426BC1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ZS6_EMAIL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07A7F9F" w14:textId="6F86BA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67EEF8C" w14:textId="30360A9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EB8A034" w14:textId="300F0A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6BE6DCA1" w14:textId="36F0F9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648" w:type="dxa"/>
            <w:gridSpan w:val="3"/>
            <w:shd w:val="clear" w:color="auto" w:fill="FFFFFF"/>
            <w:vAlign w:val="center"/>
          </w:tcPr>
          <w:p w14:paraId="12AB025B" w14:textId="0B3AAE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58605E5" w14:textId="5CCEAF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19CFBCE" w14:textId="51F817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74F0F7" w14:textId="36ED48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4D197C" w14:textId="203596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3D77726" w14:textId="04DFD1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C02C320" w14:textId="2CB334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1045FB1" w14:textId="631CBD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FD7E48F" w14:textId="5E285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8684B4C" w14:textId="53FD9C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1D5422" w14:textId="48613D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4319F07" w14:textId="4551F7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EAEA0FE" w14:textId="48FCEC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62F4C2" w14:textId="03DACD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549110" w14:textId="55E015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3DE2FB3" w14:textId="77777777" w:rsidTr="00012203">
        <w:trPr>
          <w:gridAfter w:val="1"/>
          <w:wAfter w:w="36" w:type="dxa"/>
          <w:trHeight w:val="130"/>
        </w:trPr>
        <w:tc>
          <w:tcPr>
            <w:tcW w:w="1417" w:type="dxa"/>
            <w:gridSpan w:val="2"/>
            <w:shd w:val="clear" w:color="auto" w:fill="FFFFFF"/>
            <w:vAlign w:val="center"/>
          </w:tcPr>
          <w:p w14:paraId="48588C64" w14:textId="00C365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ZS6_TABELA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80EB159" w14:textId="438B9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6B64EB7" w14:textId="3C67CB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AF6A2D8" w14:textId="5580F2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32D1DC36" w14:textId="3746DB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2648" w:type="dxa"/>
            <w:gridSpan w:val="3"/>
            <w:shd w:val="clear" w:color="auto" w:fill="FFFFFF"/>
            <w:vAlign w:val="center"/>
          </w:tcPr>
          <w:p w14:paraId="37F9CFBF" w14:textId="71ABC2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5A39AD9" w14:textId="1EE7C8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781CBE" w14:textId="435B62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F3A1C7" w14:textId="34FA7A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9239C3" w14:textId="05351E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7BEF251" w14:textId="2F8500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62C64B" w14:textId="70D7E1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F5E2647" w14:textId="073D99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9EF5560" w14:textId="19051A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AB06B6" w14:textId="14BFAA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2D4EDC" w14:textId="2BABAD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370021" w14:textId="4B9067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70C99EE" w14:textId="30F647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79EBD2" w14:textId="414DA7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589F26" w14:textId="068F7D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14CAE65" w14:textId="77777777" w:rsidTr="00B76134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1D0F0B99" w14:textId="7B6E2EB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53CA2E7" w14:textId="4D02517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2426C34" w14:textId="6CFCCE6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93E0380" w14:textId="3986FC6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B18FB99" w14:textId="0A8E54F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878FBF8" w14:textId="115D3A4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4671555" w14:textId="40918D6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1AA5F95" w14:textId="2AE9CF6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0219AC9" w14:textId="66C6845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43C120C" w14:textId="68D033A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F8D281C" w14:textId="165B82E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0548742C" w14:textId="4FB90EC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479D5FBA" w14:textId="09792A7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3856B439" w14:textId="085DB00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2B13660" w14:textId="0D35DB6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7B9FC17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CFCF429" w14:textId="3ACE086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2F8AC1" w14:textId="0D24981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EB015A" w14:textId="4FEC0AF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43D35F8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C7AFBA" w14:textId="34822E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AD2C0B" w14:textId="2D4B68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7F61B0" w14:textId="43C2D03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7E0D628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0B33BAAE" w14:textId="4301255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ZS6_TABELA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5A8D5E88" w14:textId="7BAFCE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7C705F85" w14:textId="2C5BF6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SX2</w:t>
            </w:r>
          </w:p>
        </w:tc>
      </w:tr>
      <w:tr w:rsidR="00012203" w:rsidRPr="00012203" w14:paraId="3553786C" w14:textId="77777777" w:rsidTr="00B30FE3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2FB33BEE" w14:textId="639EC29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0A0ED748" w14:textId="5C9C535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6659302" w14:textId="74359EF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1C5BA39" w14:textId="4821828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985F859" w14:textId="4899C32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395276D" w14:textId="4DE13D0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C166A2C" w14:textId="54F04CA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2F3F147" w14:textId="21B890B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237BFBB9" w14:textId="40944FE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674B442" w14:textId="14C9930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6342FD4" w14:textId="141A4C0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3B1BA86A" w14:textId="4FE3BC9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2F18C087" w14:textId="6EC736C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03D28D0" w14:textId="6B8DAAD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62DB083" w14:textId="34E0C53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5AE9F8CF" w14:textId="77777777" w:rsidTr="00336C85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49A50628" w14:textId="68DCB9F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0EF174C4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F650E4" w14:textId="60194703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89FB91" w14:textId="44C626B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84C11E" w14:textId="00C71DA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65631C5C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14EA2EF" w14:textId="1F3111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20CD97D9" w14:textId="02E3DE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ZS6_FILIAL + ZS6_COD + ZS6_SEQ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0A471E53" w14:textId="04FDF1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EA9E93B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C7A6D83" w14:textId="7564F6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FC8013F" w14:textId="1914BA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ZS6_FILIAL + ZS6_TABELA + ZS6_SEQ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46E4B2BD" w14:textId="767433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8F6FE5E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7E7F39F3" w14:textId="7DE32A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71DF1104" w14:textId="10A9AB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ZS6_FILIAL + ZS6_TABELA + ZS6_DEPTO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159CBC78" w14:textId="460105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FA9C3C" w14:textId="71F7F53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086399C" w14:textId="7FFDDB8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05E2A1A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796EBA3A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5F0DBBA5" w14:textId="27EB386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CE49D9B" w14:textId="68793005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ZS7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597F1607" w14:textId="08942AD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7B7CF8C2" w14:textId="61DB9FB0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Itens Workflow Cadastros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0460321A" w14:textId="76F9D70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8DCE241" w14:textId="7374085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1"/>
        <w:gridCol w:w="599"/>
        <w:gridCol w:w="115"/>
        <w:gridCol w:w="659"/>
        <w:gridCol w:w="236"/>
        <w:gridCol w:w="445"/>
        <w:gridCol w:w="565"/>
        <w:gridCol w:w="1010"/>
        <w:gridCol w:w="1010"/>
        <w:gridCol w:w="60"/>
        <w:gridCol w:w="950"/>
        <w:gridCol w:w="1010"/>
        <w:gridCol w:w="681"/>
        <w:gridCol w:w="329"/>
        <w:gridCol w:w="475"/>
        <w:gridCol w:w="318"/>
        <w:gridCol w:w="217"/>
        <w:gridCol w:w="101"/>
        <w:gridCol w:w="318"/>
        <w:gridCol w:w="318"/>
        <w:gridCol w:w="273"/>
        <w:gridCol w:w="45"/>
        <w:gridCol w:w="318"/>
        <w:gridCol w:w="318"/>
        <w:gridCol w:w="318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4FD31CE7" w14:textId="77777777" w:rsidTr="00012203">
        <w:trPr>
          <w:gridAfter w:val="1"/>
          <w:wAfter w:w="37" w:type="dxa"/>
          <w:trHeight w:val="130"/>
        </w:trPr>
        <w:tc>
          <w:tcPr>
            <w:tcW w:w="1421" w:type="dxa"/>
            <w:gridSpan w:val="2"/>
            <w:vMerge w:val="restart"/>
            <w:shd w:val="clear" w:color="auto" w:fill="C0C0C0"/>
            <w:vAlign w:val="center"/>
          </w:tcPr>
          <w:p w14:paraId="3871D7D7" w14:textId="685362E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4" w:type="dxa"/>
            <w:gridSpan w:val="2"/>
            <w:vMerge w:val="restart"/>
            <w:shd w:val="clear" w:color="auto" w:fill="C0C0C0"/>
            <w:vAlign w:val="center"/>
          </w:tcPr>
          <w:p w14:paraId="0272289A" w14:textId="6206E06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40" w:type="dxa"/>
            <w:gridSpan w:val="3"/>
            <w:shd w:val="clear" w:color="auto" w:fill="C0C0C0"/>
            <w:vAlign w:val="center"/>
          </w:tcPr>
          <w:p w14:paraId="708C5916" w14:textId="3CDBEC7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86" w:type="dxa"/>
            <w:gridSpan w:val="7"/>
            <w:shd w:val="clear" w:color="auto" w:fill="C0C0C0"/>
            <w:vAlign w:val="center"/>
          </w:tcPr>
          <w:p w14:paraId="5342833A" w14:textId="5C0B86A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39B11792" w14:textId="4139339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38" w:type="dxa"/>
            <w:gridSpan w:val="17"/>
            <w:shd w:val="clear" w:color="auto" w:fill="C0C0C0"/>
            <w:vAlign w:val="center"/>
          </w:tcPr>
          <w:p w14:paraId="59E20B29" w14:textId="4A7E1FC5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1F58064E" w14:textId="77777777" w:rsidTr="00012203">
        <w:trPr>
          <w:gridAfter w:val="1"/>
          <w:wAfter w:w="37" w:type="dxa"/>
          <w:trHeight w:val="130"/>
        </w:trPr>
        <w:tc>
          <w:tcPr>
            <w:tcW w:w="142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CA2B1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E31E7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34DE219" w14:textId="4D3ADC75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1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159028" w14:textId="66286412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5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A0A9EA" w14:textId="79971F8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4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813FE" w14:textId="35A24F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33B95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D7A920" w14:textId="5C058BE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480006D" w14:textId="5BD43C7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9D313B" w14:textId="782143A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76AA42" w14:textId="2F2D390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6E6956" w14:textId="74F0C56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CBED65" w14:textId="53D141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5F1DED" w14:textId="1DCF8F3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0BC599" w14:textId="3EB6D12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A83068" w14:textId="0682B5A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55FDF7" w14:textId="5F7EFA5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FCD40E" w14:textId="2556CA6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600981" w14:textId="0DA083E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5AE035" w14:textId="61EFFEC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4D6954A" w14:textId="77777777" w:rsidTr="00012203">
        <w:trPr>
          <w:gridAfter w:val="1"/>
          <w:wAfter w:w="37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5F587E77" w14:textId="666A39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ZS7_FILIAL</w:t>
            </w:r>
          </w:p>
        </w:tc>
        <w:tc>
          <w:tcPr>
            <w:tcW w:w="714" w:type="dxa"/>
            <w:gridSpan w:val="2"/>
            <w:shd w:val="clear" w:color="auto" w:fill="FFFFFF"/>
            <w:vAlign w:val="center"/>
          </w:tcPr>
          <w:p w14:paraId="60F875E4" w14:textId="208B55A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36CFA3CA" w14:textId="4497448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56CB4ECE" w14:textId="7294D1E5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509B072E" w14:textId="590FB4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666F6173" w14:textId="3E2B71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9FA6EA3" w14:textId="0FFEBFD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77358B3" w14:textId="0F15C57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1EC40A" w14:textId="54E68B8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537498" w14:textId="5DEA012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EACD790" w14:textId="4CBE4DA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D6A253" w14:textId="4F8E9D5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01E4377" w14:textId="5357DB3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0EE2B5" w14:textId="0A0CBB8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A1BEF40" w14:textId="416D806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B66D00" w14:textId="6EE8975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80716B" w14:textId="17FB019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38BD63D" w14:textId="51D9A26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A696C2" w14:textId="78ED8B8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F27DF2" w14:textId="747FC48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20B28FC2" w14:textId="77777777" w:rsidTr="00012203">
        <w:trPr>
          <w:gridAfter w:val="1"/>
          <w:wAfter w:w="37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300BE94F" w14:textId="18E4FE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ZS7_COD</w:t>
            </w:r>
          </w:p>
        </w:tc>
        <w:tc>
          <w:tcPr>
            <w:tcW w:w="714" w:type="dxa"/>
            <w:gridSpan w:val="2"/>
            <w:shd w:val="clear" w:color="auto" w:fill="FFFFFF"/>
            <w:vAlign w:val="center"/>
          </w:tcPr>
          <w:p w14:paraId="54024401" w14:textId="0BB003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75F7BF10" w14:textId="1F1BBFD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3C69CDD0" w14:textId="3181E01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420967EC" w14:textId="7CF9FF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7DE4ADE2" w14:textId="435A66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8EFBF8C" w14:textId="7610BC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0942EDC" w14:textId="60834A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D66EF6" w14:textId="38AB67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06BA052" w14:textId="568AB1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BF2322B" w14:textId="7C4962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7B874A" w14:textId="1C30D0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0222C3" w14:textId="11295D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FC5680" w14:textId="32CF21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E8F4729" w14:textId="1021BF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A9E7DA" w14:textId="1A4414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308F0D" w14:textId="3DC45E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FECE566" w14:textId="680632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2967AC" w14:textId="605325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7B27CC" w14:textId="63F5BD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3C5741C" w14:textId="77777777" w:rsidTr="00012203">
        <w:trPr>
          <w:gridAfter w:val="1"/>
          <w:wAfter w:w="37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5B7B1F6D" w14:textId="287BC6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ZS7_CAMPO</w:t>
            </w:r>
          </w:p>
        </w:tc>
        <w:tc>
          <w:tcPr>
            <w:tcW w:w="714" w:type="dxa"/>
            <w:gridSpan w:val="2"/>
            <w:shd w:val="clear" w:color="auto" w:fill="FFFFFF"/>
            <w:vAlign w:val="center"/>
          </w:tcPr>
          <w:p w14:paraId="1D717FA0" w14:textId="7DEC70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2639ED9A" w14:textId="3EE35E0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175CE392" w14:textId="72B077E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61931B79" w14:textId="5675C4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6391DD14" w14:textId="08CD43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DDB2639" w14:textId="07F7B2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B56505F" w14:textId="4F3313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560323" w14:textId="0DC9B4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C31927" w14:textId="69D4E5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A8B2ED" w14:textId="76B7D8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E50C0F" w14:textId="00663E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0C6CC0" w14:textId="1DD9AA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B4B84C" w14:textId="24BBF3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10F1E71" w14:textId="56F6D7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0F9EED" w14:textId="1DD94A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50EE0B" w14:textId="561AB0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1C91742" w14:textId="586516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8DEAD0" w14:textId="7BFAAE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75EB01" w14:textId="0C215D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A83A4F" w14:textId="77777777" w:rsidTr="00012203">
        <w:trPr>
          <w:gridAfter w:val="1"/>
          <w:wAfter w:w="37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04C1848E" w14:textId="5BEB4F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ZS7_STATUS</w:t>
            </w:r>
          </w:p>
        </w:tc>
        <w:tc>
          <w:tcPr>
            <w:tcW w:w="714" w:type="dxa"/>
            <w:gridSpan w:val="2"/>
            <w:shd w:val="clear" w:color="auto" w:fill="FFFFFF"/>
            <w:vAlign w:val="center"/>
          </w:tcPr>
          <w:p w14:paraId="0F06FBE1" w14:textId="425840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19F9945F" w14:textId="2EAB3C7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16BDCBBE" w14:textId="01C250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0A3DF997" w14:textId="33CC5B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069CC6DD" w14:textId="68D32C9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785B7D2" w14:textId="4321E9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E9BB38" w14:textId="4B18B5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C03B91" w14:textId="572259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BA1CFE" w14:textId="77C253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7F704BB" w14:textId="006D74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7D4637" w14:textId="49728F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2FB5C02" w14:textId="18577E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005A321" w14:textId="40A04B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4FD9C4" w14:textId="082DAE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62178E" w14:textId="5AAAFE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2E9D3E" w14:textId="3079D9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E533AA0" w14:textId="2F28F4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FCE391" w14:textId="1E44B8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B30A8B" w14:textId="76FFD0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6D827D" w14:textId="77777777" w:rsidTr="00012203">
        <w:trPr>
          <w:gridAfter w:val="1"/>
          <w:wAfter w:w="37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2C102AA6" w14:textId="6D7D21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ZS7_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714" w:type="dxa"/>
            <w:gridSpan w:val="2"/>
            <w:shd w:val="clear" w:color="auto" w:fill="FFFFFF"/>
            <w:vAlign w:val="center"/>
          </w:tcPr>
          <w:p w14:paraId="0340F242" w14:textId="73A7F9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6D9A7A2F" w14:textId="0C7586F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5A4E3D5C" w14:textId="63F633A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5" w:type="dxa"/>
            <w:gridSpan w:val="4"/>
            <w:shd w:val="clear" w:color="auto" w:fill="FFFFFF"/>
            <w:vAlign w:val="center"/>
          </w:tcPr>
          <w:p w14:paraId="0694CC90" w14:textId="73FD89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1578777F" w14:textId="69D663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98D0C0B" w14:textId="07FB98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13D1B8" w14:textId="4806C5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6163DF" w14:textId="3A4874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5414EA9" w14:textId="12EBC4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5736B69" w14:textId="5AEEA3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EC4F98" w14:textId="450CED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B659C1" w14:textId="36263B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9E0B4B" w14:textId="3DAEF4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7240F58" w14:textId="613D55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6D674D" w14:textId="62B935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20E7FD" w14:textId="1262E8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E70A7C9" w14:textId="7CDFC7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E17974" w14:textId="6D2E3B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FD09CA" w14:textId="76FD83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E165677" w14:textId="77777777" w:rsidTr="0072633A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61E92241" w14:textId="50741C4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7D3FD24" w14:textId="116EA9D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AA32CA4" w14:textId="5D75635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0F44BE5" w14:textId="7B718F3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710727F" w14:textId="4E91410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D0557F6" w14:textId="357854A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10C72CD" w14:textId="645368F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59CF4AB" w14:textId="6EEEF3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16327ED" w14:textId="5FEEDDF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43FF86D7" w14:textId="69C7097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3CE4B47B" w14:textId="13C2791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2CECAC60" w14:textId="26AD1C7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E9DA29D" w14:textId="5A28B26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D512C1E" w14:textId="6651F33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571B0A6" w14:textId="70EC42D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54CF731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FBCA1E" w14:textId="357EDA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85C107" w14:textId="5E8D58D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4B2B77" w14:textId="6F97000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2499195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38C48A4E" w14:textId="2E3FBC8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ZS7_FILIAL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66FA9A44" w14:textId="0BF3388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36FD0AEE" w14:textId="1E6604F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4E5218A4" w14:textId="77777777" w:rsidTr="00D86BB4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15815930" w14:textId="1B7342D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1E47436E" w14:textId="2FD8C79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EF2A742" w14:textId="2A6CD0C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E074FB7" w14:textId="2B91561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989F6EB" w14:textId="01A1030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CD29499" w14:textId="18FF013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59B9BC1" w14:textId="09DF29C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DB323CA" w14:textId="5152612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C70CCB4" w14:textId="606579D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E6A0ACE" w14:textId="3000AB9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52D4C97" w14:textId="24C2877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05E008D6" w14:textId="55D36CA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7EBFB442" w14:textId="2AFCBBC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57896E1C" w14:textId="3CBDA5F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32CE4033" w14:textId="52944C7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1A18DEF8" w14:textId="77777777" w:rsidTr="00CF3D8D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0D1C84A1" w14:textId="102603B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53E5EC96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AAB4F4" w14:textId="36B22670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ECAEDD" w14:textId="6B7958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FD0CEF" w14:textId="2941265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18754263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0E56267" w14:textId="5C05F7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5AFD050C" w14:textId="3ED759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ZS7_FILIAL + ZS7_COD + ZS7_CAMPO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37B79253" w14:textId="2F64241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E476939" w14:textId="1F1CCB1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EA88B06" w14:textId="47346ED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A782468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4021651D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1C8153FB" w14:textId="5C30D2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87F87FF" w14:textId="0D1B2E61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ZS8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3F9103E0" w14:textId="54F86B0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394E71BB" w14:textId="7D0A27F1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Cadastro </w:t>
            </w: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Parametros</w:t>
            </w:r>
            <w:proofErr w:type="spellEnd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 </w:t>
            </w: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Permissoes</w:t>
            </w:r>
            <w:proofErr w:type="spellEnd"/>
          </w:p>
        </w:tc>
        <w:tc>
          <w:tcPr>
            <w:tcW w:w="3969" w:type="dxa"/>
            <w:shd w:val="clear" w:color="auto" w:fill="FFFFFF"/>
            <w:vAlign w:val="center"/>
          </w:tcPr>
          <w:p w14:paraId="116DE61B" w14:textId="33C88EB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18CECD2" w14:textId="7B7F0E4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4"/>
        <w:gridCol w:w="596"/>
        <w:gridCol w:w="116"/>
        <w:gridCol w:w="657"/>
        <w:gridCol w:w="237"/>
        <w:gridCol w:w="443"/>
        <w:gridCol w:w="567"/>
        <w:gridCol w:w="1010"/>
        <w:gridCol w:w="1010"/>
        <w:gridCol w:w="57"/>
        <w:gridCol w:w="953"/>
        <w:gridCol w:w="1010"/>
        <w:gridCol w:w="669"/>
        <w:gridCol w:w="341"/>
        <w:gridCol w:w="463"/>
        <w:gridCol w:w="320"/>
        <w:gridCol w:w="227"/>
        <w:gridCol w:w="91"/>
        <w:gridCol w:w="320"/>
        <w:gridCol w:w="320"/>
        <w:gridCol w:w="279"/>
        <w:gridCol w:w="41"/>
        <w:gridCol w:w="320"/>
        <w:gridCol w:w="318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1E6A2A13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 w:val="restart"/>
            <w:shd w:val="clear" w:color="auto" w:fill="C0C0C0"/>
            <w:vAlign w:val="center"/>
          </w:tcPr>
          <w:p w14:paraId="067E0427" w14:textId="706961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2B71FB73" w14:textId="15D343D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4EC835DB" w14:textId="64DE6DBD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6" w:type="dxa"/>
            <w:gridSpan w:val="7"/>
            <w:shd w:val="clear" w:color="auto" w:fill="C0C0C0"/>
            <w:vAlign w:val="center"/>
          </w:tcPr>
          <w:p w14:paraId="71C6EC8B" w14:textId="4424D54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776D9677" w14:textId="541815E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42324ABE" w14:textId="3B0C654E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36814C05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810892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32B08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773D8C6" w14:textId="2F80B30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AA8BE0" w14:textId="77616710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4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482A70" w14:textId="681DF06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C4D4A2" w14:textId="5F9D2A2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1E36E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190423" w14:textId="2345FD7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C0A894" w14:textId="4F1AA1D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1004E4" w14:textId="4BBF917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987179" w14:textId="0F3D673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9461635" w14:textId="41AC832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CED4A2" w14:textId="1230BD3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C01B7A" w14:textId="72D7FAD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9EADBE2" w14:textId="62BDE5D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02284B" w14:textId="2A28232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D0B21F" w14:textId="60D88CA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4DFFD0" w14:textId="6E985FB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5BC361" w14:textId="669DF90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2CECB2" w14:textId="5566744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66CD105D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8C27EB5" w14:textId="6CAE01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883C4B0" w14:textId="7F0341F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21D7319" w14:textId="188ACCE9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ED553C8" w14:textId="2D422150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38FC075C" w14:textId="3BF4F9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37B316E2" w14:textId="3408F7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C81BA5C" w14:textId="225E46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D74898" w14:textId="5356C10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08BBB9" w14:textId="155EC59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166D24" w14:textId="1E9F826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65DC1D" w14:textId="3F3A2C1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0BA1CCE" w14:textId="5DB623D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EFBD44" w14:textId="1E11BDA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E3C968B" w14:textId="1A6A62D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683F38" w14:textId="3A405A5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4E1067" w14:textId="41B2014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D7F6B6" w14:textId="0450C14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420A645" w14:textId="30BE6E7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976C2C" w14:textId="1D323C5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1DBC49" w14:textId="6AB37A4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2AA7B5A0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CC83772" w14:textId="1CE1D7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ZS8_PARAM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803FB43" w14:textId="10F663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BCB13EF" w14:textId="6A4F31D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8C85C18" w14:textId="14A7B07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0981B4E7" w14:textId="4ADD71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Parametro</w:t>
            </w:r>
            <w:proofErr w:type="spellEnd"/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5005AD87" w14:textId="4C521E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Parametro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4DEE2F2" w14:textId="0FEF7C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B51BA7" w14:textId="7B0658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F2C948" w14:textId="79BC4E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20B37C" w14:textId="510B70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927E34" w14:textId="4EDB23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C0068C8" w14:textId="5DF325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C09CF8" w14:textId="4245B2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652A78A" w14:textId="240FD1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F243FC" w14:textId="32AFD4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26CEC5" w14:textId="00A825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D74C8F" w14:textId="432C14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5A0E07D" w14:textId="738EE0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D113BE" w14:textId="124F88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EF5549" w14:textId="32ADA9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5A14E34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31D1E345" w14:textId="36B188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ZS8_DESC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C08A296" w14:textId="71A461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2522A22" w14:textId="23FEFF7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35274BCB" w14:textId="1D1AC5A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3F9384BC" w14:textId="3C4F1E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Param.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1957FFE8" w14:textId="1CCE7A3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Parametro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001386D" w14:textId="0DF64A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DEA2F0" w14:textId="53BE56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1D95E5" w14:textId="608EE5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0C61AF" w14:textId="519755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0C5B35" w14:textId="2E8FE4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E13B18E" w14:textId="59297B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8F825B" w14:textId="529586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088BAF2" w14:textId="4B8DDF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78A03E" w14:textId="55E228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A84B8F" w14:textId="4453CC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67690C" w14:textId="3CBD3E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7359865" w14:textId="392B09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244CE2" w14:textId="6F4C74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A65896" w14:textId="3DB31F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1A4D0D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6F5425A6" w14:textId="596872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ZS8_USER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A353351" w14:textId="7ABB54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35FE4E05" w14:textId="13F07B1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803D401" w14:textId="76B015E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45E9216D" w14:textId="734E2D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1BB41E34" w14:textId="79607F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7F76EEE" w14:textId="0ABBFF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678997" w14:textId="4CE0E6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161344" w14:textId="24215A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EDCE07" w14:textId="56BFAF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05B078" w14:textId="020F7F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14FC1D6" w14:textId="287DBD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CC0B35" w14:textId="48CB5C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DD6A946" w14:textId="57A3B8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28C509" w14:textId="77487A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1BC59C" w14:textId="06E8E5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78B542" w14:textId="6EBA5B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FCE78AC" w14:textId="4A4D14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EF83434" w14:textId="48BB91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F780F0" w14:textId="12DA39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38F2FA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48DEEF2" w14:textId="2CA94A8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ZS8_GRPUSR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414A404" w14:textId="465D11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6E4E8B8" w14:textId="5B2CE4C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6C0CEAF" w14:textId="0E8CBA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6DC5E284" w14:textId="534D1C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5B8FE514" w14:textId="7EE16C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A54054F" w14:textId="7D805E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5C87C2" w14:textId="400723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D0F212" w14:textId="586FCB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E37926" w14:textId="32E095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AB9420" w14:textId="4D82D8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45E69FD" w14:textId="042C15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14EB00" w14:textId="410676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881B8B" w14:textId="69832A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957458" w14:textId="2887B5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E9D2D6F" w14:textId="435BA6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E4D085" w14:textId="72E6BA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B2045F2" w14:textId="6DFDC7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2847A2" w14:textId="5162B5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50C8ED" w14:textId="239932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A85A785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48A8EB5D" w14:textId="13AD5BF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ZS8_DTINI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35A2674" w14:textId="33F6BD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481F78D" w14:textId="0EECDB6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90293AC" w14:textId="3F208A6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42E7F0D8" w14:textId="0C30C1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Inicial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570F739F" w14:textId="0279D3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Inicial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6D37CD9" w14:textId="2CBD9D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693B63" w14:textId="05BB11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184BC3" w14:textId="069849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1F48FC" w14:textId="69FC29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3FE0E2" w14:textId="20A51C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A3292C" w14:textId="7341B8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6F6C8D" w14:textId="08F503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A448D1" w14:textId="551323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8A73D7" w14:textId="09446A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8AA086" w14:textId="23BC38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3D0EF8" w14:textId="52B531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D7420AE" w14:textId="02AB20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166BDB" w14:textId="36C223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3496B1" w14:textId="453F2C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C2466C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19746431" w14:textId="11C2D2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ZS8_DTFIM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1347635" w14:textId="6205E0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4A790E3" w14:textId="63519E9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B6E5929" w14:textId="103E59F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335F6E1C" w14:textId="7D3C53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Final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6F0FF772" w14:textId="452C86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Final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294B0FF" w14:textId="6FB8D8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5705B9" w14:textId="6B7C72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8350F0" w14:textId="2861B6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C4F303" w14:textId="4E864D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AB7C41" w14:textId="25FC72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1CA8C00" w14:textId="7C1141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69B34B" w14:textId="64F090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100F2C" w14:textId="0C7A3B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22FD66" w14:textId="0A37BE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6019FB" w14:textId="1664D7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D1898D" w14:textId="1C140B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96B81E" w14:textId="6B0CA4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224532" w14:textId="2FD735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C55106" w14:textId="25EEFE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982DAD3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74C88D7B" w14:textId="539957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ZS8_FILORI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CE8977A" w14:textId="24D0B5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207FD76" w14:textId="0296B46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7935F0C" w14:textId="268DE4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4BB23EA1" w14:textId="2DF6CB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Fil. Origem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10197637" w14:textId="4D4AA2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Fil. Origem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BD8D9A6" w14:textId="682712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227B97" w14:textId="1C2E08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EC11DF" w14:textId="7C5799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764C77" w14:textId="1BA7C1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602A66" w14:textId="389161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A477B99" w14:textId="12ABAC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5D6FAE" w14:textId="32C08B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922A8D" w14:textId="5C9A8D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770983" w14:textId="386D1B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B4B977" w14:textId="4EC232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3BD0A9" w14:textId="323499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6C0D9B4" w14:textId="550C13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6CC754" w14:textId="37FAC3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279B6F" w14:textId="09678D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98D3372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7D089B4B" w14:textId="5F48D8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ZS8_GRPALT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E3A7AC4" w14:textId="06BDC4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3484880C" w14:textId="1C72695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B63FBD7" w14:textId="784E99B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25C14BE3" w14:textId="06A16C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 Alt.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038902B5" w14:textId="5B2A09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Grupo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A3998EB" w14:textId="0B18D5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AC4DEE" w14:textId="395243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368624" w14:textId="29D163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C4F563" w14:textId="065447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06966E" w14:textId="6E5483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FC5CE08" w14:textId="285F9C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7DDB1B" w14:textId="43CE7E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4B5840" w14:textId="127FE2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8566FF" w14:textId="416FF8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CD03A7" w14:textId="4A4A1E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11EE4A" w14:textId="787B46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0EF77CF" w14:textId="13E78E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DD3FB65" w14:textId="663812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601832" w14:textId="776D1B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6DDCD17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6FA05BC8" w14:textId="715DD6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ZS8_STATUS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5EDEBAF" w14:textId="04296C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377854C" w14:textId="478CC4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B417DAA" w14:textId="1F964B7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7A7EC06A" w14:textId="32D147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6BA8A4A8" w14:textId="7A3B35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FC1AE80" w14:textId="6AD74A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504CE1" w14:textId="5B1D9F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A20831" w14:textId="29623A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20F8F9" w14:textId="6A8757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FC32A4" w14:textId="76A2C5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32F6A50" w14:textId="57C647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0E4366" w14:textId="41C4CE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73C6CB5" w14:textId="665711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232E9F" w14:textId="1CA871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C085EC" w14:textId="3C5223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DE6175" w14:textId="1973AD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64DC495" w14:textId="10B559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7B645D" w14:textId="6CF480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C634A0" w14:textId="58A25C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1CAECCD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7D2AD147" w14:textId="139E1D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EAB9231" w14:textId="54DA71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7145650" w14:textId="0BF2C7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2402648" w14:textId="5B5826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22099597" w14:textId="4A9BF0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64BC7807" w14:textId="094F6C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D558AE5" w14:textId="4D7FF3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BE51AD" w14:textId="2DB5F6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503590" w14:textId="42896B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239560" w14:textId="559FC1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266955" w14:textId="2FEC34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1A39342" w14:textId="59F3C9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55195B" w14:textId="3190C0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ABA6B63" w14:textId="22ED0B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B678B3" w14:textId="38B1C4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414CAA" w14:textId="67157C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26BCDF" w14:textId="7F1C9D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42889D0" w14:textId="6A9FE7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3B9907" w14:textId="4E16A0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6A5850" w14:textId="1A0099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01CFF72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030B9B64" w14:textId="12037B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F5504DF" w14:textId="6B4D10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BA8CC09" w14:textId="50F319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5A84AC4" w14:textId="0B6269E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2448FE59" w14:textId="198F39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1F525834" w14:textId="3CC790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50E7B63" w14:textId="61CEF3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A05D29" w14:textId="6FBBB4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22995B" w14:textId="0ADD19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61F907" w14:textId="7DA3E7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9B212A" w14:textId="162BE7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F5414C2" w14:textId="46B4D1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AD5029" w14:textId="57A81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EE90E23" w14:textId="3647CE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D01501" w14:textId="135353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C29B5B" w14:textId="2C37EB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CEE3A7" w14:textId="7908AB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2003F3B" w14:textId="20CDD7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8691CD" w14:textId="6211D1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94375F" w14:textId="20C081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6D21211" w14:textId="77777777" w:rsidTr="00012203">
        <w:trPr>
          <w:gridAfter w:val="1"/>
          <w:wAfter w:w="37" w:type="dxa"/>
          <w:trHeight w:val="130"/>
        </w:trPr>
        <w:tc>
          <w:tcPr>
            <w:tcW w:w="1424" w:type="dxa"/>
            <w:gridSpan w:val="2"/>
            <w:shd w:val="clear" w:color="auto" w:fill="FFFFFF"/>
            <w:vAlign w:val="center"/>
          </w:tcPr>
          <w:p w14:paraId="6F514426" w14:textId="0D35AF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BB04D35" w14:textId="03E2D7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58EB734" w14:textId="3E6671E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F1734A2" w14:textId="4F7437F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184B1687" w14:textId="590B716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2" w:type="dxa"/>
            <w:gridSpan w:val="3"/>
            <w:shd w:val="clear" w:color="auto" w:fill="FFFFFF"/>
            <w:vAlign w:val="center"/>
          </w:tcPr>
          <w:p w14:paraId="13ABED32" w14:textId="7F00F5B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5B75AD3" w14:textId="3D17B7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242B51" w14:textId="1B7624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49E9406" w14:textId="007FBC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A17C99" w14:textId="178A5D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35F24A" w14:textId="395629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89CF29F" w14:textId="32E41E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14B3A0" w14:textId="5D3BA0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3BD054" w14:textId="026F3E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B3D9C4" w14:textId="240DF2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B61755" w14:textId="4CBE5B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A9FDA2" w14:textId="1102C5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873FD1A" w14:textId="57737D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C1B2B2" w14:textId="4057B5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F15837" w14:textId="2DE9F8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81372F8" w14:textId="77777777" w:rsidTr="004B5E1E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7627635E" w14:textId="5C2624D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01C064E" w14:textId="3E6121A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E2AD39A" w14:textId="2F53F4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C0478B0" w14:textId="42CB689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296C531" w14:textId="1079626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D17A6B1" w14:textId="1BC187B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F62AF7D" w14:textId="6A80B0C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7F32A6D" w14:textId="660AA3B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6AF4D2B" w14:textId="4136E8F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E3065F3" w14:textId="7294048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1C41ABB" w14:textId="337E7CB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6B4250B9" w14:textId="16846CC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A1FAC69" w14:textId="714EBDE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226DDB1" w14:textId="74D8210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4537A01" w14:textId="227903B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4BEFAA1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0C82DB" w14:textId="445DF5D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04C1A8" w14:textId="63AE55F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86296B" w14:textId="322492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6299FF2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80CE82" w14:textId="49C2D7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7F24ED" w14:textId="33919D2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B84774" w14:textId="1F4240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6B89D74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B4FFD6" w14:textId="5DAF695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ZS8_PARAM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C7B8B1" w14:textId="6E59EF4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053332" w14:textId="69166D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INCLUI</w:t>
            </w:r>
          </w:p>
        </w:tc>
      </w:tr>
      <w:tr w:rsidR="00012203" w:rsidRPr="00012203" w14:paraId="020DF47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18DBC3" w14:textId="0C66F38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ZS8_USER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B3A1AE" w14:textId="1E9178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4E61E2" w14:textId="2A5711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US3</w:t>
            </w:r>
          </w:p>
        </w:tc>
      </w:tr>
      <w:tr w:rsidR="00012203" w:rsidRPr="00012203" w14:paraId="287D356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89AFB2" w14:textId="436A05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ZS8_USER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2611C9" w14:textId="23C3E8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8528DA" w14:textId="5851EA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libSeven.u_IsQualquer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UsrExist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libSeven.u_getUserCode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('ZS8_USER')))</w:t>
            </w:r>
          </w:p>
        </w:tc>
      </w:tr>
      <w:tr w:rsidR="00012203" w:rsidRPr="00012203" w14:paraId="29F9536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AEE3E6" w14:textId="5229C74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ZS8_GRPUSR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69D5F4" w14:textId="65E4C7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41E4F4" w14:textId="0AE06F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</w:t>
            </w:r>
          </w:p>
        </w:tc>
      </w:tr>
      <w:tr w:rsidR="00012203" w:rsidRPr="00012203" w14:paraId="744DA7D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AFF3CC" w14:textId="79C5A0A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ZS8_GRPUSR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28B63E" w14:textId="445EFD4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E46043" w14:textId="716AB2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libSeven.u_IsQualquer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("ZS4")</w:t>
            </w:r>
          </w:p>
        </w:tc>
      </w:tr>
      <w:tr w:rsidR="00012203" w:rsidRPr="00012203" w14:paraId="76DA687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25807C" w14:textId="6A24AB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BEF842" w14:textId="1A5459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469BF8" w14:textId="408EFEF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7A26F8A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E76B4C" w14:textId="5550A5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0C2870" w14:textId="66F63A8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7824C1" w14:textId="1F641D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libSeven.u_IsQualquer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("SM0",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cEmpAnt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("ZS8_FILORI"))</w:t>
            </w:r>
          </w:p>
        </w:tc>
      </w:tr>
      <w:tr w:rsidR="00012203" w:rsidRPr="00012203" w14:paraId="7323103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CF55EC" w14:textId="71F3C4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ZS8_GRPALT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20077E" w14:textId="691FF54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CC2E8F" w14:textId="1BE14E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</w:t>
            </w:r>
          </w:p>
        </w:tc>
      </w:tr>
      <w:tr w:rsidR="00012203" w:rsidRPr="00012203" w14:paraId="0283360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230E1B" w14:textId="479E75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ZS8_STATUS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E119FD" w14:textId="2230AB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AF0C9A" w14:textId="1531B20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"A"</w:t>
            </w:r>
          </w:p>
        </w:tc>
      </w:tr>
      <w:tr w:rsidR="00012203" w:rsidRPr="00012203" w14:paraId="00D8484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B79870" w14:textId="1474D1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5FF9C5" w14:textId="6BE82C0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FDE8CA" w14:textId="0C244DE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=Inativo</w:t>
            </w:r>
          </w:p>
        </w:tc>
      </w:tr>
      <w:tr w:rsidR="00012203" w:rsidRPr="00012203" w14:paraId="2684369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0BCD02" w14:textId="34363FA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C4B870" w14:textId="528DEF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E4A469" w14:textId="7B5843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 AI")</w:t>
            </w:r>
          </w:p>
        </w:tc>
      </w:tr>
      <w:tr w:rsidR="00012203" w:rsidRPr="00012203" w14:paraId="3DA0890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BBD4C3" w14:textId="2CBA4C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DE25E5" w14:textId="2BE881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6068C7" w14:textId="5CDF50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62EF8B6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7D5C5602" w14:textId="5C23D7A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5A5C82D6" w14:textId="44C612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2A142C2D" w14:textId="3D66B1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77227326" w14:textId="77777777" w:rsidTr="003D4DD1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23A2572B" w14:textId="7E8D244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25F6CD10" w14:textId="07B6DBE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8259A62" w14:textId="0D1F8B8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5A06497" w14:textId="0E38ACF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53FB72C" w14:textId="2F510B7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862BCF2" w14:textId="533114B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EF75EF7" w14:textId="1CF3A2F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302F568" w14:textId="49BECCD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38D8227" w14:textId="37C462E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6C6F72C" w14:textId="04128D1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A052721" w14:textId="56BA56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12BAF628" w14:textId="45892BD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298215DA" w14:textId="3A634D4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9F21529" w14:textId="0E98F19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79006B5" w14:textId="1C79024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01C990C5" w14:textId="77777777" w:rsidTr="00EB165D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6D416B98" w14:textId="13E1294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09B5B8E7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EB7A33" w14:textId="1B831D08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BBD037" w14:textId="0FFD8EB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2FB814" w14:textId="0D585E3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12645D3F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3E9B458" w14:textId="48268B8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57B86710" w14:textId="6FF3BD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ZS8_FILIAL + ZS8_PARAM + ZS8_FILORI + ZS8_USER + ZS8_GRPUSR + ZS8_DTINI + ZS8_DTFIM + ZS8_GRPALT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856BB82" w14:textId="15AF485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95A12A5" w14:textId="18A8E4D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2602230" w14:textId="1DF5CE3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0D181EF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0781FE09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243D586F" w14:textId="20FB612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076658D" w14:textId="4BCA63C6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ZSE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3922BA26" w14:textId="4D9F033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044C1B2D" w14:textId="15D4315E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Expressoes</w:t>
            </w:r>
            <w:proofErr w:type="spellEnd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 Validador XML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6BB38E1" w14:textId="11C5177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79F546AE" w14:textId="4BED5BC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414"/>
        <w:gridCol w:w="596"/>
        <w:gridCol w:w="117"/>
        <w:gridCol w:w="660"/>
        <w:gridCol w:w="232"/>
        <w:gridCol w:w="448"/>
        <w:gridCol w:w="562"/>
        <w:gridCol w:w="1009"/>
        <w:gridCol w:w="1010"/>
        <w:gridCol w:w="56"/>
        <w:gridCol w:w="954"/>
        <w:gridCol w:w="1009"/>
        <w:gridCol w:w="671"/>
        <w:gridCol w:w="339"/>
        <w:gridCol w:w="465"/>
        <w:gridCol w:w="320"/>
        <w:gridCol w:w="224"/>
        <w:gridCol w:w="94"/>
        <w:gridCol w:w="318"/>
        <w:gridCol w:w="320"/>
        <w:gridCol w:w="278"/>
        <w:gridCol w:w="40"/>
        <w:gridCol w:w="318"/>
        <w:gridCol w:w="320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19EA61E7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vMerge w:val="restart"/>
            <w:shd w:val="clear" w:color="auto" w:fill="C0C0C0"/>
            <w:vAlign w:val="center"/>
          </w:tcPr>
          <w:p w14:paraId="7604873C" w14:textId="62FED6F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3" w:type="dxa"/>
            <w:gridSpan w:val="2"/>
            <w:vMerge w:val="restart"/>
            <w:shd w:val="clear" w:color="auto" w:fill="C0C0C0"/>
            <w:vAlign w:val="center"/>
          </w:tcPr>
          <w:p w14:paraId="26C4FA2A" w14:textId="658A496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40" w:type="dxa"/>
            <w:gridSpan w:val="3"/>
            <w:shd w:val="clear" w:color="auto" w:fill="C0C0C0"/>
            <w:vAlign w:val="center"/>
          </w:tcPr>
          <w:p w14:paraId="6DBDF05A" w14:textId="052ED5AE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1" w:type="dxa"/>
            <w:gridSpan w:val="7"/>
            <w:shd w:val="clear" w:color="auto" w:fill="C0C0C0"/>
            <w:vAlign w:val="center"/>
          </w:tcPr>
          <w:p w14:paraId="2ABA9765" w14:textId="70C81ED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534ECA58" w14:textId="48542BD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6" w:type="dxa"/>
            <w:gridSpan w:val="17"/>
            <w:shd w:val="clear" w:color="auto" w:fill="C0C0C0"/>
            <w:vAlign w:val="center"/>
          </w:tcPr>
          <w:p w14:paraId="10B564D8" w14:textId="6023D6F6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76135432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5FBB9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AB6D5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298ADA" w14:textId="51F0DB8E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8E56E7" w14:textId="2023AEB4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7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F7B8E1" w14:textId="54BB81D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4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A8D407" w14:textId="38705F3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DAF0FB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6D0AEB" w14:textId="7EBE1E3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248B8D5" w14:textId="5E9AF94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E78697" w14:textId="7A5A010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232613" w14:textId="69E5E9B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786ADD" w14:textId="3443133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A87075" w14:textId="0C456F7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8EF1FFC" w14:textId="5ED0ED9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8AAB42D" w14:textId="10375B6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CF13F1" w14:textId="36BB267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3CC61D" w14:textId="44BF49B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C891DE8" w14:textId="797CE5C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4CF8D2" w14:textId="4788B2E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5B77E4" w14:textId="6244220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21F4F4F3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5946A86C" w14:textId="4AA2C6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ZSE_FILIAL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06B80C0F" w14:textId="61252BB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DB3403D" w14:textId="03F832DA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0B4451E" w14:textId="67DCF440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ECC6B62" w14:textId="202E6A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6340867C" w14:textId="2E6EF5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D7434DD" w14:textId="564F7A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1CD8C1" w14:textId="08D455A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B42F1E" w14:textId="752B296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28064EB" w14:textId="0C2F806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AC6F1A" w14:textId="49B5E64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2F0938" w14:textId="57C3938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817BD7" w14:textId="26C0266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78C06B" w14:textId="322B48D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7AB67F" w14:textId="0391EC7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B7CFA5" w14:textId="4AD5ABB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A5DEE9" w14:textId="3493E69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A654EAF" w14:textId="7A2A301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8878B2" w14:textId="1432F9C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8B3ECC" w14:textId="1682C9E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4D0DAA92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5839F10F" w14:textId="12CE63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ZSE_FILIAL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41E1AD68" w14:textId="0A57E9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09C64A46" w14:textId="16BF8A6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71C0A97" w14:textId="6F84398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9CF0E4F" w14:textId="5C98E7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0764C32C" w14:textId="66F857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FA013A0" w14:textId="75F17C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1DB424" w14:textId="51B2CB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94D32C" w14:textId="68B063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760FD6" w14:textId="32186A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4A37D7" w14:textId="11F3F4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4D2EAA" w14:textId="00E513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F03F777" w14:textId="33F61E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39638E" w14:textId="014EC6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ACF177" w14:textId="582BD5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B82285" w14:textId="67DFC2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111C50" w14:textId="23380A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977F44B" w14:textId="2DE242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E3A2CF" w14:textId="30FCFB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E9B691" w14:textId="261F0E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05010CCF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10A03B62" w14:textId="442172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ZSE_TIPO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E12C842" w14:textId="353C6D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61998BE1" w14:textId="4D3175F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A9812F9" w14:textId="526E632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71CCB4D" w14:textId="78766A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Exp.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46B01194" w14:textId="1D883A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B9F34FA" w14:textId="3F0F45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C04F55" w14:textId="0F8CAA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B05B1A" w14:textId="3569E0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A3CB84" w14:textId="035ACA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C33CFB" w14:textId="33C87E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071B3C" w14:textId="5A7143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ACBF05" w14:textId="56945E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2904E6" w14:textId="18696C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ADBC7B" w14:textId="2FD323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2474C0" w14:textId="597C7C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9FE12F" w14:textId="15E557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28EB672" w14:textId="4A18E1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F9FC3E" w14:textId="6D3A1F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4EC5A4" w14:textId="4EBF95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027FAD1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56324482" w14:textId="298992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ZSE_TIPO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17B1DBE" w14:textId="5D68B8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4B30FF27" w14:textId="5AA9632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31B9620C" w14:textId="0846DC3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FF328E6" w14:textId="631B46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Exp.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1E74BE6C" w14:textId="0DBFCA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FB9F7EB" w14:textId="314318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68E58A" w14:textId="47D0C1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3A99A6" w14:textId="686D50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6257031" w14:textId="47AF79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4DB714" w14:textId="3AC031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756BB4" w14:textId="44F9BC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0B1D8BE" w14:textId="75A50A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D4D0B6" w14:textId="4EED1A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5787DE" w14:textId="134CE0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0440DF" w14:textId="132653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3960BD" w14:textId="742E54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740EF34" w14:textId="782BE2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256EBE" w14:textId="2312E3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162220" w14:textId="636B6D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8DD8C50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69D56A7A" w14:textId="3EE7BD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ZSE_ESCOPO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3B62B5C5" w14:textId="0310B1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4E40C2D" w14:textId="2B477F1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BB3EA5F" w14:textId="79B9B8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033180D" w14:textId="448B3B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Escopo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532E86E2" w14:textId="58A042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Escopo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AF975FA" w14:textId="7FCE98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2FC48D" w14:textId="370738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9408B3" w14:textId="402532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1E8CB2" w14:textId="0C0E9F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08886A" w14:textId="0DB989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663F19" w14:textId="116B03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68F6DD5" w14:textId="2C3E83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7576B7" w14:textId="473860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5851E0" w14:textId="1C85D0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49E0E9" w14:textId="4D3F7E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45F8BA" w14:textId="4CF158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F63C63E" w14:textId="05FAEF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B92E16" w14:textId="0CF747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29DBAF" w14:textId="58E9AE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444A6CB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657A782E" w14:textId="1BD6BE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ZSE_ESCOPO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6617340" w14:textId="625D5D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038F1F5E" w14:textId="2E3B20F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4B306B5" w14:textId="1592241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03151205" w14:textId="182BFF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Escopo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5A60E923" w14:textId="6A7E2A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Escopo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2DCBAB5" w14:textId="0847AB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F39E2C" w14:textId="4366B9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07F7D2" w14:textId="5E1F43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BAF441" w14:textId="0DE7F7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392798" w14:textId="0384A8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B0E516" w14:textId="1A616B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45141ED" w14:textId="3C0EC3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5AFF22" w14:textId="4D199A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FA939E" w14:textId="041D2B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FDED2F" w14:textId="14EDD2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812DA5" w14:textId="57DD78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AC0D94C" w14:textId="460B0E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5D27F4" w14:textId="44827F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D29256" w14:textId="261B26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6C78A25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6C877F83" w14:textId="6F4CA6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ZSE_ORDEM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533C65E" w14:textId="424DFE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4E4DCEB4" w14:textId="3834C7D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9FF9EF8" w14:textId="3332AC6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7E823FD2" w14:textId="363A1B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65D7502D" w14:textId="4F8A42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Ordem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02BB5FA" w14:textId="3EBF33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F0F34F" w14:textId="01EE01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B32671" w14:textId="432995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0D6A9ED" w14:textId="65FFB5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4199BA" w14:textId="35D928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B349FD" w14:textId="6214C5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22A56E9" w14:textId="52270C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5506FA" w14:textId="403F11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F998F5" w14:textId="49613D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6DDDD3" w14:textId="3E2AD2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E3B402" w14:textId="066EFC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7D67BA" w14:textId="473E9F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010A7D" w14:textId="4050C8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FC0E90" w14:textId="551802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BFD74E6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7E5BFDBE" w14:textId="502C29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ZSE_ORDEM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A22515E" w14:textId="0736E3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019859FF" w14:textId="1507D50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CC12CC1" w14:textId="250A00E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9DECCE5" w14:textId="013F83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636737E5" w14:textId="26E717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Ordem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9D829B5" w14:textId="024FB6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C4AC3E" w14:textId="79E5B7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1095CC" w14:textId="461980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F4F93B1" w14:textId="0A6C69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E1CC4F" w14:textId="6488E8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67D8D3" w14:textId="519EDB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1F606AB" w14:textId="223A73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6ABD3E" w14:textId="35DEA7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EAB563" w14:textId="6B74E0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3D63D8" w14:textId="34853D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2C16E1" w14:textId="6165CD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76A588" w14:textId="09D5EB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B92C8C" w14:textId="7A134C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EEBE0B" w14:textId="4EA383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5162F42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1DC74258" w14:textId="70422A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ZSE_CAMPO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0048DDAC" w14:textId="74C7AA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066CCFB4" w14:textId="3A94886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768D30F" w14:textId="57E4024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B759DCF" w14:textId="5BBA8E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5A33DA10" w14:textId="0C230A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Campo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241816D" w14:textId="1DA155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0EFA14" w14:textId="2FC424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9CB60C" w14:textId="74DA06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200A9AD" w14:textId="208563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7A17FB" w14:textId="2D226B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F6D29F" w14:textId="27B821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3FB00D1" w14:textId="4A902B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5B30DC" w14:textId="0288DF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6E4715" w14:textId="47C2A4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A9BE54" w14:textId="59AE74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F78438" w14:textId="6B9DA6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5981ACF" w14:textId="0D90BC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492F18" w14:textId="6BCB65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A098E4" w14:textId="6888B6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09E0A4F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77B42BCE" w14:textId="6EC0A2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ZSE_CAMPO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56018801" w14:textId="2073E5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13CB661B" w14:textId="0F58F77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D18E82E" w14:textId="5E6F9AD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F902CC4" w14:textId="60DE7A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19121F04" w14:textId="447AB4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Campo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73C9EB0" w14:textId="207F21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A0B5A8" w14:textId="4FC0C1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65C133" w14:textId="418859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B1B331" w14:textId="1947D6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344DC6" w14:textId="2C127B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9858DA" w14:textId="26A43C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9959EAE" w14:textId="50851B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F539E0" w14:textId="05B674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BA16DA" w14:textId="04A2CB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30B5FD2" w14:textId="222111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67BEBA" w14:textId="251EBF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50CAB54" w14:textId="3F5DC4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15937B" w14:textId="44BA80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C7809E" w14:textId="6DA39E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E8A0679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6FAC6895" w14:textId="293B04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ZSE_DESCRI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4435051B" w14:textId="68508C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4111B9A5" w14:textId="1FC7004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600BCACD" w14:textId="799555B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F700ED6" w14:textId="4E095D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48F604F4" w14:textId="1BA208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128DCFC" w14:textId="34BB51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B268F1" w14:textId="55491F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70C4A2" w14:textId="657BCE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B3467F2" w14:textId="086820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849ABD" w14:textId="4C64D6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3106BF" w14:textId="63ACC3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9DCAF2C" w14:textId="7E7F0F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38E009" w14:textId="3AE6BF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F783D3" w14:textId="7017C5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89053A" w14:textId="2E256A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9A582A" w14:textId="3BFA57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73511C9" w14:textId="6EB6E7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F80D49" w14:textId="18DB79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226504" w14:textId="4EEE8E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86F66C2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7FB1A0BC" w14:textId="48B852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ZSE_DESCRI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5C703D10" w14:textId="30E2B8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8E376E3" w14:textId="0824B19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954C7C5" w14:textId="5AF187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4809A39" w14:textId="040ECB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44A94563" w14:textId="3F3BC6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CD7C826" w14:textId="0356DD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2623D5" w14:textId="5D6D36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B398DE6" w14:textId="5C83B7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A05A392" w14:textId="1E05FF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60EAFC" w14:textId="2848A6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23A24F" w14:textId="5510A4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C168598" w14:textId="42C0F0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0FEA57" w14:textId="4F82D1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9DE871" w14:textId="33C55F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EB12E9" w14:textId="5A4A8B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416903" w14:textId="112C71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664F04" w14:textId="4D4B62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F20567" w14:textId="4874DD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C5F5B1" w14:textId="1376BF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7C599EA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5872132D" w14:textId="27B227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ZSE_EXPRES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B56985D" w14:textId="28139A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341FFAA8" w14:textId="6A0C9C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9DFD4D3" w14:textId="56841CB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AF47BAB" w14:textId="40D4F5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003920DF" w14:textId="4DC65C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Opcional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AAEC502" w14:textId="3614DA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C8A7D6" w14:textId="6B21D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DB70E4" w14:textId="16FDAD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86C4DA" w14:textId="233DC2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3AB9DD" w14:textId="4A73A9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F8FE84" w14:textId="0CEE16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4906BE" w14:textId="5AB622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946A15" w14:textId="2E448C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B69746" w14:textId="5EBAF1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D624A2" w14:textId="66CBE1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482A47" w14:textId="41F2F6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58AADF2" w14:textId="22F329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401A0C" w14:textId="01EB19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33FEDF" w14:textId="5CECAD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6764A45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0811338A" w14:textId="663763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ZSE_EXPRES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16F2F845" w14:textId="44CB22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022B3F52" w14:textId="1EE56A3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028CE82" w14:textId="3A2305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8872107" w14:textId="24DC59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030AE52F" w14:textId="2F1E3F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Opcional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406F52B" w14:textId="332D79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F85C33" w14:textId="4EF9E6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F5D862" w14:textId="46B3CC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7B08DB" w14:textId="621FB6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0FB0EC" w14:textId="693EDB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030EDA" w14:textId="671653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55D6EC0" w14:textId="3D1481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6EA65F" w14:textId="507668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F1768F" w14:textId="531EF8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5E2317" w14:textId="31D7EC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750CB5" w14:textId="289CA0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475766A" w14:textId="15FB99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4C8153" w14:textId="13F2FA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0A0532" w14:textId="60001F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9251193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580DB17B" w14:textId="2ABB97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ZSE_ATIVO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05E91A1" w14:textId="0F7D10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67058E13" w14:textId="02F78A0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B285EC5" w14:textId="3A59041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6C88CAD" w14:textId="5AAB8D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Ativo?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46C98BE9" w14:textId="47A5BD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Ativa?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D0932ED" w14:textId="3FC0C0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F37A4D" w14:textId="5D3E1F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A7AB66" w14:textId="043E35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673036" w14:textId="0CE963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B15E62" w14:textId="71E1D7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7EBC7B" w14:textId="13542F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7117D38" w14:textId="01502B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FDB293" w14:textId="7A43B9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B87417" w14:textId="3C3B1E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64A6329" w14:textId="0C24E8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CAD658" w14:textId="6BEAF8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68D9529" w14:textId="1F829A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9FF94B" w14:textId="2AF5DB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42BA351" w14:textId="01EF11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23DD432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29E75FE1" w14:textId="6EBAE9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ZSE_ATIVO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C5606DE" w14:textId="2F3A4D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7B523B1A" w14:textId="43F847A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CB24717" w14:textId="5E84246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7E5DED88" w14:textId="60658D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Ativo?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746E72BD" w14:textId="4C9F008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Ativa?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C34B213" w14:textId="150E13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A04EA8" w14:textId="688B31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F64F02" w14:textId="443B80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041E09C" w14:textId="0D9FCF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529532" w14:textId="6ED288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324E71" w14:textId="4824C4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DF8367E" w14:textId="7453DA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4F59E9" w14:textId="48D7AE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392D30" w14:textId="515E2E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8779DA" w14:textId="789A3A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5AA437" w14:textId="1E2144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55AD448" w14:textId="71B3CF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8EA321" w14:textId="514EC2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14DBB7" w14:textId="246963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E794317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371096E8" w14:textId="156B48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ZSE_SYSTEM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127A1A40" w14:textId="467CA2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714DC62A" w14:textId="353CB82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FB82CF2" w14:textId="5F14522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67A12B22" w14:textId="763B7A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Sist.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2D00B4C8" w14:textId="1AC5CA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de Sistema?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F24390C" w14:textId="55D971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AD3368" w14:textId="5DAE52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9A29DF" w14:textId="60FEAC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452B0D" w14:textId="685AFE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915FCC" w14:textId="236EC1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14F94A" w14:textId="613C54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2AC6019" w14:textId="0359F5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EFA594" w14:textId="5E706A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AFFA67" w14:textId="418D68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2620E0" w14:textId="12F0A5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C81AF4" w14:textId="4B39E4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BBEB37F" w14:textId="277118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F8D319" w14:textId="322F4A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C73641" w14:textId="03DF80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7803D11" w14:textId="77777777" w:rsidTr="00012203">
        <w:trPr>
          <w:gridAfter w:val="1"/>
          <w:wAfter w:w="37" w:type="dxa"/>
          <w:trHeight w:val="130"/>
        </w:trPr>
        <w:tc>
          <w:tcPr>
            <w:tcW w:w="1429" w:type="dxa"/>
            <w:gridSpan w:val="3"/>
            <w:shd w:val="clear" w:color="auto" w:fill="FFFFFF"/>
            <w:vAlign w:val="center"/>
          </w:tcPr>
          <w:p w14:paraId="055FF817" w14:textId="1CBEB3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ZSE_SYSTEM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4DBD4579" w14:textId="047E71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711F245B" w14:textId="20C3CE3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2C29924" w14:textId="79647FD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0E79CB14" w14:textId="7DB9B4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Sist.</w:t>
            </w:r>
          </w:p>
        </w:tc>
        <w:tc>
          <w:tcPr>
            <w:tcW w:w="2634" w:type="dxa"/>
            <w:gridSpan w:val="3"/>
            <w:shd w:val="clear" w:color="auto" w:fill="FFFFFF"/>
            <w:vAlign w:val="center"/>
          </w:tcPr>
          <w:p w14:paraId="71707F4D" w14:textId="4C902B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de Sistema?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3D0A04B" w14:textId="2E260D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A1FF56" w14:textId="39CC03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CD78E1" w14:textId="54677A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FA34CA4" w14:textId="5A04E3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C027EA" w14:textId="7DC708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C80B10" w14:textId="014025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95D0A21" w14:textId="02E745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5A58FF" w14:textId="0D73B0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1513A5" w14:textId="015545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9F4EB9" w14:textId="1C3210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9BE85E" w14:textId="66302C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F2E6432" w14:textId="3B7BF8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C6AA5A" w14:textId="7B4A04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8236E1" w14:textId="021723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BAEED06" w14:textId="77777777" w:rsidTr="00AE4320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50414558" w14:textId="78932E7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30E2AD7" w14:textId="416A8D2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018E6D33" w14:textId="2FB6102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FFFF101" w14:textId="76973D4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28CD850A" w14:textId="2315B53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F758F1F" w14:textId="12D5C74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C0084D6" w14:textId="2E4B203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0AF4C0DD" w14:textId="1320095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A979DD2" w14:textId="4F13384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558E82B0" w14:textId="2F61F3C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7388E60" w14:textId="5BD2BF4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2FBADD0E" w14:textId="3F02309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EBF364F" w14:textId="520FB4A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8BE6829" w14:textId="3F9143C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BE6D607" w14:textId="42E2FBF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72C6836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9BC7C5" w14:textId="44ABA31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4BB785" w14:textId="079D7F4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CC32D2" w14:textId="4027B3C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0E6E3D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C3E0D3" w14:textId="1DF1A0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94ED05" w14:textId="3FE3D35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55C804" w14:textId="1DC126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0428435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F397B2" w14:textId="03D3365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0F3633" w14:textId="7D99471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9EEE48" w14:textId="12509F7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2C7028A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F4B0E3" w14:textId="64BD7C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32BABF" w14:textId="3448F6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3319C2" w14:textId="2EF0A8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Protheus;N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NFe;C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CTe</w:t>
            </w:r>
            <w:proofErr w:type="spellEnd"/>
          </w:p>
        </w:tc>
      </w:tr>
      <w:tr w:rsidR="00012203" w:rsidRPr="00012203" w14:paraId="2E137C8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EBF7C7" w14:textId="770038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8D5813" w14:textId="418A1EE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788F04" w14:textId="3564920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Protheus;N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NFe;C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CTe</w:t>
            </w:r>
            <w:proofErr w:type="spellEnd"/>
          </w:p>
        </w:tc>
      </w:tr>
      <w:tr w:rsidR="00012203" w:rsidRPr="00012203" w14:paraId="6592084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66C8D0" w14:textId="1559A9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ZSE_ESCOPO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3295B9" w14:textId="7602F9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A6C2F5" w14:textId="5D1B87F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Cabecalho;I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=Itens</w:t>
            </w:r>
          </w:p>
        </w:tc>
      </w:tr>
      <w:tr w:rsidR="00012203" w:rsidRPr="00012203" w14:paraId="3C13442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9EB5BC" w14:textId="106088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ZSE_ESCOPO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AED4FF" w14:textId="180286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2E2377" w14:textId="78401B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Cabecalho;I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=Itens</w:t>
            </w:r>
          </w:p>
        </w:tc>
      </w:tr>
      <w:tr w:rsidR="00012203" w:rsidRPr="00012203" w14:paraId="01E904C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990288" w14:textId="256E268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02EB5C" w14:textId="6407ED1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0BD4A2" w14:textId="3FD990A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2440817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B24C4F" w14:textId="012555B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265766" w14:textId="35300CC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F3E90E" w14:textId="1C0F12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EE58A9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ACCE5F" w14:textId="0E3C53E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75D86C" w14:textId="6D080D2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FC6CC5" w14:textId="047331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4D5D195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2F84DA" w14:textId="4873A8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08846C" w14:textId="4387C6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CD0C48" w14:textId="75A78B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A16D2E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20DA99" w14:textId="1A6A22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ZSE_SYSTEM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6F23C2" w14:textId="2B2BC20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BB8CD7" w14:textId="1CE9BD7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66BDEBD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8E4254" w14:textId="1A65D0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ZSE_SYSTEM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936E1A" w14:textId="58D67D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F3B043" w14:textId="355033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55B9AC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F8BD1E" w14:textId="786B31C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ZSE_SYSTEM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7C1AC3" w14:textId="77B2D5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1B9624" w14:textId="4CECDE6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7009DA4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13E27D7F" w14:textId="58FF27C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ZSE_SYSTEM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72F539BD" w14:textId="01A392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44B5083D" w14:textId="03431BA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5764DD8C" w14:textId="77777777" w:rsidTr="00B11A09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783FD79" w14:textId="1C70F12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7D9FF5BA" w14:textId="33DF95F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CA2DA8D" w14:textId="2389252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EA74857" w14:textId="5F63561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28EE17C" w14:textId="00EB3D3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E6D2E81" w14:textId="5B979CE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D9E109C" w14:textId="626A24E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3F01359" w14:textId="1D177E7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5C234600" w14:textId="295AE04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04153D4" w14:textId="1E5A460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539C015" w14:textId="083E472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438ADE30" w14:textId="583C624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417ABB51" w14:textId="1F92559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2349C82" w14:textId="4BE9827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8E93389" w14:textId="583F644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2C184460" w14:textId="77777777" w:rsidTr="00E87F98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74B05776" w14:textId="2FF3BEC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13D747CC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BEBA25" w14:textId="44EA1B3A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7F81B3F" w14:textId="642349C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3A18D4" w14:textId="38D30D1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7A2514A4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4B2544C0" w14:textId="2F7CE9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6FCB517D" w14:textId="63565FA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ZSE_FILIAL + ZSE_TIPO + ZSE_ESCOPO + ZSE_ORDEM + ZSE_CAMPO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6021D25" w14:textId="0472E88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57489DC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4B819349" w14:textId="37F0F43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4FC2299" w14:textId="0DB9F4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ZSE_FILIAL + ZSE_TIPO + ZSE_ESCOPO + ZSE_ORDEM + ZSE_CAMPO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17C82D0A" w14:textId="5BF1B0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2F5D49A" w14:textId="3B51398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61999BC" w14:textId="12F1502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F0856F7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62B1A6D7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7C14E722" w14:textId="545A826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8F3F0AC" w14:textId="75788D30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ZSF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5164D0EC" w14:textId="3269BCA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23AFD0CB" w14:textId="6EB56B98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REGRAS DE VALIDACAO DO XML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E9B42B" w14:textId="0F10B76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E9DBEF7" w14:textId="320FF87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5"/>
        <w:gridCol w:w="595"/>
        <w:gridCol w:w="116"/>
        <w:gridCol w:w="656"/>
        <w:gridCol w:w="238"/>
        <w:gridCol w:w="441"/>
        <w:gridCol w:w="569"/>
        <w:gridCol w:w="1010"/>
        <w:gridCol w:w="1010"/>
        <w:gridCol w:w="55"/>
        <w:gridCol w:w="955"/>
        <w:gridCol w:w="1010"/>
        <w:gridCol w:w="671"/>
        <w:gridCol w:w="339"/>
        <w:gridCol w:w="465"/>
        <w:gridCol w:w="320"/>
        <w:gridCol w:w="225"/>
        <w:gridCol w:w="93"/>
        <w:gridCol w:w="318"/>
        <w:gridCol w:w="320"/>
        <w:gridCol w:w="279"/>
        <w:gridCol w:w="39"/>
        <w:gridCol w:w="320"/>
        <w:gridCol w:w="320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290A160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 w:val="restart"/>
            <w:shd w:val="clear" w:color="auto" w:fill="C0C0C0"/>
            <w:vAlign w:val="center"/>
          </w:tcPr>
          <w:p w14:paraId="289DDF39" w14:textId="182F677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1" w:type="dxa"/>
            <w:gridSpan w:val="2"/>
            <w:vMerge w:val="restart"/>
            <w:shd w:val="clear" w:color="auto" w:fill="C0C0C0"/>
            <w:vAlign w:val="center"/>
          </w:tcPr>
          <w:p w14:paraId="4B89563D" w14:textId="6DA07E3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5" w:type="dxa"/>
            <w:gridSpan w:val="3"/>
            <w:shd w:val="clear" w:color="auto" w:fill="C0C0C0"/>
            <w:vAlign w:val="center"/>
          </w:tcPr>
          <w:p w14:paraId="6EBE3567" w14:textId="41170335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80" w:type="dxa"/>
            <w:gridSpan w:val="7"/>
            <w:shd w:val="clear" w:color="auto" w:fill="C0C0C0"/>
            <w:vAlign w:val="center"/>
          </w:tcPr>
          <w:p w14:paraId="1213A90E" w14:textId="2AE2F29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174942A6" w14:textId="5F80E7F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8" w:type="dxa"/>
            <w:gridSpan w:val="17"/>
            <w:shd w:val="clear" w:color="auto" w:fill="C0C0C0"/>
            <w:vAlign w:val="center"/>
          </w:tcPr>
          <w:p w14:paraId="708E957F" w14:textId="6F4EC9A9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43C96586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FEB612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9BB31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E3993A" w14:textId="5D567CD7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318DFC" w14:textId="5A002FDA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4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781B51" w14:textId="0BFAA81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6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20CB4C" w14:textId="2A0F61D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23F8C7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0DF811" w14:textId="5A38C6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F28429" w14:textId="4F1334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C4E686" w14:textId="2ED3A57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7CC5D0C" w14:textId="087EBDF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61A824F" w14:textId="01496A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05C839" w14:textId="78882AF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DEFD08" w14:textId="1AE5E80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9E234D" w14:textId="0102474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BD2381" w14:textId="4F76461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07E04F" w14:textId="076CAB0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350560" w14:textId="6EE98DA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1C0312" w14:textId="10EBE0F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0BBFCA" w14:textId="4421238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9B07673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7385A389" w14:textId="7C2B0D7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ZSF_FILIAL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8DFA8CA" w14:textId="6222302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75B4E7B" w14:textId="797E56E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4DEC39D" w14:textId="32F9A45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61032C55" w14:textId="08EA7A7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51C8B1F6" w14:textId="32B6703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B601897" w14:textId="2A5B84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9C13C0" w14:textId="12C0A2F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AE7DC0" w14:textId="6F8585C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71AEFC9" w14:textId="1D5E39D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6DE556" w14:textId="45CCD9A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03DC9F" w14:textId="5A701F2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33AB70" w14:textId="71D5485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449BEA" w14:textId="45233F5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1E2AA2" w14:textId="5911372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5685C2" w14:textId="6FB9CCD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563586" w14:textId="30FF3C5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502B8C" w14:textId="0F69A23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A379D9" w14:textId="02A7BB7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862119" w14:textId="59923B3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003EE3AD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4126EC9" w14:textId="038FF6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ZSF_SEQ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230EDBC" w14:textId="705E4D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A1D218A" w14:textId="040D59F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A9C4F40" w14:textId="3EB13A0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799912DA" w14:textId="011ECA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Seq.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007535C7" w14:textId="00152C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Sequencia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Regra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B9CBB15" w14:textId="5EC2A9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C1D96A" w14:textId="71ED93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BE931C" w14:textId="0B6D5A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1E6201" w14:textId="2E5234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A2891F" w14:textId="407210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732C0C" w14:textId="6599E5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6DB4A1" w14:textId="38FEEA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B77062" w14:textId="1A0EB1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5F4F05" w14:textId="0E7B63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67508E" w14:textId="74AAC0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8A13FB" w14:textId="3467C7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2D4717" w14:textId="639FB2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0D456D" w14:textId="42E69A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2D3B0B" w14:textId="34A96E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E502C66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B978DC9" w14:textId="5A2353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ZSF_ATIVA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0273827" w14:textId="64481F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BA20BBB" w14:textId="2D447AC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2A8DD6C" w14:textId="7B22461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534365EE" w14:textId="0CD062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Ativa?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5BAA324D" w14:textId="213D938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Regra Ativa?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B58A1D2" w14:textId="044D9F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44B3B5" w14:textId="06C53E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AEE5FF" w14:textId="6686CF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BA26CD" w14:textId="7FA9E4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6F7C09" w14:textId="3B072F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F63EF6" w14:textId="00A966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DA271A" w14:textId="135745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1AF214" w14:textId="65DDF9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C5B6BE" w14:textId="3EC999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0069D1" w14:textId="6FB236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E86C1D" w14:textId="28BB61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18871AC" w14:textId="52DD6E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7DA4DC" w14:textId="5B33BA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2A4971" w14:textId="164A54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DB84796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19A8CE2" w14:textId="5E2BBF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ZSF_DESC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11B9523" w14:textId="1D1E62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A355426" w14:textId="1B226B2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AEA4058" w14:textId="0206487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37B36AA1" w14:textId="15F548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90E634C" w14:textId="5D6CDC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Regra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8045F62" w14:textId="5BFEDB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CC0759" w14:textId="0F2895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42A585" w14:textId="3B703D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7D49E08" w14:textId="052E2F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BF7404" w14:textId="362587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D2B8DC" w14:textId="6801AC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0AB00D" w14:textId="59BF85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10E4A5" w14:textId="568137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208CF2" w14:textId="6A926B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CBF52E" w14:textId="3C812C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89DAAC" w14:textId="44ECAC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996E728" w14:textId="568F3B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2EA7DF" w14:textId="675BF2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EAF4A6" w14:textId="7828C2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7019D58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C490F7F" w14:textId="1FC810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ZSF_CPOPRO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9E47199" w14:textId="1695B8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BE6DB2A" w14:textId="45433B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272B944" w14:textId="601C049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463A4BD5" w14:textId="0CA36D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Exp.Protheus</w:t>
            </w:r>
            <w:proofErr w:type="spellEnd"/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457BF3F5" w14:textId="52C9F8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Protheus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F4AE614" w14:textId="6924D8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697292" w14:textId="23FF4B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5D14B1" w14:textId="289FB3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4EFB959" w14:textId="7148F1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A64626" w14:textId="213A39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DE1033" w14:textId="4873D8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2039B0" w14:textId="78B315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51E183" w14:textId="5F9E93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4550DB" w14:textId="7B1713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3BBB79" w14:textId="6F8622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93E99A" w14:textId="763D7B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67567DA" w14:textId="6D1F5C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1DE4CC" w14:textId="0A27F8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DF2E57" w14:textId="75B442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7301523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D344E07" w14:textId="53BB68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ZSF_CPOXML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AA249DE" w14:textId="70D186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EF8B5FE" w14:textId="7C4DE1C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66AC423" w14:textId="34B30F1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58F35E16" w14:textId="4E632CB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Exp. XML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0B6D5700" w14:textId="6671AD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Expressao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XML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CAF48C7" w14:textId="17F253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87F9D2" w14:textId="7CB20F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87CD1F" w14:textId="3FAD5D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D50464" w14:textId="7E8A6C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1639E8" w14:textId="67B3EB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B8615B" w14:textId="12EFF5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7BC55C" w14:textId="425C21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4F4A71" w14:textId="246083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E799BB" w14:textId="7D5173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017C1D" w14:textId="1FD272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0354EE" w14:textId="6A7B96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DDDF3A0" w14:textId="4E96BA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D7E757" w14:textId="758EDC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D2C081" w14:textId="555009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301E67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3A46B12E" w14:textId="0286BF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ZSF_OPER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507F299" w14:textId="626080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CF2BCF5" w14:textId="4AA5226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747F9FD" w14:textId="1804BC3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4F4E49D5" w14:textId="0647C2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Operador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097351F0" w14:textId="2937C8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Operador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Comparacao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81B2AB2" w14:textId="139B12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41C595" w14:textId="1471BE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45B394" w14:textId="24A2F2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807156D" w14:textId="289B23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CDB637" w14:textId="4C22FA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D4179F" w14:textId="395EE4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9B1F13" w14:textId="6804B3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0426E6" w14:textId="4DA992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54F6EE" w14:textId="1E0C1C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91FD32" w14:textId="02DD8F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AB675D" w14:textId="2256FB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A952E4" w14:textId="4F4447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DDFBA0" w14:textId="3BC00A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0AFA45" w14:textId="388C02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FEB34EF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7801B467" w14:textId="574E63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ZSF_CONTEX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472C2AF" w14:textId="17C03A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1A3A9BC" w14:textId="5E0633E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EB37C5F" w14:textId="3B591D5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36B711B8" w14:textId="18AF59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Contexto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282F8514" w14:textId="59C7D0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Contexto da Regra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21123D0" w14:textId="7E5CD7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97AA58" w14:textId="6B75B2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6ECC42" w14:textId="3147EC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9ED518" w14:textId="2CCA4F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61E0BF" w14:textId="2FF34A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F7CFEF" w14:textId="1F99B0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F0E7C8" w14:textId="5C0B01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F8A2F9" w14:textId="0EBA5B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90F097" w14:textId="3A77EA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6AAB4B" w14:textId="4F511E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3A3F4C" w14:textId="647C7D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A9B4BC2" w14:textId="2D9B1E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B622C6" w14:textId="424C7D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60E2D7" w14:textId="1D5439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490DAFD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EB36C84" w14:textId="0BCA937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ZSF_ACAO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457050D" w14:textId="64E331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969C2BA" w14:textId="4916DA1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9602EE9" w14:textId="6B0452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79F49C93" w14:textId="13E3D8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Acao</w:t>
            </w:r>
            <w:proofErr w:type="spellEnd"/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38279E07" w14:textId="2EAF3E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Regra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2E6384D" w14:textId="1ED2A9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0ABFEF" w14:textId="24610C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72051E" w14:textId="54EF16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3B532C" w14:textId="707045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F2A1D2" w14:textId="5A4FC3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3698CF" w14:textId="0E12B7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90F46B" w14:textId="4A5BC9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FDA80D" w14:textId="390132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24EC3D" w14:textId="3ED7CC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87C11F" w14:textId="503177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087762" w14:textId="56F260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DD8E27C" w14:textId="54DAA8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75A0DD" w14:textId="7E8C0B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A914D4" w14:textId="76C63B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D164367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81930C2" w14:textId="471A35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ZSF_SYSTEM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9707BA3" w14:textId="1AA9CA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B43EB0A" w14:textId="12C47F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79CBBC4" w14:textId="66E8FB0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32DC45F1" w14:textId="2D9B45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Reg.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</w:t>
            </w:r>
            <w:proofErr w:type="spellEnd"/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4773EC11" w14:textId="6F0C03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Regra de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53426E3" w14:textId="7BB111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C49CB7" w14:textId="26EEEC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BD18E9" w14:textId="7D5614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716301" w14:textId="6476DA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F01EB0" w14:textId="39D43C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D6338F" w14:textId="436D7B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84C4E5" w14:textId="083718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827E20" w14:textId="05C419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2D720E" w14:textId="519794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B7D7A85" w14:textId="31249B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D22ED6" w14:textId="582FC6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55B9E95" w14:textId="2C99B0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DFA7FA" w14:textId="77B2FC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3BE03C" w14:textId="15D5F1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30CA963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D7918C5" w14:textId="494B57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ZSF_ESCOPO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9B816BB" w14:textId="1E45BF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64CE39D" w14:textId="27A04F1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EC4FC84" w14:textId="7BB27E8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56181ECE" w14:textId="16B9523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Escopo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662B048" w14:textId="2CECA2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Escopo da Regra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311A621" w14:textId="7089A0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1F1017" w14:textId="2278CC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B8FC81" w14:textId="7491B4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BB928A" w14:textId="09A60F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F1A262" w14:textId="2F4BCF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EF52CF" w14:textId="1CA4B7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48946F" w14:textId="681319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7339DF" w14:textId="2C7A37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7FE7CC" w14:textId="749E16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EC3108" w14:textId="5DB0F8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21FB63" w14:textId="690872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7B5EBFD" w14:textId="1BBA01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2B3FBE" w14:textId="676B87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395F60" w14:textId="5AD8A0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ABB76BD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76782F64" w14:textId="5E2B86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ZSF_TIPO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BBF0291" w14:textId="49C809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9D25C99" w14:textId="03F98D9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6375763" w14:textId="1602CC7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542049D4" w14:textId="22FEA4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Regra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5BD3430" w14:textId="613CDA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Regra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687FE09" w14:textId="10745D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298EFD" w14:textId="556720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5F5329" w14:textId="5BD80C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05F7CD" w14:textId="322964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005E3F" w14:textId="33AA4F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2C6A95" w14:textId="136020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01ABD9" w14:textId="6F354B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2A75E2" w14:textId="27515D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F90E9B" w14:textId="04A04A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B2304B" w14:textId="265F3E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F391E0" w14:textId="624F35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B30160A" w14:textId="64CB6D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CA6B66" w14:textId="3D2A7B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872C4E" w14:textId="70E385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7E5793F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1ECA37C0" w14:textId="74708E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ZSF_TOLERA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EC9944B" w14:textId="553C17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64AEF64" w14:textId="3E0412C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3CEA99E" w14:textId="63F1F9C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4A4DE784" w14:textId="56A3D9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Tolerancia</w:t>
            </w:r>
            <w:proofErr w:type="spellEnd"/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29B799FB" w14:textId="25E1DF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Tolerancia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Comparacao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39B02A9" w14:textId="10FED5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@E 99.99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C1C404" w14:textId="46BA9F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89B740" w14:textId="019080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47FE60" w14:textId="7E7BA4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F66079" w14:textId="49B3CA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DFD341" w14:textId="34141A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B84186" w14:textId="280562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B69482" w14:textId="79CA8E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6C2F8C" w14:textId="0F0A99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68CC0C" w14:textId="64A997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68DF6C" w14:textId="7232AE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14FFDC3" w14:textId="7867AD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C6FF47" w14:textId="68FD62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3C0DAD" w14:textId="661330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6DF6BE9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E0ED95E" w14:textId="1FC684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ZSF_TPTOLE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AB5C178" w14:textId="6FDC49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9CBD5AA" w14:textId="406E1C9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BD08FA8" w14:textId="486466D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4" w:type="dxa"/>
            <w:gridSpan w:val="4"/>
            <w:shd w:val="clear" w:color="auto" w:fill="FFFFFF"/>
            <w:vAlign w:val="center"/>
          </w:tcPr>
          <w:p w14:paraId="4B240303" w14:textId="475739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Toler.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3F9461E8" w14:textId="546C35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Tolerancia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A7CD6A0" w14:textId="586124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428DB1" w14:textId="4AA9A2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42A9C6" w14:textId="7D57C4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E77EF0A" w14:textId="6A9C5A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1A31DD" w14:textId="52D028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F7E652" w14:textId="4CF233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4B9502" w14:textId="573E1C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A03091" w14:textId="450DCE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73DF0D" w14:textId="7EF647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40CE4A" w14:textId="225233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36BB2E" w14:textId="762291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BB7CCCB" w14:textId="7C2FAC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3875F7" w14:textId="571180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1265FD" w14:textId="1DE1E4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AF89C74" w14:textId="77777777" w:rsidTr="00570A9A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17B8A1A0" w14:textId="1AAC098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11D32B2" w14:textId="54F5F0F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782E99A6" w14:textId="7A2AB9D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EC95DFB" w14:textId="5427E26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E273694" w14:textId="1924F13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165C826" w14:textId="3946B17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8BC215C" w14:textId="6813A81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458B22B" w14:textId="5524E74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9B7FD41" w14:textId="03C975F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27B7416" w14:textId="62BF898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35216927" w14:textId="690AEE9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5DCBCBFE" w14:textId="63709AD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E5DAC68" w14:textId="71F1A8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FAA151B" w14:textId="5EDF505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9BB4046" w14:textId="38197B8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47CAD29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83E33D" w14:textId="4AFDEAA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B1773F" w14:textId="0A2110C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388ECB" w14:textId="318D1D3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1C82752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54046D" w14:textId="350CCB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3A9379" w14:textId="57A3C0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388CE8" w14:textId="56FAB8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7B88245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82DCFD" w14:textId="30DD8E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ZSF_SEQ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648411" w14:textId="5D979C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2B55D2" w14:textId="2F96FC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GetSXENum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'ZSF', 'ZSF_SEQ')</w:t>
            </w:r>
          </w:p>
        </w:tc>
      </w:tr>
      <w:tr w:rsidR="00012203" w:rsidRPr="00012203" w14:paraId="0F2A288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B0A28F" w14:textId="38D01E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ZSF_ATIVA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591AE6" w14:textId="455E94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699FF4" w14:textId="2EB6721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1D9ABB2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714E61" w14:textId="57C422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ZSF_ATIVA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D8BAB9" w14:textId="6DA8D7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804317" w14:textId="73D653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369F4A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B2A7D0" w14:textId="36BE5E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ZSF_CPOPRO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DCB1D3" w14:textId="4468CE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9ECEA1" w14:textId="39633A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oClass7VValidadorXML: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selectProtheusExpression(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3520649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D9F810" w14:textId="09013A0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ZSF_CPOXML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0E6BBC" w14:textId="3DD148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47D0C1" w14:textId="5BE789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oClass7VValidadorXML: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selectXMLExpression(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10F7F5C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981A2C" w14:textId="4D83B9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ZSF_OPER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30C4CD" w14:textId="09EAE47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FADCDD" w14:textId="3E175AE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oClass7VValidadorXML: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selectOperator(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59D6F0C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1298D9" w14:textId="12EAC04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ZSF_CONTEX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7E752D" w14:textId="0E5DFC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622FF7" w14:textId="660A11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Inclusao;C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Classificacao</w:t>
            </w:r>
            <w:proofErr w:type="spellEnd"/>
          </w:p>
        </w:tc>
      </w:tr>
      <w:tr w:rsidR="00012203" w:rsidRPr="00012203" w14:paraId="01DD767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70AD9B" w14:textId="0C5AF56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ZSF_ACAO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C0EB46" w14:textId="3D92A42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0EBFB5" w14:textId="6FD4DB9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'B'</w:t>
            </w:r>
          </w:p>
        </w:tc>
      </w:tr>
      <w:tr w:rsidR="00012203" w:rsidRPr="00012203" w14:paraId="4F3FBA8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EADBEF" w14:textId="6C32F25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ZSF_ACAO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0452EA" w14:textId="299F2E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EDB4D9" w14:textId="113A58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Bloquear;L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Liberar;S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=Liberar com Senha</w:t>
            </w:r>
          </w:p>
        </w:tc>
      </w:tr>
      <w:tr w:rsidR="00012203" w:rsidRPr="00012203" w14:paraId="090E422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B7D1F4" w14:textId="387B24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ZSF_SYSTEM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FE5443" w14:textId="1C5C18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340EB" w14:textId="57D26A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3C64797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B9C0E5" w14:textId="26EA276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ZSF_SYSTEM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29FBF7" w14:textId="554670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B40659" w14:textId="44CBEE5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600CCB5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173215" w14:textId="0D0E0EC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ZSF_ESCOPO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E92F76" w14:textId="537AB3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CEA7EC" w14:textId="58603E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Cabecalho;I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=Itens</w:t>
            </w:r>
          </w:p>
        </w:tc>
      </w:tr>
      <w:tr w:rsidR="00012203" w:rsidRPr="00012203" w14:paraId="5816F36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9637D8" w14:textId="3BFC5F7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E923E0" w14:textId="13F397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120A04" w14:textId="71B48F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0666E63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631B72" w14:textId="7201538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20C6F1" w14:textId="1B7DDB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7D0648" w14:textId="5A14E86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NFe;C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CTe</w:t>
            </w:r>
            <w:proofErr w:type="spellEnd"/>
          </w:p>
        </w:tc>
      </w:tr>
      <w:tr w:rsidR="00012203" w:rsidRPr="00012203" w14:paraId="7D402F3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FFF58E" w14:textId="201050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ZSF_TPTOLE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7C14DE" w14:textId="366343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3938AE" w14:textId="05451D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'3'</w:t>
            </w:r>
          </w:p>
        </w:tc>
      </w:tr>
      <w:tr w:rsidR="00012203" w:rsidRPr="00012203" w14:paraId="6401644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5BBF4BCE" w14:textId="4A8BE7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ZSF_TPTOLE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54CBF7F9" w14:textId="33223B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2FF4F901" w14:textId="2F4BEC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Tolerancia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Cima;2=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Tolerancia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Baixo;3=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Tolerancia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Cima e para Baixo</w:t>
            </w:r>
          </w:p>
        </w:tc>
      </w:tr>
      <w:tr w:rsidR="00012203" w:rsidRPr="00012203" w14:paraId="5E3BD6FD" w14:textId="77777777" w:rsidTr="00881913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06F35C98" w14:textId="6BA65B6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4133EDAA" w14:textId="680DE48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0316050" w14:textId="7804BB9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1489078" w14:textId="689EC5E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7DAEFEF" w14:textId="2E1A6A8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05338FB6" w14:textId="4674DD4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61CF6C9" w14:textId="0C5A0E1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034434D" w14:textId="75DC4B2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3006C959" w14:textId="1F3BB7C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F673626" w14:textId="51058E4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59508FB" w14:textId="5D301CD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41862900" w14:textId="19CF8F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52DFB818" w14:textId="4AC5719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40C12DA" w14:textId="13A4B6B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4A5FD02" w14:textId="3101FE5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51998471" w14:textId="77777777" w:rsidTr="00A92058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31422531" w14:textId="197B9F9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0CE49B32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84A389" w14:textId="3922873C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582B784" w14:textId="7CAAD9D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C72508" w14:textId="4175080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6FDE8229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AE03661" w14:textId="550D75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769300C6" w14:textId="2A5D387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ZSF_FILIAL + ZSF_SEQ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0091AE75" w14:textId="0959D21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4873F79" w14:textId="36F8B8D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ED8F031" w14:textId="5FA7D4B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A08D3F0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4EE63AE1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142FEF1E" w14:textId="716D9F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DF51C15" w14:textId="4A473A17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ZSG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0F42FE5D" w14:textId="648BC72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1824FA1F" w14:textId="22063FFB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LOG DE OCORRENCIAS VAL. XML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5D9C43E9" w14:textId="3D92151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[X] Exclusivo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Compartilhado</w:t>
            </w:r>
          </w:p>
        </w:tc>
      </w:tr>
    </w:tbl>
    <w:p w14:paraId="4498630C" w14:textId="1DC9BC0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5"/>
        <w:gridCol w:w="595"/>
        <w:gridCol w:w="117"/>
        <w:gridCol w:w="656"/>
        <w:gridCol w:w="237"/>
        <w:gridCol w:w="442"/>
        <w:gridCol w:w="568"/>
        <w:gridCol w:w="1010"/>
        <w:gridCol w:w="1010"/>
        <w:gridCol w:w="46"/>
        <w:gridCol w:w="964"/>
        <w:gridCol w:w="1010"/>
        <w:gridCol w:w="667"/>
        <w:gridCol w:w="343"/>
        <w:gridCol w:w="461"/>
        <w:gridCol w:w="320"/>
        <w:gridCol w:w="229"/>
        <w:gridCol w:w="89"/>
        <w:gridCol w:w="320"/>
        <w:gridCol w:w="320"/>
        <w:gridCol w:w="281"/>
        <w:gridCol w:w="37"/>
        <w:gridCol w:w="320"/>
        <w:gridCol w:w="320"/>
        <w:gridCol w:w="320"/>
        <w:gridCol w:w="13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6F12D2F0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 w:val="restart"/>
            <w:shd w:val="clear" w:color="auto" w:fill="C0C0C0"/>
            <w:vAlign w:val="center"/>
          </w:tcPr>
          <w:p w14:paraId="4981EA4B" w14:textId="17D5F17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180627D9" w14:textId="059DAB31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5" w:type="dxa"/>
            <w:gridSpan w:val="3"/>
            <w:shd w:val="clear" w:color="auto" w:fill="C0C0C0"/>
            <w:vAlign w:val="center"/>
          </w:tcPr>
          <w:p w14:paraId="3F337930" w14:textId="0CBD306D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5" w:type="dxa"/>
            <w:gridSpan w:val="7"/>
            <w:shd w:val="clear" w:color="auto" w:fill="C0C0C0"/>
            <w:vAlign w:val="center"/>
          </w:tcPr>
          <w:p w14:paraId="34BCF99C" w14:textId="50F76CD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50C0A0F9" w14:textId="3F1814A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2" w:type="dxa"/>
            <w:gridSpan w:val="17"/>
            <w:shd w:val="clear" w:color="auto" w:fill="C0C0C0"/>
            <w:vAlign w:val="center"/>
          </w:tcPr>
          <w:p w14:paraId="08EC5F5B" w14:textId="19DD379E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549787F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116AA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7344C4C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0C651E" w14:textId="146DA0E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5FE716" w14:textId="4CC30BE5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4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7BDDEE" w14:textId="189D21C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4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310AFC" w14:textId="5F26D09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7F572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2BFAF6" w14:textId="1541A22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477AF9" w14:textId="11F7B0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45607F" w14:textId="663082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93D144" w14:textId="6DF922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CFCB2E" w14:textId="099B5E6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B2ADBB" w14:textId="28826D6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BFA8E4" w14:textId="2EAC51F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BEF105" w14:textId="23D1AED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8311D83" w14:textId="3E2CA7A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461C7A" w14:textId="5229553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BF781E" w14:textId="16B6EFC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700439" w14:textId="0318919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3EC1A3" w14:textId="6096E6F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6FCA787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D2C0EA5" w14:textId="0DDFBE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E3A88F6" w14:textId="515A6E6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6A527F9" w14:textId="142DD6E5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8FB56CC" w14:textId="4D64C252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7D3D93B1" w14:textId="691E3D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3E57E75C" w14:textId="6DB2F8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D538A37" w14:textId="78DF6A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EA38FF" w14:textId="0F2AEBF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996062" w14:textId="360E0D7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136FF5" w14:textId="13A8C19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BAFA9F" w14:textId="2C8C0C5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2D7FD3" w14:textId="5647031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8DA83B" w14:textId="1FA1E6B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7BAC77" w14:textId="58CAA96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93FA38" w14:textId="22998A4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6F2F788" w14:textId="495BA8F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0EF74B" w14:textId="478D9DB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331DEC0" w14:textId="46E500E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3B31CE" w14:textId="4E7F8D9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F2A5AB" w14:textId="538E8A0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78310B1E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FB0347E" w14:textId="10BD82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ZSG_OPERAC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5DA6F22" w14:textId="2C69E9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7E64F61" w14:textId="403282C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98028F6" w14:textId="2967322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04B02E5A" w14:textId="3EA7D8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75EEE305" w14:textId="7590BE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Operação da Nota Fiscal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8883D16" w14:textId="36E093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9C6203" w14:textId="7960B3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68F1F3" w14:textId="0CEED1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16971F" w14:textId="093F93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B061AB" w14:textId="5596E6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9FBC0E" w14:textId="159EB5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FE4440" w14:textId="39F2F3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8CF297" w14:textId="0AA841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434C32" w14:textId="696D34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FCEDCA0" w14:textId="728697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F2C463" w14:textId="209E3D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564D0C5" w14:textId="6E099F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AA085C" w14:textId="6F206C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0F6F63" w14:textId="5FB6F4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1A0A963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B8E52DB" w14:textId="381F49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ZSG_DOC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E0D7A1E" w14:textId="584952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612B3BA" w14:textId="69F15FB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685D6D0" w14:textId="3E8327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178EC74D" w14:textId="487123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Nota Fiscal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5B80915D" w14:textId="1746C1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Nota Fiscal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E55860F" w14:textId="67DDB2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04CF27" w14:textId="03830A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8C05F9" w14:textId="0C218C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CE167F" w14:textId="23A0EA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41D57D" w14:textId="53A91D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A7DD99" w14:textId="7075E9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ED1178" w14:textId="523F03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C40F19" w14:textId="19AF77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83F824" w14:textId="6746D9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8D3508C" w14:textId="7B2033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C5F20A" w14:textId="70C5F2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DE321AD" w14:textId="22DB86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8FE4F5" w14:textId="321A05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4F4F43" w14:textId="688103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FEC2E5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064FC5C" w14:textId="5FFDA5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ZSG_SERIE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D31F531" w14:textId="3EF40A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098333E" w14:textId="6208575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9F29C9A" w14:textId="551F533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5B6E99EF" w14:textId="6D4524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Serie NF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3D14456F" w14:textId="17CCFB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Serie da Nota Fiscal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DB88479" w14:textId="7442F9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BEE4EF" w14:textId="2B808C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616989" w14:textId="749807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1A75E6" w14:textId="0C6DB0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29DD2E" w14:textId="1F2FBC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172BBE" w14:textId="54879E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F5DF95" w14:textId="4AEEC3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8F1C82" w14:textId="298F1B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45AF13" w14:textId="06CE9D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65A2B84" w14:textId="1260D2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4448F7" w14:textId="31E7D3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2AFE653" w14:textId="1FF0E7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23D9A4" w14:textId="33DD31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613A19" w14:textId="0EA067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48A7059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3E4C9567" w14:textId="49D3D1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ZSG_FORNEC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B0C62EB" w14:textId="3EB10C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53B8453" w14:textId="7C12BC9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7502B69" w14:textId="6B3E9F8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799E2B04" w14:textId="3FEA3C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Fornecedor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43E52A6B" w14:textId="01391DE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Fornecedor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9992F5A" w14:textId="57BA67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BA596D" w14:textId="6B335F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057A3F" w14:textId="50C3CE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2F9FF4" w14:textId="0C512E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17F7AF" w14:textId="54F233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85B636" w14:textId="2133B9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AC13F5" w14:textId="089C64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865C6B" w14:textId="66ADBE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945A79" w14:textId="048373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05FB97C" w14:textId="7F5DD4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5BA89C" w14:textId="6CCA09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E6024FD" w14:textId="48D4B8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77E037" w14:textId="67517B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E183D0" w14:textId="28784F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7BB644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2D64555D" w14:textId="5A44BF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ZSG_LOJA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D2B9E7B" w14:textId="711179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D6BE2C0" w14:textId="066CE08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EE6A235" w14:textId="3FF540E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70E9CFE0" w14:textId="6D6B28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Loja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54D8B1B2" w14:textId="49FF00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Loja do Fornecedor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825D41B" w14:textId="08FBD9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46CC7F" w14:textId="36DEF6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202948" w14:textId="40AA08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DCA6D1" w14:textId="6C2F79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F87CEA" w14:textId="21F542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DCE072" w14:textId="7F4733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9B3B2C" w14:textId="65C984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39E4F2" w14:textId="059022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10E936" w14:textId="020A9C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0CF9987" w14:textId="6DB510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41B2DF" w14:textId="1A562F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780541" w14:textId="5C5B27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6E6C59" w14:textId="266CCE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3F7517" w14:textId="4A91FB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99BB1F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7D7A2B49" w14:textId="1CDF43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ZSG_TIPO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2DB90EB" w14:textId="7D235C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C537BE2" w14:textId="24E3279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9C47840" w14:textId="4056908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4145FF59" w14:textId="026A8A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NF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3561D9D7" w14:textId="3F075F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da Nota Fiscal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5EEE526" w14:textId="60B1D2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D9A6B1" w14:textId="2E0A5F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DC9D82" w14:textId="2C6940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934975" w14:textId="4C1F2A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760769" w14:textId="69550C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E07355D" w14:textId="24B7C6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97121E" w14:textId="73AB4E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9EE0F1" w14:textId="1C7D3A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28416F" w14:textId="24D6C6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C632EE5" w14:textId="7DD5CE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0ACC80" w14:textId="6B820F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D542504" w14:textId="138875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1CCE1D" w14:textId="1F2C47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1C0933" w14:textId="43BA7E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EA1357A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30756E2E" w14:textId="2B3BE5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ZSG_DATA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410A4F8" w14:textId="2004CC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D9571CC" w14:textId="289EC1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93B5F52" w14:textId="6067C54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55C4C02D" w14:textId="058009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780D740F" w14:textId="7F71D2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Ocorrencia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72A4B00" w14:textId="27F2DE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8C1A09" w14:textId="1F81A5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CFBFB5" w14:textId="1C9098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FA6716" w14:textId="5EDBAC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5172C9" w14:textId="08A5C5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AD60EA" w14:textId="25487E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6BA6F5" w14:textId="771EF1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F0D674" w14:textId="50B4AF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5FE4A1" w14:textId="434284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ED2A8B7" w14:textId="1ACA45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9F3F1C" w14:textId="12281F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244EBB6" w14:textId="34DD7E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139D73" w14:textId="44636A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8C3A30" w14:textId="2BB08B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CA2831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CBA0FFF" w14:textId="6AF21B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ZSG_USR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9047F81" w14:textId="2F1902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C9C57D8" w14:textId="0EDBF6A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4E2ED75" w14:textId="76733CC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50BC823C" w14:textId="7CEDD2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Lanc.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6ADD24BE" w14:textId="604C8E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Lancamento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0D76AE9" w14:textId="242BFF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2D370D" w14:textId="290597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A5AF5D" w14:textId="6ED2CF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453AC2" w14:textId="1C37B7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EBF241" w14:textId="682C39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B96FEB" w14:textId="7FE20F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076F13" w14:textId="5CC00C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3D0A89" w14:textId="472894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CA136B" w14:textId="71FAD9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B57CE0F" w14:textId="41546C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88D549" w14:textId="2757A1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66B486E" w14:textId="1DF9D5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C687EA" w14:textId="04D117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5901AF" w14:textId="25A1EA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FAF77BC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E0B2517" w14:textId="319CB5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ZSG_USRLIB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C9AC5BC" w14:textId="2D5BA6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8A0AA19" w14:textId="1ED9D04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6AA2AAC" w14:textId="16139E8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1933B4B2" w14:textId="0FCE9B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Lib.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6FA7CA95" w14:textId="0EF3D8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Liberacao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3139FA2" w14:textId="0E7C50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DFB3BC" w14:textId="7B47CC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FF21BF" w14:textId="101257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BE45F8" w14:textId="124607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8F3407" w14:textId="656C1B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CBD0FA" w14:textId="7DF8BC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1CD7E4" w14:textId="349C1C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933432" w14:textId="04A20F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46515B" w14:textId="68F3E6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7ABFF2D" w14:textId="2F50C4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694993" w14:textId="2C4289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E385947" w14:textId="28BC63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C5E092" w14:textId="6CBC7D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450A77" w14:textId="44A225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B58828B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14146BD9" w14:textId="543E12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ZSG_LOGDIV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E7A1FEC" w14:textId="57DA5B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E27947F" w14:textId="00DB6A9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F78BE67" w14:textId="2E34076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462D4F55" w14:textId="1D1614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Diverg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53494885" w14:textId="698824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das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Divergencias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D6FEB96" w14:textId="60856D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ADA818" w14:textId="33A5DD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1668F3" w14:textId="4E9FEB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C51004" w14:textId="2EB3F8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0425D9" w14:textId="18B7E3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2CB8BF" w14:textId="01B09F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B832BA" w14:textId="377336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7F0462" w14:textId="4BD022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D7CBFE" w14:textId="13914D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0B97F13" w14:textId="2D7F24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4CF7C3" w14:textId="1C4AE8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C9B10E" w14:textId="6547ED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9A4F4A" w14:textId="3D4EED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E07E42" w14:textId="27B8DF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36E8921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3E2EF78" w14:textId="51C46B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ZSG_STATUS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4098392" w14:textId="37145A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C093B9F" w14:textId="2178E8A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9413CD2" w14:textId="539DAE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16C71A16" w14:textId="7E340A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6F4070A4" w14:textId="66FE7B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Status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Ocorrencia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62E3BB1" w14:textId="3CB3D1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B4AF60" w14:textId="23F02D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B8A095" w14:textId="0F15D8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F56280" w14:textId="7D45B8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D09155" w14:textId="349C6B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6432A3" w14:textId="5AADE5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F75900" w14:textId="55CF74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1E4146" w14:textId="7A9CEA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BADFF7" w14:textId="639ACE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A2ECFC9" w14:textId="37A483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E62FAE" w14:textId="1B734E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C00200" w14:textId="391EB2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198109" w14:textId="7A393F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77F13D" w14:textId="6780FF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2861EFD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550B207" w14:textId="0115DA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ZSG_DTSOL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3CA981A" w14:textId="146DFD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E39E3F4" w14:textId="31C23DA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DEADE8E" w14:textId="5876DCB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6668E266" w14:textId="66AEA6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Sol.</w:t>
            </w:r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60C243C9" w14:textId="20AF81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da Sol.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Ocorr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7AF62F8" w14:textId="1C8607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747B9E" w14:textId="66BF45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B726BB" w14:textId="3618EE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558E9B" w14:textId="427BC1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4C8C67" w14:textId="172F6F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B318D2" w14:textId="59A1D0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CBFC1E" w14:textId="1FAB8F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93DDD8" w14:textId="7532FB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B2843A" w14:textId="104CEE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87A053" w14:textId="34A543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1E88A3" w14:textId="296AED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96CB20D" w14:textId="362CB5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F77896" w14:textId="44F519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D9E07E" w14:textId="0C896D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6B5FC5E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2EAE94CA" w14:textId="6ADB79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ZSG_CLASS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A8ED26F" w14:textId="3CE584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42BF059" w14:textId="7825613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4B06245" w14:textId="6FE2653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6DB6C608" w14:textId="25A300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Solucao</w:t>
            </w:r>
            <w:proofErr w:type="spellEnd"/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17D8205D" w14:textId="11F307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Class.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Solucao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Tomada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95E4236" w14:textId="1853E7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1EF4D3" w14:textId="0BFD56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A30903" w14:textId="7BD385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9D8113" w14:textId="7137CA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6D663A" w14:textId="780D20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F7C558" w14:textId="348BBD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5A87A1" w14:textId="526AB7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11E9FB" w14:textId="4433F1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4A0864" w14:textId="770288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430C5BD" w14:textId="145F1C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1E9C3C" w14:textId="4373AB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75C6297" w14:textId="4C3570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3F2EEB" w14:textId="395A95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F7D513" w14:textId="557788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3ABC77A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E731162" w14:textId="2009EF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ZSG_DCLASS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F6ECDAA" w14:textId="022B0E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8D4F6A1" w14:textId="460EE44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D0672B3" w14:textId="7748DF9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7B6B32A9" w14:textId="7A6079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Desc.Tp.Sol</w:t>
            </w:r>
            <w:proofErr w:type="spellEnd"/>
            <w:proofErr w:type="gramEnd"/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5A83847D" w14:textId="281C8E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Tipo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Solucao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27E9C6F" w14:textId="3C094B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440CD0" w14:textId="66A2F3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AC7423" w14:textId="0282BE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F034C3" w14:textId="6078E3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24F2B4" w14:textId="4C9ABD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77FE9BD" w14:textId="3D556F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36C55D" w14:textId="03365F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3E421F" w14:textId="27E710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7B8816" w14:textId="6DDBEE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6209254" w14:textId="3F9D67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9A6E4A" w14:textId="4BD142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85FB8E" w14:textId="043A7F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103500" w14:textId="335DB3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CE269A" w14:textId="2C5C0B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B6AA0B7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DABA39B" w14:textId="3D6F1C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ZSG_LOGSOL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CB055F0" w14:textId="57C44B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3DDAFDB" w14:textId="44F6431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AB02BF8" w14:textId="23356F5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4" w:type="dxa"/>
            <w:gridSpan w:val="4"/>
            <w:shd w:val="clear" w:color="auto" w:fill="FFFFFF"/>
            <w:vAlign w:val="center"/>
          </w:tcPr>
          <w:p w14:paraId="2393808B" w14:textId="5F772A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Solucao</w:t>
            </w:r>
            <w:proofErr w:type="spellEnd"/>
          </w:p>
        </w:tc>
        <w:tc>
          <w:tcPr>
            <w:tcW w:w="2641" w:type="dxa"/>
            <w:gridSpan w:val="3"/>
            <w:shd w:val="clear" w:color="auto" w:fill="FFFFFF"/>
            <w:vAlign w:val="center"/>
          </w:tcPr>
          <w:p w14:paraId="6CB717DB" w14:textId="1F2B8A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Solucao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Ocorren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71B11B6" w14:textId="0A9742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835558" w14:textId="7919E4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6E1630" w14:textId="45BF48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562E24" w14:textId="4D2267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34FAEA" w14:textId="4F831E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8AA2B2" w14:textId="5EB060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906FA3" w14:textId="51B73E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17AC69" w14:textId="51C69A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3E1D13" w14:textId="75A998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0EE2F14" w14:textId="5625A9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90EF8D" w14:textId="7E39CD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F42D388" w14:textId="60701F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B9E40C" w14:textId="2E3C3D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6E5974" w14:textId="6241D1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9199184" w14:textId="77777777" w:rsidTr="00895FA0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45B20A94" w14:textId="171ED51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A4CAA47" w14:textId="14E2B75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4A2D4FD1" w14:textId="58A05D7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75BDF97" w14:textId="1B2EAEC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A9D7574" w14:textId="68F37DC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5AFB58F" w14:textId="602E113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0D527A8" w14:textId="625657F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C5F49D9" w14:textId="2579B6C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EA0E060" w14:textId="49651F5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CCC94D8" w14:textId="477152C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F7717BA" w14:textId="6180AEB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16D6451E" w14:textId="20BCC02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35263DD5" w14:textId="0424B88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30FB05C8" w14:textId="0FC76EB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F4036FB" w14:textId="70EEC58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59D0DE9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07166A" w14:textId="3CF8281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F3AECF" w14:textId="1727B18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860DEB" w14:textId="68D295C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16F3D74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B3C301" w14:textId="56667CE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4CC659" w14:textId="4D813F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61F4AA" w14:textId="57606C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55E3AAB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44B2EB" w14:textId="5BD102F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ZSG_OPERAC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90B2BD" w14:textId="7A4AB1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2606E8" w14:textId="72FEAE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PRE-NOTA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;2=CLASSIFICACAO;3=NOTA FISCAL</w:t>
            </w:r>
          </w:p>
        </w:tc>
      </w:tr>
      <w:tr w:rsidR="00012203" w:rsidRPr="00012203" w14:paraId="2630E96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8DB74A" w14:textId="0E2D11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ZSG_DOC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BD4E0D" w14:textId="4D3AA0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681D18" w14:textId="61E66D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SF1VEI</w:t>
            </w:r>
          </w:p>
        </w:tc>
      </w:tr>
      <w:tr w:rsidR="00012203" w:rsidRPr="00012203" w14:paraId="29A48C3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CA1889" w14:textId="5F06C40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ZSG_FORNEC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1C1C75" w14:textId="2422F0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7C826F" w14:textId="61C8DE1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SA2</w:t>
            </w:r>
          </w:p>
        </w:tc>
      </w:tr>
      <w:tr w:rsidR="00012203" w:rsidRPr="00012203" w14:paraId="408926D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8DA188" w14:textId="6B5B0D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7A90D5" w14:textId="10C8F7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131E95" w14:textId="6F2E73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pertence('NDIPBC')</w:t>
            </w:r>
          </w:p>
        </w:tc>
      </w:tr>
      <w:tr w:rsidR="00012203" w:rsidRPr="00012203" w14:paraId="28C5D6C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B7D48F" w14:textId="454282F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626F3C" w14:textId="4D18D4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51F8E3" w14:textId="502124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'P'</w:t>
            </w:r>
          </w:p>
        </w:tc>
      </w:tr>
      <w:tr w:rsidR="00012203" w:rsidRPr="00012203" w14:paraId="213DC21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2E48C0" w14:textId="5BF1D27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ZSG_STATUS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A9BEE6" w14:textId="3B209D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0D4C88" w14:textId="22ED73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Pendente;S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=Solucionada</w:t>
            </w:r>
          </w:p>
        </w:tc>
      </w:tr>
      <w:tr w:rsidR="00012203" w:rsidRPr="00012203" w14:paraId="254DE76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844486" w14:textId="3C2DB9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ZSG_CLASS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45AF7B" w14:textId="0C6804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69E39E" w14:textId="797F813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ZZ</w:t>
            </w:r>
          </w:p>
        </w:tc>
      </w:tr>
      <w:tr w:rsidR="00012203" w:rsidRPr="00012203" w14:paraId="1FC093C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1EB684" w14:textId="42D5CA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ZSG_CLASS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4CA771" w14:textId="78F402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C06A72" w14:textId="78A1E38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('SX5', 'ZZ' + M-&gt;ZSG_CLASS)</w:t>
            </w:r>
          </w:p>
        </w:tc>
      </w:tr>
      <w:tr w:rsidR="00012203" w:rsidRPr="00012203" w14:paraId="4809254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BAAAE7" w14:textId="5EE5295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ZSG_DCLASS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3B46A6" w14:textId="0AFB644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1202FB" w14:textId="6F4F8B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'SX5', 1, XFILIAL('SX5') + 'ZZ' + M-&gt;ZSG_CLASS, 'X5_DESCRI')</w:t>
            </w:r>
          </w:p>
        </w:tc>
      </w:tr>
      <w:tr w:rsidR="00012203" w:rsidRPr="00012203" w14:paraId="4BA3340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7C14518C" w14:textId="4ED0DE8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ZSG_DCLASS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3289752D" w14:textId="6A250B8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E610900" w14:textId="5AB25F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'SX5', 1, XFILIAL('SX5') + 'ZZ' + ZSG-&gt;ZSG_CLASS, 'X5_DESCRI')</w:t>
            </w:r>
          </w:p>
        </w:tc>
      </w:tr>
      <w:tr w:rsidR="00012203" w:rsidRPr="00012203" w14:paraId="6A9DCB2A" w14:textId="77777777" w:rsidTr="007F13AF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0F2064FE" w14:textId="44F120F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68CF2C0D" w14:textId="718B8E7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6ED9EF5F" w14:textId="11E504B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9C10AFF" w14:textId="19F2644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DCF994D" w14:textId="02FEC1E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038EF72" w14:textId="026286C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346C567" w14:textId="18D9466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D0FC3DA" w14:textId="626FB50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0D96E51" w14:textId="7280EC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06A0E63" w14:textId="5702ECB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FB6DAA2" w14:textId="2640686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04EE5D8F" w14:textId="0FF0E55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4787EF38" w14:textId="279A485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6BAE2DC" w14:textId="64D60B5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31DD472" w14:textId="027F063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259FCAE3" w14:textId="77777777" w:rsidTr="00FB53A1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157787C2" w14:textId="18EA2A5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6B4A5840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406B7A" w14:textId="1E288950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67E390" w14:textId="1428717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91E6A7" w14:textId="6E96C7C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2495781C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42EA8009" w14:textId="0039D9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93EB44F" w14:textId="16ECBC1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ZSG_FILIAL + ZSG_OPERAC + ZSG_DOC + ZSG_SERIE + ZSG_FORNEC + ZSG_LOJA + ZSG_TIPO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359808C7" w14:textId="4ECAB85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1C89F3B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70DF2ABA" w14:textId="3110E2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C771988" w14:textId="727F77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ZSG_FILIAL + ZSG_OPERAC + ZSG_USR + ZSG_DOC + ZSG_SERIE + ZSG_FORNEC + ZSG_LOJA + ZSG_TIPO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401B48E7" w14:textId="090AE7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E1E497D" w14:textId="5311CCA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CE50832" w14:textId="28A8FEA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AB4AA1E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29E300A6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4B7702E3" w14:textId="049CA2C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FB69FDF" w14:textId="786FEBFC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ZSH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0C200CF3" w14:textId="201495B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449D7F13" w14:textId="26660F2A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Definições de Etiquetas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6920C99A" w14:textId="5CF4A30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763E6B5D" w14:textId="0A65DD7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8"/>
        <w:gridCol w:w="592"/>
        <w:gridCol w:w="119"/>
        <w:gridCol w:w="658"/>
        <w:gridCol w:w="233"/>
        <w:gridCol w:w="446"/>
        <w:gridCol w:w="564"/>
        <w:gridCol w:w="1010"/>
        <w:gridCol w:w="1010"/>
        <w:gridCol w:w="53"/>
        <w:gridCol w:w="957"/>
        <w:gridCol w:w="1010"/>
        <w:gridCol w:w="668"/>
        <w:gridCol w:w="342"/>
        <w:gridCol w:w="462"/>
        <w:gridCol w:w="320"/>
        <w:gridCol w:w="228"/>
        <w:gridCol w:w="90"/>
        <w:gridCol w:w="320"/>
        <w:gridCol w:w="320"/>
        <w:gridCol w:w="280"/>
        <w:gridCol w:w="40"/>
        <w:gridCol w:w="320"/>
        <w:gridCol w:w="320"/>
        <w:gridCol w:w="320"/>
        <w:gridCol w:w="10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4F78ACB2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vMerge w:val="restart"/>
            <w:shd w:val="clear" w:color="auto" w:fill="C0C0C0"/>
            <w:vAlign w:val="center"/>
          </w:tcPr>
          <w:p w14:paraId="2EDCABDB" w14:textId="6B397AD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1" w:type="dxa"/>
            <w:gridSpan w:val="2"/>
            <w:vMerge w:val="restart"/>
            <w:shd w:val="clear" w:color="auto" w:fill="C0C0C0"/>
            <w:vAlign w:val="center"/>
          </w:tcPr>
          <w:p w14:paraId="62B9B62A" w14:textId="172A3E69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098E5FA6" w14:textId="4AA8ED8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2" w:type="dxa"/>
            <w:gridSpan w:val="7"/>
            <w:shd w:val="clear" w:color="auto" w:fill="C0C0C0"/>
            <w:vAlign w:val="center"/>
          </w:tcPr>
          <w:p w14:paraId="35F8167B" w14:textId="4DAD34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098348D9" w14:textId="08C01D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2" w:type="dxa"/>
            <w:gridSpan w:val="17"/>
            <w:shd w:val="clear" w:color="auto" w:fill="C0C0C0"/>
            <w:vAlign w:val="center"/>
          </w:tcPr>
          <w:p w14:paraId="0C8E7059" w14:textId="4D3969CE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2FA3EE0B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A5610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A87E4AA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7D05454" w14:textId="0C9D32E2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5C4484" w14:textId="05B5BA3C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7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5118B6E" w14:textId="05A8A00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5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BD7856" w14:textId="310EE4C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BE42C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9FF717" w14:textId="5470593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D6E122" w14:textId="751BC63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879C89" w14:textId="458FCBA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8CFCAE" w14:textId="38857F6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C64892" w14:textId="74750D7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DAED12" w14:textId="4992B53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C591D3" w14:textId="1C40071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780DAB" w14:textId="5F5C784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B10D93" w14:textId="797E6EB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627992" w14:textId="026959A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DEC695" w14:textId="1EA18ED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751539" w14:textId="36F0F3B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1577DC" w14:textId="54C3AE9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0A57D0A6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6941275B" w14:textId="500187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ZSH_FILIAL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38FBC82" w14:textId="2B32A83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C3F70AA" w14:textId="11D4B870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8D1EE64" w14:textId="6D25AB75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8B35ADA" w14:textId="1AA97A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73B145F1" w14:textId="3BA53F4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2D52C34" w14:textId="17468B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0DB841" w14:textId="5B57F0F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628F12" w14:textId="72989BF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179050" w14:textId="7608D34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0820B0" w14:textId="650A83B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DAA853" w14:textId="0DAE993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784E52" w14:textId="56A79C2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617549" w14:textId="4D490B4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DD2EA8" w14:textId="4130D55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53EB9F" w14:textId="0F27DD4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83380F" w14:textId="3BFCB54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E0A76B0" w14:textId="0FE01B6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77EC3E" w14:textId="4F6465C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AEEA1B" w14:textId="4AFA1AF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4A61FA79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09214ACC" w14:textId="763D8F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ZSH_CODETQ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D3F2C3B" w14:textId="631648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B90AF25" w14:textId="0A305A8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89C04DE" w14:textId="041D133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74739E19" w14:textId="2060A5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Cod.Etiqueta</w:t>
            </w:r>
            <w:proofErr w:type="spellEnd"/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1285230A" w14:textId="7AC379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Cod.Etiqueta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89DF726" w14:textId="359A90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1F2F56" w14:textId="6EDCEC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6801D5" w14:textId="46E9D3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1B3181" w14:textId="661BC8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46F5A2" w14:textId="7BB00B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E4A2489" w14:textId="6EF4A0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68900E" w14:textId="2034D9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6B65B1" w14:textId="017A77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2913D6" w14:textId="29E534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EADF18" w14:textId="54D207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7D7A34" w14:textId="273FEE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C5F89B" w14:textId="3391B5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DF125F" w14:textId="711E74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D0ABF6" w14:textId="5CA68F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EA9BCE0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5F3853BC" w14:textId="1754F8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ZSH_DESC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EF13E00" w14:textId="11818E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7E42C4A" w14:textId="79D0BF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783E5C0" w14:textId="132388D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A11F2E8" w14:textId="725799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2DA0874C" w14:textId="3B7280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273405C" w14:textId="2139E1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78C36B" w14:textId="3F78C6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EDA9FB" w14:textId="71BB6F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9EBEF4" w14:textId="5811E1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105608" w14:textId="587DA3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FC13E01" w14:textId="4D6AD6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74A90B" w14:textId="4BAC12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85EE6E" w14:textId="7E7ADD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18A6DC" w14:textId="6D7451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C628E7" w14:textId="0B269A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1BFDBB" w14:textId="34B69A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FE1EAA3" w14:textId="5122A9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F36B39" w14:textId="54E8BF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6534DC" w14:textId="73641C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F3638D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19B8CB1C" w14:textId="34317D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ZSH_STATUS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154B282" w14:textId="2CE523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9510E0E" w14:textId="4BCC5CA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594E6FD" w14:textId="4F502C4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C6E185B" w14:textId="7DD37D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66A9277C" w14:textId="47C0A4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25CA461" w14:textId="7640F8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1AD908" w14:textId="399F78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04DFCD" w14:textId="508036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0A886E" w14:textId="372B35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2085FA" w14:textId="2E0563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FC0B37F" w14:textId="5230AC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B2DA4A" w14:textId="594DF8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6D29D6" w14:textId="408AB5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EAF897" w14:textId="57AD06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D4FB0D2" w14:textId="495E72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3F146C" w14:textId="5FEC7C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FFF4C8D" w14:textId="5EDD98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28847B" w14:textId="165A98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6F328F" w14:textId="34C606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76B53A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1AB1CA79" w14:textId="7ABFA9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ZSH_AUTOR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1B1478B" w14:textId="752FA3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9127330" w14:textId="15E6D8A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3D9F485" w14:textId="4B78034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6B86645C" w14:textId="5BDBB1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1DC519A8" w14:textId="2893CC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D75FBCD" w14:textId="6D7465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49C30A" w14:textId="44CFD6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CC08C4" w14:textId="409A5D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78E82B" w14:textId="762448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6FB6D5" w14:textId="45D22D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5C5C180" w14:textId="181D5A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9D2736" w14:textId="20D02D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F63481" w14:textId="45A37E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493CAA" w14:textId="5C086F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A90CB7" w14:textId="1B08E4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59A2D8" w14:textId="49A90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AC9148E" w14:textId="36E6AC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266E7E" w14:textId="13D63D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69A89F" w14:textId="4AD5B7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E46CE6C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6562C294" w14:textId="447663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ZSH_DATAI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8CF90BE" w14:textId="05BCD2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DF08EDB" w14:textId="4762E92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0A54C7D" w14:textId="6797CE0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07424AA" w14:textId="5098C4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22AF4BA7" w14:textId="417401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9F5FA7E" w14:textId="7BC7DF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978FC9" w14:textId="6AFBCE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73EDF5" w14:textId="6FBF61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7CA4F8" w14:textId="63B084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D1BD8D" w14:textId="7DEAE8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C617CA5" w14:textId="749D14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F7CF83" w14:textId="420DF6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E09AF3" w14:textId="27C740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A52542" w14:textId="511CEF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932BAB" w14:textId="14CC36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FF1F08" w14:textId="70F4D1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E563C90" w14:textId="334C30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5E452B" w14:textId="547E28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9048D3" w14:textId="285890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BA8FE2A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6BC31526" w14:textId="3E654B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ZSH_REVISO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60F4692" w14:textId="75DF86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3131AF2" w14:textId="412AC3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EFD6978" w14:textId="708790C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AC3D2E0" w14:textId="4334B7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357DA149" w14:textId="7861CC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FA1330E" w14:textId="4A615A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306924" w14:textId="117C76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3E67BE" w14:textId="573CC3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1E9972" w14:textId="044BDA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F197D0" w14:textId="53E327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E59C189" w14:textId="21D783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62565F" w14:textId="4A1840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985DCA" w14:textId="2DB11D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530226" w14:textId="082930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8637B5" w14:textId="115E66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13F4AC" w14:textId="020354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9E1CC3" w14:textId="63D238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C23A1D" w14:textId="2DCDD6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3C12C5" w14:textId="1A8641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22D0A06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488736E9" w14:textId="64A4A0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ZSH_DATAA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65275D2" w14:textId="190F8D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247E9F5B" w14:textId="1F29580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8B42407" w14:textId="0F8D7D2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1D6DC57" w14:textId="2A05D4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4ACFA722" w14:textId="3C3A0E0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B4B9FAA" w14:textId="795158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390E35" w14:textId="7450FE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E2CBBE" w14:textId="7258E9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AEEC40" w14:textId="4B0837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AA1DE2" w14:textId="3F67C6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7491748" w14:textId="314BA5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0EF720" w14:textId="5B8665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2B7BE4" w14:textId="684572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3C9792" w14:textId="675679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8F894B" w14:textId="667352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E92C023" w14:textId="67A300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EE1D9E8" w14:textId="4E14AB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714EEE" w14:textId="69910D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EDDC65" w14:textId="5D8881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B987A62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4DE8D433" w14:textId="07AC14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ZSH_REV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8217E9E" w14:textId="7F7E02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803684A" w14:textId="30CF98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5C4A024" w14:textId="210BDDA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3408D4D" w14:textId="615197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2E797F24" w14:textId="3B16FB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60F5C74" w14:textId="17ED7B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5A6F7D" w14:textId="6FEBFD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673BB5E" w14:textId="5D89C9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E7DE63" w14:textId="23862E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4B629F" w14:textId="20B1FD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9131B64" w14:textId="4525D1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0EBCEB" w14:textId="2DE67C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726B4C" w14:textId="6A0857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8B19FA" w14:textId="71D98B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705DB9" w14:textId="6E2C76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C823C6" w14:textId="012291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A114B28" w14:textId="044CC9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7D0A69" w14:textId="1D5B44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051F8F" w14:textId="2A832A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8C99D66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7A2DA3E4" w14:textId="28F5B5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ZSH_CODQRY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3F55897" w14:textId="4670FC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6546EF3" w14:textId="6A37C53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0312ECD" w14:textId="1FEF8CF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9DD5619" w14:textId="01327C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Def. Dados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1B3CDEF1" w14:textId="446BE7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Def. de Dados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9417F92" w14:textId="6A52EC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C7CA79" w14:textId="1756CB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AF53E7" w14:textId="104A3B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32BDDB" w14:textId="536525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AA34A2" w14:textId="5F2BE0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DB1D58F" w14:textId="09BA06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5ABD51" w14:textId="223B5E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1DBBB1" w14:textId="10879E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B66B64" w14:textId="65A572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4298FE" w14:textId="279BD9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F434EB" w14:textId="3A5680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E9F03E6" w14:textId="622261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6550F1" w14:textId="54D3A3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DF04D8" w14:textId="402434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1A9DD65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17A5A05D" w14:textId="33D0CB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ZSH_LOCALP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805C1C3" w14:textId="5E7269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FE7359A" w14:textId="7CE12C5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4000DAC" w14:textId="1FE6E07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1191FDB" w14:textId="572684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Local Imp.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0BE7DA05" w14:textId="43A5B4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Local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8A3B3E7" w14:textId="342988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3986B4" w14:textId="1F17E9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F15C72" w14:textId="18481B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74259B" w14:textId="68B349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D37AE2" w14:textId="5AA4AD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41E0632" w14:textId="0D5204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E07AB1" w14:textId="6284F5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CF998F" w14:textId="4CB433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430B2B" w14:textId="5B3C52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105327" w14:textId="56066A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52D38A" w14:textId="2ED723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38A1CD7" w14:textId="2B024A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81376E" w14:textId="6103C7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3829D6" w14:textId="4D2735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C7C4095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78A2C615" w14:textId="311ADA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ZSH_LPERG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7960AFE" w14:textId="0CE1D4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2307362" w14:textId="3A01F61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7C770E2" w14:textId="0EAAAD5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94278B9" w14:textId="54BEDC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Ativa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161E3D42" w14:textId="0FCE91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Ativa Pergunta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Imp.Etq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120BD9B" w14:textId="03DA0D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16B8BB" w14:textId="3C6145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B9941C" w14:textId="5C4177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73B62A" w14:textId="4F3EDE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202F0A" w14:textId="64DB70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BB9425D" w14:textId="1EA962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33B850" w14:textId="156CC8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329653" w14:textId="77BF5C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BDD003" w14:textId="3EA26F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E1BF1B" w14:textId="2A105B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6D5B9B" w14:textId="49146F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C601942" w14:textId="13E560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B5CB8D" w14:textId="0295BC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4E9A25" w14:textId="4AFA7A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CC26E24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46A7FB8F" w14:textId="31F7F5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ZSH_LAUDIT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56A7BF6" w14:textId="7440CD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1224C21" w14:textId="767EC46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BCF7DEF" w14:textId="66DE40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21EFB89" w14:textId="64AB6B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Ativa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Audit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09A49C14" w14:textId="46D4D6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 Auditoria?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B044E8F" w14:textId="47F4C5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468CA1" w14:textId="6A342D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8DDDAC" w14:textId="76240F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7DD984" w14:textId="16BFE3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0E621C" w14:textId="7F8EEA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2D6BF1C" w14:textId="773B68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6E8771" w14:textId="7057DC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4EAD9B" w14:textId="14CDC8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66C595" w14:textId="34EA60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4B6E0C2" w14:textId="0A2705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D96798" w14:textId="4562FF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D67E206" w14:textId="6A83FB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56D5AC" w14:textId="68662F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500AFE" w14:textId="5223C0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F7582B0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648BCECA" w14:textId="7D19FF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ZSH_SAVETQ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2890F85" w14:textId="1FE673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F254FFC" w14:textId="2DEF7BC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57A5B41" w14:textId="06C5131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20B84E3" w14:textId="29990B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Salva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5EF5BBC0" w14:textId="71AD2F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Salva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Impressa?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43092F0" w14:textId="671D7E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81C107" w14:textId="7B01AA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D6FA17" w14:textId="481487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452850" w14:textId="36016E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284460" w14:textId="540818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FD4035F" w14:textId="6EE93D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922DF3" w14:textId="7A6060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F9A654" w14:textId="42C038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6EE9A9" w14:textId="2A2599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06F00E" w14:textId="63A792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342613" w14:textId="40B559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3A56A57" w14:textId="522FEA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ED515D" w14:textId="4880BF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573ABF" w14:textId="785AD2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20E2C18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42C0AE66" w14:textId="5A263A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ZSH_ADVPL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4EF536C" w14:textId="2EED8D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C60444E" w14:textId="557202A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42937BB" w14:textId="554E84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C4BE125" w14:textId="344426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ADVPL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7609049B" w14:textId="298060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ADVPL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302A90A" w14:textId="27F011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1BD2DB" w14:textId="0FE8F9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74D674" w14:textId="5C0B85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53F123" w14:textId="12CC83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56B31D" w14:textId="103E64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72252D9" w14:textId="11BB15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D13DA6" w14:textId="25A586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36FC05" w14:textId="036CB6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6F2942" w14:textId="094E65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8E697F" w14:textId="62A229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720088" w14:textId="1F47F3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58B4D14" w14:textId="16B302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18D2C8" w14:textId="6BD3A1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5B0652" w14:textId="4566B6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8A1B5C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1E5F5FAC" w14:textId="2326B2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ZSH_OBS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BE60EA5" w14:textId="6B91C5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3CC9C84" w14:textId="0859B6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B9D6637" w14:textId="1408FE7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0674C43" w14:textId="5113DD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65E5589D" w14:textId="68CE76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A857AAB" w14:textId="672850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BFC0B8" w14:textId="2E4A38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514171" w14:textId="678FDB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48436C" w14:textId="322320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4F68FE" w14:textId="3022EF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C7B9B2E" w14:textId="7F968E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FD3BC8" w14:textId="621256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EB3C1B" w14:textId="4240FE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6D801F" w14:textId="678952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D8F477" w14:textId="150233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272C7B" w14:textId="67ED69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AE24DD0" w14:textId="40DE5F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D00A51" w14:textId="3002E0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289286" w14:textId="5EA949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56DD293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6A8913AC" w14:textId="6B3355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ZSH_MSBLQL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7C49C74" w14:textId="180288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CB2E85B" w14:textId="3806F60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688B936" w14:textId="49CC466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6361167" w14:textId="5DC0B47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53466C84" w14:textId="35C211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FBDE476" w14:textId="10165A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F25AE8" w14:textId="0E7A8F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966087" w14:textId="2F69AC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020A9D" w14:textId="2C9D1A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5DEE46" w14:textId="163F51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58AA09D" w14:textId="500D6A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406ED2" w14:textId="7C427C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E82236" w14:textId="403CC5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756D19" w14:textId="3526F4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E7562F" w14:textId="726CF4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E23DE3" w14:textId="0C5502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E6D0E1F" w14:textId="514846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C3A13D" w14:textId="3A69DB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0D832B" w14:textId="2EDB29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8C9E4B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4B4D587B" w14:textId="2FE8D4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ZSH_USERGI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1484FF5" w14:textId="346B47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E304BB5" w14:textId="3172C9E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DD55990" w14:textId="118E6DC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CD9B811" w14:textId="28C7FBE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677713FA" w14:textId="0AB477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E4659AD" w14:textId="57618D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EB255A" w14:textId="177850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04CFEE" w14:textId="243020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A995F5" w14:textId="6AF543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EAB032" w14:textId="765A19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8763FFC" w14:textId="722689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818DDF" w14:textId="1504CF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2C905C" w14:textId="7EF76C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AAE5EC" w14:textId="09B720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437A08" w14:textId="377E5E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AD62F2" w14:textId="2F6A0C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CB98FD1" w14:textId="63A771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CF1DB7" w14:textId="2BB079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B3D8AF" w14:textId="4C5B75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AA19779" w14:textId="77777777" w:rsidTr="00012203">
        <w:trPr>
          <w:gridAfter w:val="1"/>
          <w:wAfter w:w="36" w:type="dxa"/>
          <w:trHeight w:val="130"/>
        </w:trPr>
        <w:tc>
          <w:tcPr>
            <w:tcW w:w="1428" w:type="dxa"/>
            <w:gridSpan w:val="2"/>
            <w:shd w:val="clear" w:color="auto" w:fill="FFFFFF"/>
            <w:vAlign w:val="center"/>
          </w:tcPr>
          <w:p w14:paraId="5B1BD3F0" w14:textId="7B724D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ZSH_USERGA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59E8AAF" w14:textId="62D3F5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E3B3603" w14:textId="020DE90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093F426" w14:textId="6D152E1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70A0E3A" w14:textId="54F61B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5" w:type="dxa"/>
            <w:gridSpan w:val="3"/>
            <w:shd w:val="clear" w:color="auto" w:fill="FFFFFF"/>
            <w:vAlign w:val="center"/>
          </w:tcPr>
          <w:p w14:paraId="67D0984B" w14:textId="7F48A0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86F56A7" w14:textId="6BE143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5C2399" w14:textId="3888AB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CEAA1A" w14:textId="0C4DC5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609BA9" w14:textId="6A60AD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4071AC" w14:textId="602CCB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E558DB3" w14:textId="0E224A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2A1166" w14:textId="76E222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EA5C2E" w14:textId="5A20B5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DF40A8" w14:textId="026DB0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BC02EBE" w14:textId="596D79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CE1453" w14:textId="6982DA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AEEA42B" w14:textId="588D46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1CF4BE" w14:textId="3EB1D7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E5DED0" w14:textId="38540D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003E96F" w14:textId="77777777" w:rsidTr="006F1FAC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65BFC6AC" w14:textId="1F04E9B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935ABD9" w14:textId="1A880F2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B0E64DE" w14:textId="70BAB9B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2408BF7" w14:textId="46746EB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1464B30" w14:textId="7BC7267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0BF3CB7" w14:textId="221C470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3890EDF" w14:textId="31DCB0D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C0C6B6A" w14:textId="7A78891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381724A" w14:textId="7D2FE3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380A3DE0" w14:textId="312B8C5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BF48EAA" w14:textId="6EB2DE3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70121D38" w14:textId="5F038ED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1F7EB27" w14:textId="268BA40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E44C9F1" w14:textId="5621474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00ED630B" w14:textId="55B9919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64BF3CE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DA3234" w14:textId="178FA23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C4EE21" w14:textId="7C4ED1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F0176C" w14:textId="76DA2DE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25A4528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EB7BB8" w14:textId="09285D7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F5F684" w14:textId="431F18B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FF1A65" w14:textId="16CF9C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4D82D50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3B1687" w14:textId="5CE8EF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DC1A99" w14:textId="4609FD5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F54C74" w14:textId="491792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4FFC2D2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E98BA4" w14:textId="1930665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ZSH_CODETQ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9EC947" w14:textId="3064A2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9C7333" w14:textId="504173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INCLUI</w:t>
            </w:r>
          </w:p>
        </w:tc>
      </w:tr>
      <w:tr w:rsidR="00012203" w:rsidRPr="00012203" w14:paraId="115B87F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29CEB5" w14:textId="6575E0A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ZSH_STATUS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EBBA8A" w14:textId="162966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60103B" w14:textId="1DD02D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"A"</w:t>
            </w:r>
          </w:p>
        </w:tc>
      </w:tr>
      <w:tr w:rsidR="00012203" w:rsidRPr="00012203" w14:paraId="64C7598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4FA839" w14:textId="73B6AF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F558D7" w14:textId="5EB808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5E0A8B" w14:textId="3C7DF84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=Inativo</w:t>
            </w:r>
          </w:p>
        </w:tc>
      </w:tr>
      <w:tr w:rsidR="00012203" w:rsidRPr="00012203" w14:paraId="48A601A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44E429" w14:textId="5C20B3A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1D608" w14:textId="1C95E97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ACC247" w14:textId="12AB57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 AI")</w:t>
            </w:r>
          </w:p>
        </w:tc>
      </w:tr>
      <w:tr w:rsidR="00012203" w:rsidRPr="00012203" w14:paraId="6C7B264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2E5D49" w14:textId="76CA598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ZSH_AUTOR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BD8DBD" w14:textId="4F190E0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F36BCB" w14:textId="1D3313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cUserName</w:t>
            </w:r>
            <w:proofErr w:type="spellEnd"/>
          </w:p>
        </w:tc>
      </w:tr>
      <w:tr w:rsidR="00012203" w:rsidRPr="00012203" w14:paraId="4B41D4B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02FAD2" w14:textId="55EE8FB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ZSH_DATAI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5D03FC" w14:textId="380985B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6EAF24" w14:textId="2783B3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DDATABASE</w:t>
            </w:r>
          </w:p>
        </w:tc>
      </w:tr>
      <w:tr w:rsidR="00012203" w:rsidRPr="00012203" w14:paraId="277A6C1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F7FB6E" w14:textId="1BD89E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ZSH_CODQRY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756E06" w14:textId="19B1E1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0AA577" w14:textId="1215480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</w:t>
            </w:r>
          </w:p>
        </w:tc>
      </w:tr>
      <w:tr w:rsidR="00012203" w:rsidRPr="00012203" w14:paraId="5506507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FFDBC2" w14:textId="5E5EC5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ZSH_CODQRY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9E8A61" w14:textId="5C89449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2F6A1B" w14:textId="5BC6EA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("ZSY")</w:t>
            </w:r>
          </w:p>
        </w:tc>
      </w:tr>
      <w:tr w:rsidR="00012203" w:rsidRPr="00012203" w14:paraId="48613A5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6845BE" w14:textId="204A31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ZSH_LOCALP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48612A" w14:textId="506922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C46B9D" w14:textId="477EA49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7VCB5</w:t>
            </w:r>
          </w:p>
        </w:tc>
      </w:tr>
      <w:tr w:rsidR="00012203" w:rsidRPr="00012203" w14:paraId="7B6C4BD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E09E13" w14:textId="739847E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1CF287" w14:textId="79568A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9104A6" w14:textId="14D2C6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08C57DA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2DE8EB09" w14:textId="6BA7EC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5B8D92EE" w14:textId="400A41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614AAC6B" w14:textId="29FEEF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66C1294D" w14:textId="77777777" w:rsidTr="00E50178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0A42AE36" w14:textId="72ACCB2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3B2201FE" w14:textId="69FA4B7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2B345D7" w14:textId="422E0C5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28B1768" w14:textId="7B9C45F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D0DC381" w14:textId="3534DED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5411F3B8" w14:textId="485583F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FBFBB1A" w14:textId="13B3AA5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979A572" w14:textId="6E9A93C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ACCC774" w14:textId="3B23769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D0C7A18" w14:textId="5A89FF5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2B4B31A" w14:textId="7B1556B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0947B1C2" w14:textId="7CAC877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1E7B13A1" w14:textId="01D5CA1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41294176" w14:textId="01B73A9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B1248C8" w14:textId="6D50537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0C1FD51C" w14:textId="77777777" w:rsidTr="00EC0275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41B9B349" w14:textId="7208C4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19204161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116893" w14:textId="0578F5BE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E5A1D3" w14:textId="0C7822C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7DEE00" w14:textId="77DB4BA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20B4AABE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54ECE171" w14:textId="24AF63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1E919255" w14:textId="1D764E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ZSH_FILIAL + ZSH_CODETQ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1A77808" w14:textId="72E52BE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D9F7A3C" w14:textId="4B55595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7"/>
        <w:gridCol w:w="13036"/>
      </w:tblGrid>
      <w:tr w:rsidR="00012203" w:rsidRPr="00012203" w14:paraId="2316A5D7" w14:textId="77777777" w:rsidTr="00802BC5">
        <w:trPr>
          <w:trHeight w:val="259"/>
        </w:trPr>
        <w:tc>
          <w:tcPr>
            <w:tcW w:w="14173" w:type="dxa"/>
            <w:gridSpan w:val="2"/>
            <w:shd w:val="clear" w:color="auto" w:fill="C0C0C0"/>
            <w:vAlign w:val="center"/>
          </w:tcPr>
          <w:p w14:paraId="4E0EA682" w14:textId="6788E4B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Pastas</w:t>
            </w:r>
          </w:p>
        </w:tc>
      </w:tr>
      <w:tr w:rsidR="00012203" w:rsidRPr="00012203" w14:paraId="0B5B8AA0" w14:textId="77777777" w:rsidTr="00012203">
        <w:trPr>
          <w:trHeight w:val="259"/>
        </w:trPr>
        <w:tc>
          <w:tcPr>
            <w:tcW w:w="11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4A673A" w14:textId="51E1CAF4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Pasta</w:t>
            </w:r>
          </w:p>
        </w:tc>
        <w:tc>
          <w:tcPr>
            <w:tcW w:w="13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671349" w14:textId="5E33E0A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12203" w:rsidRPr="00012203" w14:paraId="022C40E5" w14:textId="77777777" w:rsidTr="00012203">
        <w:trPr>
          <w:trHeight w:val="259"/>
        </w:trPr>
        <w:tc>
          <w:tcPr>
            <w:tcW w:w="1137" w:type="dxa"/>
            <w:shd w:val="clear" w:color="auto" w:fill="FFFFFF"/>
            <w:vAlign w:val="center"/>
          </w:tcPr>
          <w:p w14:paraId="48A42726" w14:textId="6D6BED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36" w:type="dxa"/>
            <w:shd w:val="clear" w:color="auto" w:fill="FFFFFF"/>
            <w:vAlign w:val="center"/>
          </w:tcPr>
          <w:p w14:paraId="5C7EA928" w14:textId="287846A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Definições da Etiqueta</w:t>
            </w:r>
          </w:p>
        </w:tc>
      </w:tr>
      <w:tr w:rsidR="00012203" w:rsidRPr="00012203" w14:paraId="14C0A43E" w14:textId="77777777" w:rsidTr="00012203">
        <w:trPr>
          <w:trHeight w:val="259"/>
        </w:trPr>
        <w:tc>
          <w:tcPr>
            <w:tcW w:w="1137" w:type="dxa"/>
            <w:shd w:val="clear" w:color="auto" w:fill="FFFFFF"/>
            <w:vAlign w:val="center"/>
          </w:tcPr>
          <w:p w14:paraId="71F68301" w14:textId="22758E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36" w:type="dxa"/>
            <w:shd w:val="clear" w:color="auto" w:fill="FFFFFF"/>
            <w:vAlign w:val="center"/>
          </w:tcPr>
          <w:p w14:paraId="190CA272" w14:textId="33DB3B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Configurações do Layout</w:t>
            </w:r>
          </w:p>
        </w:tc>
      </w:tr>
    </w:tbl>
    <w:p w14:paraId="2450BDD4" w14:textId="5FD00EC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BD4507F" w14:textId="4BE02C4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FA87224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55737670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2679BB21" w14:textId="499378A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70CAB18" w14:textId="40FF3C1C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ZSI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2C0C83D9" w14:textId="5D52485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772AE449" w14:textId="59C16B7D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Layouts Etiquetas Relacionadas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384B729" w14:textId="05F470D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720EAD26" w14:textId="25AC268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410"/>
        <w:gridCol w:w="600"/>
        <w:gridCol w:w="111"/>
        <w:gridCol w:w="656"/>
        <w:gridCol w:w="242"/>
        <w:gridCol w:w="437"/>
        <w:gridCol w:w="573"/>
        <w:gridCol w:w="1009"/>
        <w:gridCol w:w="1010"/>
        <w:gridCol w:w="47"/>
        <w:gridCol w:w="963"/>
        <w:gridCol w:w="1009"/>
        <w:gridCol w:w="664"/>
        <w:gridCol w:w="346"/>
        <w:gridCol w:w="458"/>
        <w:gridCol w:w="320"/>
        <w:gridCol w:w="231"/>
        <w:gridCol w:w="89"/>
        <w:gridCol w:w="320"/>
        <w:gridCol w:w="320"/>
        <w:gridCol w:w="281"/>
        <w:gridCol w:w="37"/>
        <w:gridCol w:w="320"/>
        <w:gridCol w:w="320"/>
        <w:gridCol w:w="320"/>
        <w:gridCol w:w="12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3C5FF7C7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vMerge w:val="restart"/>
            <w:shd w:val="clear" w:color="auto" w:fill="C0C0C0"/>
            <w:vAlign w:val="center"/>
          </w:tcPr>
          <w:p w14:paraId="5D97C8B9" w14:textId="27F4CB0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1" w:type="dxa"/>
            <w:gridSpan w:val="2"/>
            <w:vMerge w:val="restart"/>
            <w:shd w:val="clear" w:color="auto" w:fill="C0C0C0"/>
            <w:vAlign w:val="center"/>
          </w:tcPr>
          <w:p w14:paraId="22FC3CEC" w14:textId="751CAAD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5" w:type="dxa"/>
            <w:gridSpan w:val="3"/>
            <w:shd w:val="clear" w:color="auto" w:fill="C0C0C0"/>
            <w:vAlign w:val="center"/>
          </w:tcPr>
          <w:p w14:paraId="41B9E9CC" w14:textId="67D222BD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5" w:type="dxa"/>
            <w:gridSpan w:val="7"/>
            <w:shd w:val="clear" w:color="auto" w:fill="C0C0C0"/>
            <w:vAlign w:val="center"/>
          </w:tcPr>
          <w:p w14:paraId="144B1C91" w14:textId="038B8E9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209397E8" w14:textId="1BEA203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4" w:type="dxa"/>
            <w:gridSpan w:val="17"/>
            <w:shd w:val="clear" w:color="auto" w:fill="C0C0C0"/>
            <w:vAlign w:val="center"/>
          </w:tcPr>
          <w:p w14:paraId="59375FB8" w14:textId="7FE2539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01CC64C1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64CE19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435AB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79695C" w14:textId="1911531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FB0853" w14:textId="48ADF80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9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BACCBE" w14:textId="2D019B2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6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7B31B1" w14:textId="31A967B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2E2F77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A642E6" w14:textId="2577442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616EC2" w14:textId="6B7EAF3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E2F666" w14:textId="76148E0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136C83" w14:textId="0D9A3DB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36C60A" w14:textId="713DBFA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584F6B" w14:textId="68EF9D9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AEB70EB" w14:textId="4B7DEEB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557D849" w14:textId="393ADCA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115E87" w14:textId="2230098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646478" w14:textId="27E93F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6F1A27" w14:textId="3A3ACBF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4AF360" w14:textId="7CAECF3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DFABBE" w14:textId="594F613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162B06F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64134FFA" w14:textId="267BF7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ZSI_FILIAL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3F012F2" w14:textId="015F3A4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C13A1AF" w14:textId="449F6B91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82E9342" w14:textId="077D27E2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0DD43F45" w14:textId="715858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228BE9F3" w14:textId="203088C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C9AC560" w14:textId="5540D6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92D343" w14:textId="1DE6B85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3BF6DA9" w14:textId="14A508B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DEA856" w14:textId="5247419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ECD112" w14:textId="1D782B0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1D739B" w14:textId="4F02806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E8F9DE" w14:textId="79A2354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C69D74" w14:textId="1F478AC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9342E2" w14:textId="14DDCA9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379A67A" w14:textId="29FF6A0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F47002" w14:textId="127E8C2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879E6D4" w14:textId="1DE179E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990E48" w14:textId="615E970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C5D3FE" w14:textId="3BA0E03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03C1BA9A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1A2A0444" w14:textId="2A1A7D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ZSI_CODETQ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8F26FB5" w14:textId="7D9365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7B445C6" w14:textId="7808623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9E5A0AA" w14:textId="64C39F4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4951442B" w14:textId="27F53B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Cod.Etiqueta</w:t>
            </w:r>
            <w:proofErr w:type="spellEnd"/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4DB0F81E" w14:textId="18613A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Cod.Etiqueta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92B7037" w14:textId="5B9738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7CB53D" w14:textId="327C90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541B508" w14:textId="0180F8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CAE5DF" w14:textId="4961E8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E1807E" w14:textId="58B4D3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0B2B94" w14:textId="000047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93A362" w14:textId="288F0A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EFBF8A" w14:textId="369AEB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940246" w14:textId="46EA1F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2281BE9" w14:textId="328817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C38360" w14:textId="57762A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93C987" w14:textId="6CA2DB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A6F6BE" w14:textId="0BCB85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54A16E" w14:textId="623F3A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7D91B67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38AEB80C" w14:textId="0DCAB3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ZSI_ITEM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1D764F3" w14:textId="69C4D6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F4887C8" w14:textId="2C675C3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C8DE4C3" w14:textId="65DC09D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6A8DF643" w14:textId="3478C5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632D580E" w14:textId="3B793D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D980A9E" w14:textId="51BD80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DC4111" w14:textId="439F43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8B8F1B6" w14:textId="437B73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1D8001" w14:textId="16A400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C45246" w14:textId="6E3FD7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950BD8" w14:textId="59CD8F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F40ABB" w14:textId="601BE9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4C5052" w14:textId="4A0C87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B22FF6" w14:textId="4C4958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3E69F7F" w14:textId="411962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81AEA5" w14:textId="4833B6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715ABD0" w14:textId="56FC57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6D030E" w14:textId="011256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1B2EA4" w14:textId="20D327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475563D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1D158388" w14:textId="12496A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ZSI_CODLAY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D63C428" w14:textId="59B625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76924DF" w14:textId="5707FC2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7B85FE4" w14:textId="49302EC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7743A8B5" w14:textId="0233E0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Layout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9AC23C2" w14:textId="34EE78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Layout da Etiqueta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BE4BAFE" w14:textId="4920A7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E6834E" w14:textId="6F8A11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64829CA" w14:textId="146C84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781E4C" w14:textId="36102E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2F2361" w14:textId="7BA276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6CE495" w14:textId="41D473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89DF48" w14:textId="3E5025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478308" w14:textId="60D696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7A9463" w14:textId="552609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E9B6292" w14:textId="62BBB3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215542" w14:textId="731379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BD06CC4" w14:textId="707B60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E95FFD" w14:textId="312BBF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143D03" w14:textId="1D57A4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781BA06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1AD440A4" w14:textId="142EDE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ZSI_DLAY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BC09630" w14:textId="08B672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64E9BA3" w14:textId="67003D3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0B57AC8" w14:textId="263D923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1D3417D6" w14:textId="5E4041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 Layout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28323A9" w14:textId="2BA80D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Layout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BFC1011" w14:textId="7F68D1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0137D1" w14:textId="6EA90B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9C70605" w14:textId="7160C6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3ED764" w14:textId="159F1F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D9FC68" w14:textId="3EC5A4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B4FCF8" w14:textId="485698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59921A" w14:textId="3ED70A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46F1BF" w14:textId="0D928B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B5016E" w14:textId="6C339C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904B905" w14:textId="606B63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3AC96A" w14:textId="65154B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B4D9DC1" w14:textId="6CF40B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A9E26F" w14:textId="2D28B4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6096B0" w14:textId="63D25F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EE0F340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3154F2EF" w14:textId="60E1F2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ZSI_STATUS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2F8933E" w14:textId="1DE3CC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53571E3" w14:textId="230C3C1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E5EEC6D" w14:textId="5EAABAA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7AA0FF11" w14:textId="415607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0D66177B" w14:textId="6E466F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09F772B" w14:textId="08A910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AB69EA" w14:textId="1AEA8F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B0AFFCF" w14:textId="03BAA1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04A52F" w14:textId="3D99FF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41AEA6" w14:textId="45DB8D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D60773" w14:textId="48F475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E8850B" w14:textId="204791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44CEA9" w14:textId="6DC379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B9172A" w14:textId="42909C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0BA8426" w14:textId="4F3132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6C49C6" w14:textId="76845E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56EB99" w14:textId="2931F5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993A8B" w14:textId="09CA05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679C39" w14:textId="01E417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F90A3A8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5D07F2CC" w14:textId="1BF8F3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ZSI_COPIAS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4FA5188" w14:textId="206C03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2168494" w14:textId="706730F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4E9081F" w14:textId="55DCA1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4AE94562" w14:textId="331CC3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Copias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2179C50" w14:textId="36B18E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Copias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ED48F7E" w14:textId="405B4D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9193F1" w14:textId="01D49D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AE53CBF" w14:textId="541CA5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584E10" w14:textId="49471B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B7C48F" w14:textId="783E07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FC6875" w14:textId="0778D9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40276B" w14:textId="0217F1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3528AF" w14:textId="1F5BC7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66A23B" w14:textId="38280D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56A9769" w14:textId="4EB3EB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3F7927" w14:textId="396796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F179720" w14:textId="2017B1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0D64D1" w14:textId="0B74AF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E1769F" w14:textId="4D44BF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887279B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5291F9B9" w14:textId="3643F1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ZSI_VELOCI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5261921" w14:textId="7E1D4F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19EE88B" w14:textId="04194C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84C095E" w14:textId="1F856D5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08103212" w14:textId="6A3016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Velocidade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05D84A0" w14:textId="325799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Velocidade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Impressao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EB5CEC8" w14:textId="25D6BF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CAB4C9" w14:textId="15001A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E864C9A" w14:textId="1AC511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3571A8" w14:textId="6280A0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561F57" w14:textId="0F5355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FCEFE6" w14:textId="7681A5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8C133D" w14:textId="609399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CAC5FB" w14:textId="5747BF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19F836" w14:textId="33566F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B541B25" w14:textId="362997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A200BB" w14:textId="447F1F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602D8CE" w14:textId="5B2BC8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442CA0" w14:textId="0468E1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70F581" w14:textId="3268AB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FD5135C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21EF35C5" w14:textId="346B6C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ZSI_LOCALP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0EE84AE" w14:textId="3DD084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964F74F" w14:textId="71A9588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1703AFD" w14:textId="6384272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4993B29C" w14:textId="6DE57E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Local Esp.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4237D514" w14:textId="0E2BDB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Impressao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Especific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2F62D5D" w14:textId="215A37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374577" w14:textId="550E62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870C9AA" w14:textId="7AFF18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F533A8" w14:textId="0CCC00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CB9702" w14:textId="4E76C3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6D25E7" w14:textId="3A109D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540A9F" w14:textId="7E20EF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2871B1" w14:textId="26FDD1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9E7DEC" w14:textId="444D76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951B2C8" w14:textId="62EDEF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4479A5" w14:textId="16E195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FBAABA" w14:textId="47F00C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D157BE" w14:textId="78223B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1FFA60" w14:textId="7495C7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63224A7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57F88662" w14:textId="706665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ZSI_BREAK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44833B1" w14:textId="5BF01B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0F40231" w14:textId="757E746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C04D30F" w14:textId="057109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6021EEAB" w14:textId="49BAC2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Quebra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10CDF8A8" w14:textId="6AE045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de Etiquetas da Quebra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8C8F309" w14:textId="4186769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208E56" w14:textId="3E34AF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C0172ED" w14:textId="5A981B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A2C756" w14:textId="3BD507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C614E6" w14:textId="26C0EF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1C6930" w14:textId="000BBC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FC21AB" w14:textId="66D57A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A45EB0" w14:textId="54684A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D136F0" w14:textId="6443ED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3358D73" w14:textId="4210DA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8053B6" w14:textId="46C488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184C46" w14:textId="60EA5A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330D7F" w14:textId="7EC928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99828D" w14:textId="432445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09BE66E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611A40DC" w14:textId="1A1AC6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ZSI_WAIT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73714FC" w14:textId="639882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72CD1F4" w14:textId="39F7379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D7F3F46" w14:textId="065263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15AB6521" w14:textId="314430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Tempo Espera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6B5370D6" w14:textId="073D47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Tempo de Espera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B1CB760" w14:textId="18DCC6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@E 999.99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B3E4F9" w14:textId="7B129C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B63EB1D" w14:textId="59327C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3F9C63" w14:textId="7B9521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5F6EAF" w14:textId="2D7D4F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261EFE" w14:textId="2ED2C6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7FD3EF" w14:textId="0AFA88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F2539C" w14:textId="2B40D4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7E7512" w14:textId="724F5E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E5DEE82" w14:textId="5878BE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93C931" w14:textId="1B4A08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49A4015" w14:textId="638028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9932F4" w14:textId="053476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44A5DD" w14:textId="21B651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E9890D3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79580D46" w14:textId="5EED01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ZSI_WAITUS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2022FBD" w14:textId="45CE7F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8EE427E" w14:textId="68C013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779DE00" w14:textId="694CAB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39467400" w14:textId="706126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Aguarda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5EDD0136" w14:textId="2BAD40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Aguarda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F844CF5" w14:textId="04CC72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8932C2" w14:textId="09660E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76D41ED" w14:textId="4A8503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86E7E7" w14:textId="0BF7FB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7B7BB5" w14:textId="23E75A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45B315" w14:textId="148409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F40EC8" w14:textId="52FAF3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E80CEA" w14:textId="6C7B60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4422F4" w14:textId="59492D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1FDE273" w14:textId="015F47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E540B4" w14:textId="5D3728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CEFF495" w14:textId="3F4075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86E4FF" w14:textId="338784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0C07EA" w14:textId="5800E2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C3B7A39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55057EDE" w14:textId="004DD9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ZSI_ADVPL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EE0EE61" w14:textId="2E6553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625D003" w14:textId="7BE39F1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3A9D597" w14:textId="54DDA5B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7573B4CE" w14:textId="779AD3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ADVPL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72EC3074" w14:textId="58839B3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ADVPL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A0BC873" w14:textId="2E7E6E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15DCC9" w14:textId="4CA825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EC3F246" w14:textId="1ADEB9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322671" w14:textId="10B194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F9B409" w14:textId="279A7B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7CA831" w14:textId="686F01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4D415B" w14:textId="5871DB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D12CEE" w14:textId="6A7628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B57D61" w14:textId="584537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997C0AF" w14:textId="1457E4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C80098" w14:textId="0389D2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CBAD59" w14:textId="52ADFD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C5F8E9" w14:textId="31E6E3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EAEAB8" w14:textId="15403F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E48FB02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45146683" w14:textId="27E8D5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ZSI_MSBLQL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AAD9AE3" w14:textId="4C839D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11BD480" w14:textId="509A428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3B40AC5" w14:textId="0C79DEA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7D0DD9FD" w14:textId="348177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1770C87B" w14:textId="29836C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CC7DD0A" w14:textId="05F798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77B7F9" w14:textId="46C3A2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D9C883" w14:textId="3A15ED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EE2994" w14:textId="518138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BDBA06" w14:textId="117077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967F46" w14:textId="1752EB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9D8D73" w14:textId="175EF6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4859B5" w14:textId="506870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A64201" w14:textId="197A6B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43F049E" w14:textId="5E235D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A0FC96" w14:textId="738ED0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B06E280" w14:textId="121E60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2C4ACD" w14:textId="262045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3E6F85" w14:textId="5E75B6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7325EF7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13D4B66D" w14:textId="4774A3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ZSI_USERGI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2672EDD" w14:textId="3C0857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B7DC820" w14:textId="4320C06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373466C" w14:textId="31689EB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48616C0F" w14:textId="024BE7F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5C7B5895" w14:textId="5077EA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30243DE" w14:textId="1B5F7C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F2592B" w14:textId="23ADDC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4537EF8" w14:textId="450AFD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3AD158" w14:textId="5CF578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7DDEAE" w14:textId="60E10F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D49E85" w14:textId="568FAB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D1F79B" w14:textId="213905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14E45B" w14:textId="2D5220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8931E0" w14:textId="1A2A08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34B4EC4" w14:textId="2A6438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19A0BA" w14:textId="6AA35E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37CC3A" w14:textId="2C401F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4A27994" w14:textId="1A37CE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1EF890" w14:textId="59DE01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4C7598" w14:textId="77777777" w:rsidTr="00012203">
        <w:trPr>
          <w:gridAfter w:val="1"/>
          <w:wAfter w:w="36" w:type="dxa"/>
          <w:trHeight w:val="130"/>
        </w:trPr>
        <w:tc>
          <w:tcPr>
            <w:tcW w:w="1425" w:type="dxa"/>
            <w:gridSpan w:val="3"/>
            <w:shd w:val="clear" w:color="auto" w:fill="FFFFFF"/>
            <w:vAlign w:val="center"/>
          </w:tcPr>
          <w:p w14:paraId="7FBBF344" w14:textId="1A5229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ZSI_USERGA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8707654" w14:textId="75BB82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D7873D2" w14:textId="6F78C9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1000A11" w14:textId="534001B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9" w:type="dxa"/>
            <w:gridSpan w:val="4"/>
            <w:shd w:val="clear" w:color="auto" w:fill="FFFFFF"/>
            <w:vAlign w:val="center"/>
          </w:tcPr>
          <w:p w14:paraId="098F12A9" w14:textId="30BF73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6" w:type="dxa"/>
            <w:gridSpan w:val="3"/>
            <w:shd w:val="clear" w:color="auto" w:fill="FFFFFF"/>
            <w:vAlign w:val="center"/>
          </w:tcPr>
          <w:p w14:paraId="50CB80C3" w14:textId="1EB1D3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A17887E" w14:textId="0D5C04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DC0078" w14:textId="6B83F1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A0AEC5D" w14:textId="4C2BC9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1A6D6C" w14:textId="341908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E4A691" w14:textId="4A5279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D6FCD1" w14:textId="70D5B0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ADA661" w14:textId="4E6C23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D4C9E0" w14:textId="28876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519321" w14:textId="69961D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2864363" w14:textId="70FED2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D4041C" w14:textId="5BB7CD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7AE6329" w14:textId="2E7648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1F168E" w14:textId="02EBE0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B10653" w14:textId="164575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45FB43C" w14:textId="77777777" w:rsidTr="00C235A7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021B0F37" w14:textId="7E60EDF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3235F49" w14:textId="6796924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5F0B571A" w14:textId="1676440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1195A49" w14:textId="521D582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54A97431" w14:textId="4ACC8BB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03DB5532" w14:textId="2417DAD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0600707" w14:textId="4234611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4EFA634B" w14:textId="6E7EC05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6C02695" w14:textId="0FA6DBC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44952960" w14:textId="0F49032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29611C79" w14:textId="7F09F38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0D8E0435" w14:textId="3BD0B3D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C442C37" w14:textId="5090670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184F2B4" w14:textId="4ECD06D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84FA159" w14:textId="2A8BCEF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4F6BCE2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A42242" w14:textId="75D0A9A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C31186" w14:textId="61092C5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840975" w14:textId="37F6896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9728C6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7EF532" w14:textId="7B729D4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912886" w14:textId="48F6BA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CC80B6" w14:textId="798E1B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530B5F8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1F16AC" w14:textId="5F9332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B5A0B9" w14:textId="118E856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E3A3AF" w14:textId="1647AA8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23A68EA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791AA0" w14:textId="6B1B89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ZSI_CODLAY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FF48CF" w14:textId="28F2A0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99217E" w14:textId="1201EC7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"ZSJ", 1,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xFilial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("ZSJ")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("ZSI_CODLAY"), "ZSJ_DESCRI")</w:t>
            </w:r>
          </w:p>
        </w:tc>
      </w:tr>
      <w:tr w:rsidR="00012203" w:rsidRPr="00012203" w14:paraId="0DC1210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736CDD" w14:textId="40C9AE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ZSI_CODLAY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242716" w14:textId="3A58278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FC57CE" w14:textId="03274D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</w:t>
            </w:r>
          </w:p>
        </w:tc>
      </w:tr>
      <w:tr w:rsidR="00012203" w:rsidRPr="00012203" w14:paraId="591134D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417FBD" w14:textId="1F427CF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ZSI_CODLAY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CE5A23" w14:textId="24E9904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64E0CF" w14:textId="681263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("ZSJ")</w:t>
            </w:r>
          </w:p>
        </w:tc>
      </w:tr>
      <w:tr w:rsidR="00012203" w:rsidRPr="00012203" w14:paraId="570F09D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D9025F" w14:textId="486675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ZSI_DLAY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3CDDD6" w14:textId="5CD53F8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174717" w14:textId="4F92BF3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IIF(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!INCLUI, POSICIONE("ZSJ", 1,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xFilial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("ZSJ") + ZSI-&gt;ZSI_CODLAY, "ZSJ_DESCRI"), "")</w:t>
            </w:r>
          </w:p>
        </w:tc>
      </w:tr>
      <w:tr w:rsidR="00012203" w:rsidRPr="00012203" w14:paraId="3A82E9B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38D9C0" w14:textId="07FB28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067677" w14:textId="3071030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FB734C" w14:textId="192828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"A"</w:t>
            </w:r>
          </w:p>
        </w:tc>
      </w:tr>
      <w:tr w:rsidR="00012203" w:rsidRPr="00012203" w14:paraId="6FCBD6B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F14661" w14:textId="419A40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25C816" w14:textId="1919D85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79CD75" w14:textId="5CE6B0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Ativo;I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=Inativo</w:t>
            </w:r>
          </w:p>
        </w:tc>
      </w:tr>
      <w:tr w:rsidR="00012203" w:rsidRPr="00012203" w14:paraId="5C8802C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89E877" w14:textId="66F69A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ZSI_STATUS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A7E216" w14:textId="2A5E409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99636D" w14:textId="276FB8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Pertence("AI")</w:t>
            </w:r>
          </w:p>
        </w:tc>
      </w:tr>
      <w:tr w:rsidR="00012203" w:rsidRPr="00012203" w14:paraId="2E14FCD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A5B681" w14:textId="4DBF591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ZSI_COPIAS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575744" w14:textId="5BB0B60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BBB4D5" w14:textId="78E3201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012203" w:rsidRPr="00012203" w14:paraId="19004E5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DE5C4E" w14:textId="3CADDA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ZSI_VELOCI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882AC6" w14:textId="398D2A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DDD34F" w14:textId="2FAE472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012203" w:rsidRPr="00012203" w14:paraId="4B9AF59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DA2AF6" w14:textId="795D405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ZSI_LOCALP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AEEC18" w14:textId="45A38A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A42E90" w14:textId="19EB70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7VCB5</w:t>
            </w:r>
          </w:p>
        </w:tc>
      </w:tr>
      <w:tr w:rsidR="00012203" w:rsidRPr="00012203" w14:paraId="5693C9C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24597A" w14:textId="58D4005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ZSI_WAITUS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897968" w14:textId="58FE82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036DB0" w14:textId="7378E5E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0DDF77F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F29F97" w14:textId="0A1D94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ZSI_WAITUS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E12FC3" w14:textId="69EC7A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F1FF63" w14:textId="1030125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0EDFCC1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FF0D92" w14:textId="6BFF1C4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ZSI_WAITUS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B84D24" w14:textId="0FEA11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743346" w14:textId="2DEADE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Pertence("SN")</w:t>
            </w:r>
          </w:p>
        </w:tc>
      </w:tr>
      <w:tr w:rsidR="00012203" w:rsidRPr="00012203" w14:paraId="27AABF9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2670B6" w14:textId="473F74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BEA5EB" w14:textId="38BEDC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F0243B" w14:textId="6A8B2B5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527D1FA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29998D93" w14:textId="738EA8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02D90F3B" w14:textId="72BDEA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C2A0134" w14:textId="2D0D087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78DBA2C1" w14:textId="77777777" w:rsidTr="0018100F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66B1DC30" w14:textId="1EFBCA7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50591AB8" w14:textId="3C93A37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562D34C" w14:textId="06F3748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B50C4E7" w14:textId="44C97C5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49EB7E6" w14:textId="00B4CD2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801AE32" w14:textId="332F5B6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384A47B" w14:textId="3AD2A9D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2A6E750" w14:textId="3ECB0C5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804BFCE" w14:textId="0EA441D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93F1037" w14:textId="4E7D9FD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35DC14E" w14:textId="446A5F7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4ECDB76F" w14:textId="3FDE0A7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4502FEF5" w14:textId="444438B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1140A4B" w14:textId="0840BB3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08F3B9C" w14:textId="365C0F8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6184B2E1" w14:textId="77777777" w:rsidTr="00D455F8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43244555" w14:textId="6007B8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750AFEC2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AEB4B68" w14:textId="41DC5023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B8C03A" w14:textId="3BFB2BB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B35D31" w14:textId="2DC85BD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28AFF53C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5937373E" w14:textId="2A5C744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64F371E" w14:textId="5E2379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ZSI_FILIAL + ZSI_CODETQ + ZSI_ITEM + ZSI_CODLAY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18023B77" w14:textId="331505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4CD0F0E" w14:textId="3113C1B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593"/>
        <w:gridCol w:w="692"/>
        <w:gridCol w:w="1593"/>
        <w:gridCol w:w="3997"/>
        <w:gridCol w:w="737"/>
        <w:gridCol w:w="709"/>
        <w:gridCol w:w="850"/>
        <w:gridCol w:w="709"/>
        <w:gridCol w:w="1984"/>
        <w:gridCol w:w="1276"/>
      </w:tblGrid>
      <w:tr w:rsidR="00012203" w:rsidRPr="00012203" w14:paraId="5E581C2A" w14:textId="77777777" w:rsidTr="00BE4BC5">
        <w:trPr>
          <w:trHeight w:val="259"/>
        </w:trPr>
        <w:tc>
          <w:tcPr>
            <w:tcW w:w="14140" w:type="dxa"/>
            <w:gridSpan w:val="10"/>
            <w:shd w:val="clear" w:color="auto" w:fill="C0C0C0"/>
            <w:vAlign w:val="center"/>
          </w:tcPr>
          <w:p w14:paraId="2E647137" w14:textId="045C3AE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Gatilhos</w:t>
            </w:r>
          </w:p>
        </w:tc>
      </w:tr>
      <w:tr w:rsidR="00012203" w:rsidRPr="00012203" w14:paraId="7944EAF6" w14:textId="77777777" w:rsidTr="00012203">
        <w:trPr>
          <w:trHeight w:val="259"/>
        </w:trPr>
        <w:tc>
          <w:tcPr>
            <w:tcW w:w="159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0F351A" w14:textId="63F6E929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Domínio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750CA6" w14:textId="125BA53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59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4730CDA" w14:textId="60DEB2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Contra Domínio</w:t>
            </w:r>
            <w:proofErr w:type="gramEnd"/>
          </w:p>
        </w:tc>
        <w:tc>
          <w:tcPr>
            <w:tcW w:w="399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CC0EB27" w14:textId="5A6E2D4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Regra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09F67B" w14:textId="4FCC925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941B92D" w14:textId="7616728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69F426" w14:textId="5635D42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Alias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C838F0" w14:textId="6A19C8D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3D0E94" w14:textId="7A3AE2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6510DF" w14:textId="3FFE25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Condição</w:t>
            </w:r>
          </w:p>
        </w:tc>
      </w:tr>
      <w:tr w:rsidR="00012203" w:rsidRPr="00012203" w14:paraId="073CD6E4" w14:textId="77777777" w:rsidTr="00012203">
        <w:trPr>
          <w:trHeight w:val="259"/>
        </w:trPr>
        <w:tc>
          <w:tcPr>
            <w:tcW w:w="1593" w:type="dxa"/>
            <w:shd w:val="clear" w:color="auto" w:fill="FFFFFF"/>
            <w:vAlign w:val="center"/>
          </w:tcPr>
          <w:p w14:paraId="387DE0FD" w14:textId="05206E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ZSI_CODLAY</w:t>
            </w:r>
          </w:p>
        </w:tc>
        <w:tc>
          <w:tcPr>
            <w:tcW w:w="692" w:type="dxa"/>
            <w:shd w:val="clear" w:color="auto" w:fill="FFFFFF"/>
            <w:vAlign w:val="center"/>
          </w:tcPr>
          <w:p w14:paraId="502D1E6E" w14:textId="69DBC2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93" w:type="dxa"/>
            <w:shd w:val="clear" w:color="auto" w:fill="FFFFFF"/>
            <w:vAlign w:val="center"/>
          </w:tcPr>
          <w:p w14:paraId="6DF5379A" w14:textId="71130CE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ZSI_DLAY</w:t>
            </w:r>
          </w:p>
        </w:tc>
        <w:tc>
          <w:tcPr>
            <w:tcW w:w="3997" w:type="dxa"/>
            <w:shd w:val="clear" w:color="auto" w:fill="FFFFFF"/>
            <w:vAlign w:val="center"/>
          </w:tcPr>
          <w:p w14:paraId="73630062" w14:textId="203234D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"ZSJ", 1,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xFilial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("ZSJ")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("ZSI_CODLAY"), "ZSJ_DESCRI")</w:t>
            </w:r>
          </w:p>
        </w:tc>
        <w:tc>
          <w:tcPr>
            <w:tcW w:w="737" w:type="dxa"/>
            <w:shd w:val="clear" w:color="auto" w:fill="FFFFFF"/>
            <w:vAlign w:val="center"/>
          </w:tcPr>
          <w:p w14:paraId="3812B01B" w14:textId="206FB5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FFAC311" w14:textId="5E2425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21A330D" w14:textId="2C2770B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2254554" w14:textId="1C8892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3AE1658F" w14:textId="4953130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401E1B5" w14:textId="0E6C87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DFB2846" w14:textId="16B7D79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5D5BCDB" w14:textId="067192D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59CD872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04D6A5A2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5D55D49F" w14:textId="399CF24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0CABEA3" w14:textId="23D0881E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ZSJ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3D005C1D" w14:textId="6320392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51DAA9C3" w14:textId="221EF432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Layout das Etiquetas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CAF86E4" w14:textId="6F5BF78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E1C306E" w14:textId="18D44E8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2"/>
        <w:gridCol w:w="598"/>
        <w:gridCol w:w="114"/>
        <w:gridCol w:w="657"/>
        <w:gridCol w:w="239"/>
        <w:gridCol w:w="441"/>
        <w:gridCol w:w="569"/>
        <w:gridCol w:w="1010"/>
        <w:gridCol w:w="1010"/>
        <w:gridCol w:w="61"/>
        <w:gridCol w:w="949"/>
        <w:gridCol w:w="1010"/>
        <w:gridCol w:w="669"/>
        <w:gridCol w:w="341"/>
        <w:gridCol w:w="463"/>
        <w:gridCol w:w="320"/>
        <w:gridCol w:w="227"/>
        <w:gridCol w:w="91"/>
        <w:gridCol w:w="320"/>
        <w:gridCol w:w="320"/>
        <w:gridCol w:w="279"/>
        <w:gridCol w:w="41"/>
        <w:gridCol w:w="318"/>
        <w:gridCol w:w="320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192AA6DF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vMerge w:val="restart"/>
            <w:shd w:val="clear" w:color="auto" w:fill="C0C0C0"/>
            <w:vAlign w:val="center"/>
          </w:tcPr>
          <w:p w14:paraId="0CD72D6E" w14:textId="201E0A2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35F69D1E" w14:textId="3B78601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50F65EAA" w14:textId="140A6D94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8" w:type="dxa"/>
            <w:gridSpan w:val="7"/>
            <w:shd w:val="clear" w:color="auto" w:fill="C0C0C0"/>
            <w:vAlign w:val="center"/>
          </w:tcPr>
          <w:p w14:paraId="169A86A3" w14:textId="6F1A94D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412BDDC0" w14:textId="69CCE04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4AE6F3FA" w14:textId="73C524D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2D275D" w:rsidRPr="00012203" w14:paraId="12B5F922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B1268F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21127E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944F08" w14:textId="06435CD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CF3DBF" w14:textId="614DF72D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50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085A86" w14:textId="1B2C89D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28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80974A" w14:textId="16B1531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38AFA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2639DB" w14:textId="1CE059F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8641C1" w14:textId="65E7F7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954F9F" w14:textId="0F0CE2C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1C5DAD" w14:textId="7C63AFC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42AAA9" w14:textId="175B187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99F60E" w14:textId="1CC68FD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8136B3" w14:textId="0888A8D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1C5308" w14:textId="7DC2C88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AA4A39" w14:textId="3493BD4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4EE5143" w14:textId="22D05B2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B0480B" w14:textId="2E44C5C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C87329" w14:textId="1F640D0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4B65A60" w14:textId="5C54A60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61488362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53B4F8EF" w14:textId="10861F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0BED971" w14:textId="23D2AA7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4A89E1E" w14:textId="14ED8A19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3C6A51D" w14:textId="5399AC94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16B91690" w14:textId="56912E4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55A361A9" w14:textId="00196E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7E677F1" w14:textId="722DE24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9459CD" w14:textId="7852715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45F40C" w14:textId="2C174E3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B063BF" w14:textId="7235C34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EF8C19" w14:textId="247A845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8DE82B5" w14:textId="39F96C9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493B9D" w14:textId="54FB84F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80B20D" w14:textId="7DCF4EF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3B8984" w14:textId="20B1705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178345" w14:textId="0830FAE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139A47" w14:textId="0746ACF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E124FB6" w14:textId="6919A63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88E29E" w14:textId="0C262D6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6A97A6" w14:textId="6FCA50E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12DE9BA6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714BA082" w14:textId="1D5DB5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ZSJ_CODLAY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D59950E" w14:textId="629985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0B847C6" w14:textId="2C1D488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68A66359" w14:textId="3DD1779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523E473D" w14:textId="3EAD87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Layout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A3FDD4E" w14:textId="224FFF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Layout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F19D3A0" w14:textId="6626B2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D8763E" w14:textId="747164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3D0F8C" w14:textId="5C486D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8A64B1" w14:textId="7F357A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45DDCC" w14:textId="201DCB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75AD2EB" w14:textId="56ECB5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25A6C39" w14:textId="7F0DF4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F67AF0" w14:textId="482765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D6ED73" w14:textId="4ED70C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6051B0" w14:textId="51B8C3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2A8F8C" w14:textId="7F6A62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0D1DA0E" w14:textId="47F724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A73004" w14:textId="56AC84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E9D6B4" w14:textId="432392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E90F3A2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44CF264B" w14:textId="148BD0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ZSJ_DESCRI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9FCEBAD" w14:textId="27A8A8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6EA4348" w14:textId="7A6553B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4240F86" w14:textId="586F99E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267476E0" w14:textId="28114A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Layout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5D013821" w14:textId="12375C5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Layout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2D33224" w14:textId="38F9C8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3754FC" w14:textId="365ED6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C43372" w14:textId="57B783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F66579" w14:textId="2CAF29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9F8A42" w14:textId="59E02F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B87BB67" w14:textId="3C6ED7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12D2573" w14:textId="572137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028E1B" w14:textId="675D15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12A037" w14:textId="0BF9E1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9921F1" w14:textId="0AE04C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B7EAB8" w14:textId="0F46DC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DB4A2AF" w14:textId="428E41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D1E792" w14:textId="10EBB0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AD9745" w14:textId="17E771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02F6B31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4EFC6437" w14:textId="26F212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ZSJ_BITMAP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39D6A3F" w14:textId="7B13B4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901CBAE" w14:textId="35BC8DE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4EF8F0E" w14:textId="59CBD12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154FD272" w14:textId="1B8EE4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2492865" w14:textId="499A12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B9F8162" w14:textId="64E5C8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336C82" w14:textId="44945E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D6A43F" w14:textId="71A2D5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67E9D1" w14:textId="30B0D2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81C419" w14:textId="464052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F4CF6BB" w14:textId="23A92A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A24352" w14:textId="3433DA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FD5D08" w14:textId="7BF972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E6D73E" w14:textId="77E619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DC4F78" w14:textId="499767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E1A8A8" w14:textId="6091E8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70FE475" w14:textId="554F42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BC5BE2" w14:textId="3F51CF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1DBED9" w14:textId="68CE5C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78626FA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296DBE33" w14:textId="6A2FEA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ZSJ_ALTLIN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22683FD" w14:textId="3F90D0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AA27C77" w14:textId="26AF55A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68DCF4D" w14:textId="1565D91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1956904C" w14:textId="792940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Alt. Linha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28EA667D" w14:textId="2F3654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Altura da Linha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36A89B3" w14:textId="0432A7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316C05" w14:textId="2157DC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809ED69" w14:textId="6368A9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E596B6" w14:textId="1813EF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D3751F" w14:textId="56D05C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C40F828" w14:textId="1AAD9A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7D04D3" w14:textId="3BE23C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2EFAE1" w14:textId="6909F1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5B569D" w14:textId="75EA60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16ACCF" w14:textId="60C9A5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F070FE" w14:textId="3F97AB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D2B9A69" w14:textId="70F1AE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CF9BB1" w14:textId="0DE23F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949E34" w14:textId="12E12B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3A62D2E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7832B14F" w14:textId="10FBB5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ZSJ_TAMCOL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BC91823" w14:textId="0B87C5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CAFDB0A" w14:textId="520D974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1731728" w14:textId="781F581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374C0B36" w14:textId="0C33D9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Tam. Coluna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7B56DA80" w14:textId="66B5D2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 da Coluna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E095B88" w14:textId="5E2BA3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095422" w14:textId="7F8DF4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ED937C" w14:textId="590A92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3FF4E8" w14:textId="7B03F4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A341AC" w14:textId="67281F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71B31B5" w14:textId="6D6EAD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4EDEDE" w14:textId="7476D4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C8DD11" w14:textId="200815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D596A9" w14:textId="0E0567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01C828" w14:textId="4CED85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687C8D" w14:textId="3BBE4B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07EF4C7" w14:textId="06A6CC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81620A" w14:textId="32C3B2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9AFB43" w14:textId="5366DC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DE2123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5A9D5D8" w14:textId="020711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ZSJ_DIMENS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F7D8A52" w14:textId="57C80D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E30573D" w14:textId="4A3ACCB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3F8F84C5" w14:textId="3467809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7FE54996" w14:textId="1CE205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Dim.Etiqueta</w:t>
            </w:r>
            <w:proofErr w:type="spellEnd"/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1A44FF66" w14:textId="2B0D91E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Dimensao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Etiqueta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406A1ED" w14:textId="2BA957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7EF1F0" w14:textId="4987A4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147328" w14:textId="46870E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929FD2" w14:textId="5D429C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0A1068" w14:textId="7DE099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6244CCF" w14:textId="43B454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9A371AB" w14:textId="6421CE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4CB079" w14:textId="66A408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1AD578" w14:textId="4AEA82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7C2952" w14:textId="055326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4A08A1" w14:textId="57EC98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C39DA29" w14:textId="7C7DAF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733049" w14:textId="40EFDB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102EC0" w14:textId="194B17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A8240A2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4B2AC15D" w14:textId="3F4945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ZSJ_DESPEC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248E68D" w14:textId="5FDBDE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1C179EE" w14:textId="22EC59E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66F569B" w14:textId="2003DEF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285A6C87" w14:textId="1D9F34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Desc.Dim.Etq</w:t>
            </w:r>
            <w:proofErr w:type="spellEnd"/>
            <w:proofErr w:type="gramEnd"/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00236F5" w14:textId="0B7DCF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Dimensao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0032C85" w14:textId="004C40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CFCA26" w14:textId="555B2E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8AF9DB" w14:textId="5B7189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A02FB0" w14:textId="716BD1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522059" w14:textId="4FE38D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AFACA7" w14:textId="36FCC7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77F76F5" w14:textId="46D2CD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036B3F" w14:textId="5CCC8D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362C5A" w14:textId="407754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5031B7" w14:textId="51C577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901C16" w14:textId="6E3FA3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D925354" w14:textId="0AEFC4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93A776" w14:textId="7DA971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8C5413" w14:textId="4FCC69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D494F47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61840EC9" w14:textId="62A30A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ZSJ_QETLIN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2381CB9" w14:textId="176D58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DB2A7AB" w14:textId="3059B0B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9D72962" w14:textId="0C18B66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3E5B5B69" w14:textId="2151B3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Lin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51CE9792" w14:textId="70BAEB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Etiqueta p/ Linha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D99A05D" w14:textId="3E7DF4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AA184F" w14:textId="597279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734060" w14:textId="54BEC6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798D20" w14:textId="663BD5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27CDD5" w14:textId="0EF0FF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D10299E" w14:textId="5073C6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0193F95" w14:textId="4AE9FD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A8FEEA" w14:textId="6920FE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480AEF" w14:textId="5A0C6A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D847F1" w14:textId="39317D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4CCF94" w14:textId="2C2A88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0C4313D" w14:textId="58F68B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A1CE25" w14:textId="2C3115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6E4B3E" w14:textId="030D69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23548A6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069999BF" w14:textId="531FAC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ZSJ_LAYOUT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DABDCC6" w14:textId="3F73B5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5416E19" w14:textId="390CDAC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A298A93" w14:textId="70B8C38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36B60CE8" w14:textId="25B889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Layout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011A0284" w14:textId="306720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Layout Geral da Etiqueta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DDF3A73" w14:textId="7A2BD5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D225F8" w14:textId="685E81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077861" w14:textId="225DEE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A2008D" w14:textId="166175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FBD67F" w14:textId="64E26A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A60A598" w14:textId="5EBD4D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8BDA1F1" w14:textId="5BDFBB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FA7FB5" w14:textId="2DB695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01FE78" w14:textId="2DC99C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D8C38E2" w14:textId="38AE4B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6EF02B" w14:textId="392353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600990E" w14:textId="38E0C7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FC9C9C" w14:textId="595EAB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10BD26" w14:textId="282C30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F73025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830CA84" w14:textId="68D57B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ZSJ_ADVPL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2D5F568" w14:textId="2AEC9E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5346D40" w14:textId="02192F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674FFB40" w14:textId="34805CC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0266BFA3" w14:textId="471608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ADVPL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AD28D95" w14:textId="61B5C6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ADVPL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A8E5DE8" w14:textId="46D8C3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B5506C" w14:textId="24AD06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DAE920" w14:textId="22DB3E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2E1258" w14:textId="0A3D3F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82A0C4" w14:textId="02C100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95E4E07" w14:textId="07B883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E43FAF" w14:textId="48386E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6BC794" w14:textId="0BC3EB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D48302" w14:textId="4894EC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B2C282" w14:textId="798EA1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DCECD0" w14:textId="710DD3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675BD81" w14:textId="07931F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F3E4D0" w14:textId="522149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9DEF6F" w14:textId="57F2EB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B1F8431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708340AE" w14:textId="73AE9D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6553DD5" w14:textId="0EE5E7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3F320080" w14:textId="6AA8DEB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C4A0C88" w14:textId="0A90284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3FCFBC09" w14:textId="5C5C5A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1F6D7E36" w14:textId="3725E3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68FA865" w14:textId="37289B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3C0F2C" w14:textId="1D02D4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B1ED4B6" w14:textId="34774E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D34022" w14:textId="5D8C1C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500F1F" w14:textId="24262E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9610FFF" w14:textId="2BA9BE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AF8DAB" w14:textId="2A1B96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DA9F68" w14:textId="45E5BC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221ACB" w14:textId="32A3AA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6AB890" w14:textId="08DEDB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37257D" w14:textId="25709C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0A5D03B" w14:textId="12DC76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32142A" w14:textId="739146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3C79F5" w14:textId="266758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52DD67B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2F830380" w14:textId="16C63B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02A1AC5" w14:textId="7C1A26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A51C62A" w14:textId="3F46CF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E2C27DA" w14:textId="6B85F7E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6F01B3EE" w14:textId="0950B5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2F609438" w14:textId="1BE3FE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722EB68" w14:textId="0EF6E3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ADBE11" w14:textId="1A4FE6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1613805" w14:textId="29F7DC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AEC0E2" w14:textId="382A8B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2A56E5" w14:textId="646D47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35449C4" w14:textId="1B5FE8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9EC78B" w14:textId="6D378D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59D54B" w14:textId="1764DC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588820" w14:textId="702484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16AD9FE" w14:textId="5793D0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3998BF" w14:textId="256B3F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A5CF6C" w14:textId="1910BE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134729" w14:textId="2BFE7D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9DE383" w14:textId="296D8B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EC1FDF4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55B43F9F" w14:textId="45E262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EF996F7" w14:textId="3694B9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8218AA0" w14:textId="566C79F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9CFF092" w14:textId="5AA02B4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0" w:type="dxa"/>
            <w:gridSpan w:val="4"/>
            <w:shd w:val="clear" w:color="auto" w:fill="FFFFFF"/>
            <w:vAlign w:val="center"/>
          </w:tcPr>
          <w:p w14:paraId="494CDFB7" w14:textId="13EAAA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252F3EAE" w14:textId="4B2873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08472D4" w14:textId="537DB2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35EBC9" w14:textId="650AF6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A33D68" w14:textId="2A0CC3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77B23F" w14:textId="5E1DA6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FDF148" w14:textId="3658EE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31E1B30" w14:textId="5C1320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05FDF3" w14:textId="30F199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EC00E9" w14:textId="20799E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EBB5DF" w14:textId="4BE2A7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EAD13EF" w14:textId="38D321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E2B5A2" w14:textId="435982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45EBA6E" w14:textId="1943D9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22D8BE" w14:textId="6C2E7C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E1BAA5" w14:textId="07E8ED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414BB67" w14:textId="77777777" w:rsidTr="007F6392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040CCCFF" w14:textId="7029D14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A20F4E0" w14:textId="0F4D656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D5F35F3" w14:textId="27391D6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8A59FCB" w14:textId="552AD11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4EFF387" w14:textId="66A427C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45E7881" w14:textId="429822D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741CD73" w14:textId="617D687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2736D6D" w14:textId="231EBA8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139AE5D" w14:textId="6CE6F0E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CE2EF5D" w14:textId="72B4FDF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905AADD" w14:textId="24811A7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39789F3A" w14:textId="07E0562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3813DB9" w14:textId="44565F6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622FEFF0" w14:textId="4097AE1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3D4CD89" w14:textId="15FE8BD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1926A1C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1AEC39" w14:textId="7A19A06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E5330E" w14:textId="442C012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E46C97" w14:textId="673474A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B7408A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0728D2" w14:textId="5D81A7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B5BCC1" w14:textId="639A7D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17285C" w14:textId="19D553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00B197F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0AEC2B" w14:textId="076E458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1307D6" w14:textId="35C93E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206AE5" w14:textId="4F9EAE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2BD10BF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6330C3" w14:textId="587BA9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ZSJ_CODLAY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52AB83" w14:textId="6A1645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8AB866" w14:textId="097573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INCLUI</w:t>
            </w:r>
          </w:p>
        </w:tc>
      </w:tr>
      <w:tr w:rsidR="00012203" w:rsidRPr="00012203" w14:paraId="56F3255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032E95" w14:textId="302F09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EFD71" w14:textId="69C972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EDC6DE" w14:textId="1EC990F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2679AC3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62B3700D" w14:textId="5FE27DB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18DE88B4" w14:textId="045C11F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2C2F1D09" w14:textId="618C831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4428609F" w14:textId="77777777" w:rsidTr="00014C15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DDD5D04" w14:textId="475A0E6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10465146" w14:textId="64E640B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4A8B6B4" w14:textId="704E273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7761426" w14:textId="014253C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7EFB9EA" w14:textId="6895A09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22BC241F" w14:textId="4F3E6E6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6C27222" w14:textId="291EA83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CA15706" w14:textId="1828C37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24943E66" w14:textId="6EDF728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62A91E4" w14:textId="0D38F3F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A2BB292" w14:textId="5CF425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496E3D3E" w14:textId="1D5404E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253041D3" w14:textId="3B4CD7F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8BFE106" w14:textId="0E06654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1485927" w14:textId="2668AF1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1EC23D90" w14:textId="77777777" w:rsidTr="00FF58A3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39417214" w14:textId="32975B7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3D5E535E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4691ED" w14:textId="66B105AE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58FA74" w14:textId="3033C2E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8D0751" w14:textId="4CC9A1F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5FE9FC5A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CD1E9C0" w14:textId="7D36DF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C016C4D" w14:textId="1F2D9C1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ZSJ_FILIAL + ZSJ_CODLAY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DA4A20F" w14:textId="10D907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10B0DD" w14:textId="0CA08EA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7"/>
        <w:gridCol w:w="13036"/>
      </w:tblGrid>
      <w:tr w:rsidR="00012203" w:rsidRPr="00012203" w14:paraId="5419ED2B" w14:textId="77777777" w:rsidTr="008D6709">
        <w:trPr>
          <w:trHeight w:val="259"/>
        </w:trPr>
        <w:tc>
          <w:tcPr>
            <w:tcW w:w="14173" w:type="dxa"/>
            <w:gridSpan w:val="2"/>
            <w:shd w:val="clear" w:color="auto" w:fill="C0C0C0"/>
            <w:vAlign w:val="center"/>
          </w:tcPr>
          <w:p w14:paraId="056D7B25" w14:textId="240A797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Pastas</w:t>
            </w:r>
          </w:p>
        </w:tc>
      </w:tr>
      <w:tr w:rsidR="00012203" w:rsidRPr="00012203" w14:paraId="4262AF15" w14:textId="77777777" w:rsidTr="00012203">
        <w:trPr>
          <w:trHeight w:val="259"/>
        </w:trPr>
        <w:tc>
          <w:tcPr>
            <w:tcW w:w="11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D0C5DE" w14:textId="5EE3A3B3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Pasta</w:t>
            </w:r>
          </w:p>
        </w:tc>
        <w:tc>
          <w:tcPr>
            <w:tcW w:w="13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43A6CB" w14:textId="5E0BF9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12203" w:rsidRPr="00012203" w14:paraId="15D0F2AA" w14:textId="77777777" w:rsidTr="00012203">
        <w:trPr>
          <w:trHeight w:val="259"/>
        </w:trPr>
        <w:tc>
          <w:tcPr>
            <w:tcW w:w="1137" w:type="dxa"/>
            <w:shd w:val="clear" w:color="auto" w:fill="FFFFFF"/>
            <w:vAlign w:val="center"/>
          </w:tcPr>
          <w:p w14:paraId="11512CC4" w14:textId="1029651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36" w:type="dxa"/>
            <w:shd w:val="clear" w:color="auto" w:fill="FFFFFF"/>
            <w:vAlign w:val="center"/>
          </w:tcPr>
          <w:p w14:paraId="722F25FB" w14:textId="1A09A6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Definição do Layout</w:t>
            </w:r>
          </w:p>
        </w:tc>
      </w:tr>
      <w:tr w:rsidR="00012203" w:rsidRPr="00012203" w14:paraId="0C281400" w14:textId="77777777" w:rsidTr="00012203">
        <w:trPr>
          <w:trHeight w:val="259"/>
        </w:trPr>
        <w:tc>
          <w:tcPr>
            <w:tcW w:w="1137" w:type="dxa"/>
            <w:shd w:val="clear" w:color="auto" w:fill="FFFFFF"/>
            <w:vAlign w:val="center"/>
          </w:tcPr>
          <w:p w14:paraId="19E9D4B5" w14:textId="2493EA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36" w:type="dxa"/>
            <w:shd w:val="clear" w:color="auto" w:fill="FFFFFF"/>
            <w:vAlign w:val="center"/>
          </w:tcPr>
          <w:p w14:paraId="3A91F31B" w14:textId="73C558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Configurações do Layout</w:t>
            </w:r>
          </w:p>
        </w:tc>
      </w:tr>
    </w:tbl>
    <w:p w14:paraId="068C6339" w14:textId="79295DD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3011356" w14:textId="74B9AE6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5FF8560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70025A03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502B01C7" w14:textId="25441B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CF01B1E" w14:textId="0E278C96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ZSK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424D0FFC" w14:textId="634F57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216B1855" w14:textId="131E2F3D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Conteudo</w:t>
            </w:r>
            <w:proofErr w:type="spellEnd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 das Etiquetas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49129EE" w14:textId="1426F59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1264B44F" w14:textId="35C93A0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505"/>
        <w:gridCol w:w="505"/>
        <w:gridCol w:w="200"/>
        <w:gridCol w:w="652"/>
        <w:gridCol w:w="157"/>
        <w:gridCol w:w="518"/>
        <w:gridCol w:w="492"/>
        <w:gridCol w:w="1009"/>
        <w:gridCol w:w="1010"/>
        <w:gridCol w:w="92"/>
        <w:gridCol w:w="918"/>
        <w:gridCol w:w="1009"/>
        <w:gridCol w:w="667"/>
        <w:gridCol w:w="343"/>
        <w:gridCol w:w="461"/>
        <w:gridCol w:w="320"/>
        <w:gridCol w:w="228"/>
        <w:gridCol w:w="90"/>
        <w:gridCol w:w="320"/>
        <w:gridCol w:w="320"/>
        <w:gridCol w:w="280"/>
        <w:gridCol w:w="40"/>
        <w:gridCol w:w="320"/>
        <w:gridCol w:w="320"/>
        <w:gridCol w:w="320"/>
        <w:gridCol w:w="9"/>
        <w:gridCol w:w="309"/>
        <w:gridCol w:w="419"/>
        <w:gridCol w:w="282"/>
        <w:gridCol w:w="137"/>
        <w:gridCol w:w="419"/>
        <w:gridCol w:w="419"/>
        <w:gridCol w:w="35"/>
      </w:tblGrid>
      <w:tr w:rsidR="00012203" w:rsidRPr="00012203" w14:paraId="356A63C5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vMerge w:val="restart"/>
            <w:shd w:val="clear" w:color="auto" w:fill="C0C0C0"/>
            <w:vAlign w:val="center"/>
          </w:tcPr>
          <w:p w14:paraId="21025D85" w14:textId="3419DB0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05" w:type="dxa"/>
            <w:gridSpan w:val="2"/>
            <w:vMerge w:val="restart"/>
            <w:shd w:val="clear" w:color="auto" w:fill="C0C0C0"/>
            <w:vAlign w:val="center"/>
          </w:tcPr>
          <w:p w14:paraId="72CA7DAC" w14:textId="5EF3F421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27" w:type="dxa"/>
            <w:gridSpan w:val="3"/>
            <w:shd w:val="clear" w:color="auto" w:fill="C0C0C0"/>
            <w:vAlign w:val="center"/>
          </w:tcPr>
          <w:p w14:paraId="5D441ED4" w14:textId="4FE9815C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197" w:type="dxa"/>
            <w:gridSpan w:val="7"/>
            <w:shd w:val="clear" w:color="auto" w:fill="C0C0C0"/>
            <w:vAlign w:val="center"/>
          </w:tcPr>
          <w:p w14:paraId="195F81DC" w14:textId="4C148B6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00059C68" w14:textId="4B35A8B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2" w:type="dxa"/>
            <w:gridSpan w:val="17"/>
            <w:shd w:val="clear" w:color="auto" w:fill="C0C0C0"/>
            <w:vAlign w:val="center"/>
          </w:tcPr>
          <w:p w14:paraId="724E0032" w14:textId="64975A3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11D5EF8A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5884AF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0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8AFD86B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168A5B" w14:textId="06CFAEF2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0E44D4" w14:textId="687720CD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03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97CE86" w14:textId="1E8BC03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594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736F8E" w14:textId="7258B1F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8B5BB2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08795E" w14:textId="0CACC9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24E2BE" w14:textId="5BB655D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1B5375" w14:textId="7D09185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5DB7CD" w14:textId="60F8852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60F688" w14:textId="3918C2D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DEAF0C" w14:textId="05F8A41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EE51ED" w14:textId="2EBC510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C9C09A" w14:textId="097DAD1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EE7CB4" w14:textId="35656D7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32FE67" w14:textId="0F257DF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56764F" w14:textId="2C5D6F3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0573B6" w14:textId="1780D46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49B5F2" w14:textId="4460F5B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6E2DB0CB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00D14965" w14:textId="76F78A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ZSK_FILIAL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77F952D9" w14:textId="3BAA60E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32EC40A7" w14:textId="694D6B4C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2C790263" w14:textId="6F31E188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95D60E3" w14:textId="5AD2C90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4E5AC4E6" w14:textId="49F491A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B407CA1" w14:textId="26507C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F9F47F" w14:textId="7DE9B32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2574F7" w14:textId="1C8D436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0516DA" w14:textId="3EF78AF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4A6AFC" w14:textId="4FB4747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2F70B74" w14:textId="0D3148B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7F4D0A" w14:textId="4622520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BB41B0" w14:textId="6279B05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D3DA98" w14:textId="427F070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75FB5E" w14:textId="27C42F2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39329F" w14:textId="23A69AA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E57BFB2" w14:textId="2B5E74D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6209DF" w14:textId="52F5FA5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2193BE" w14:textId="76C5A46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3BBDC567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2B8545BC" w14:textId="24DEAD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ZSK_CODLAY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32D10A40" w14:textId="69B79E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88301A2" w14:textId="465043C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4E26928" w14:textId="230FD05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2CE92469" w14:textId="6B4403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Layout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072693CF" w14:textId="761B4D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Layout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E01207F" w14:textId="25F456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48A019" w14:textId="49E409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32B194" w14:textId="61D11C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D35415" w14:textId="07F74C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4D70E3" w14:textId="1686BD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BF08457" w14:textId="4FF9D3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11C935" w14:textId="3CAEAD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60DAA8" w14:textId="617ED0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B14829" w14:textId="41206A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29FA4E" w14:textId="1377FE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7438A9" w14:textId="76429E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AE7951" w14:textId="64A7A5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711509" w14:textId="4327D9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40B071" w14:textId="31D5EA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FBE8384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B8DCAAE" w14:textId="24874B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ZSK_ITEM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9A551AD" w14:textId="348166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63B12DD" w14:textId="0CEB5C5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34FB141" w14:textId="37B6A2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34FE5F4" w14:textId="6272D4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1B35853B" w14:textId="33103B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F44D5C3" w14:textId="1A7D1B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C995EC" w14:textId="2C2830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8950C8" w14:textId="708745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ECDE86" w14:textId="08F53F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219AA9" w14:textId="0506F2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2373975" w14:textId="1AF110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A42534" w14:textId="6AEC90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3424B7" w14:textId="3D7CD6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715ED0" w14:textId="375E23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4F45B4" w14:textId="673CE8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31D2B3" w14:textId="6EC3B9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06CDB5E" w14:textId="7B2655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2883C8" w14:textId="29AB8C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54794E" w14:textId="0CE0DF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9FD102C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3939BE27" w14:textId="21A5BD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ZSK_DESC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7740BAC7" w14:textId="1D4359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94A519E" w14:textId="3E8FD9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0329CE7A" w14:textId="05BC71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75E2DB02" w14:textId="35190E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Campo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1AF8E0E1" w14:textId="42407F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8D7D999" w14:textId="164667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C3B5D2" w14:textId="5D6BED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232110" w14:textId="66BEA4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B852AE" w14:textId="3FBEEC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48BE52" w14:textId="2A03F3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7BA12D9" w14:textId="59973B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71FE79" w14:textId="162CD5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3C5A85" w14:textId="4C182D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69961B" w14:textId="6A3D91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B051F6" w14:textId="476515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45477F" w14:textId="59969F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2D4BA2A" w14:textId="1A2439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F6ADBB" w14:textId="302F7D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73BBEC" w14:textId="310D37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73631AC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6143A92A" w14:textId="0F89EF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ZSK_CONTEU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7BBDA871" w14:textId="567FF3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35F3DE61" w14:textId="5E2C9D2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67A6F54B" w14:textId="567A21E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0B1D3815" w14:textId="67C2AB0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Conteudo</w:t>
            </w:r>
            <w:proofErr w:type="spellEnd"/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7AFD3E70" w14:textId="79E621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Conteudo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Linha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0515375" w14:textId="37F1C1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FBAA9D" w14:textId="34DD97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3CD0D39" w14:textId="62A5B5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81026C" w14:textId="32314A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46C459" w14:textId="5BCCDE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1E75F61" w14:textId="0E4BEB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42C5EF" w14:textId="19B2BB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B0366C" w14:textId="43C7C6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249A7C" w14:textId="4C2F39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476B4D" w14:textId="66E1B2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EC444F" w14:textId="13AE62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70574A6" w14:textId="2034FE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58D827" w14:textId="0F7ABB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690D76" w14:textId="1C1921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9156A86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321126C3" w14:textId="026659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ZSK_TIPO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5708CD32" w14:textId="0542C4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7B4E683" w14:textId="250F313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1FBDFEB" w14:textId="0733157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76CA1A47" w14:textId="5B2FBB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Linha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425F02D0" w14:textId="502556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Linha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1FBCA7D" w14:textId="7E1E8C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9410F3" w14:textId="2D79F3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5B1791" w14:textId="3AABE1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A3CEA0" w14:textId="40A03C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3A8565" w14:textId="79991F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E1C7984" w14:textId="29C2CE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6E8050" w14:textId="78C776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3D6237" w14:textId="1A996B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EDBA0F" w14:textId="1F157B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07C8BD" w14:textId="4D9EE8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ACB4BA" w14:textId="48A202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C9E3B02" w14:textId="105C7F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4A83E2" w14:textId="53C5B7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EB24BDE" w14:textId="5E7DFC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14CBD94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3F86ECB7" w14:textId="32606A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ZSK_LINHA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363407A4" w14:textId="44F5AE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515EC48" w14:textId="68A058B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3516477F" w14:textId="7B8A8F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2C19599" w14:textId="325E6F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Linha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4794ECD7" w14:textId="03EE77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Lnha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(X)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74EE147" w14:textId="6F3E54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252D38" w14:textId="63294C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44A1AB" w14:textId="0DABBA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FB25A3" w14:textId="7EF1D1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DFDC9F" w14:textId="7A323E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41F83A5" w14:textId="095A76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0A4082" w14:textId="03472C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59A6D3" w14:textId="22EAD5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61C033" w14:textId="458502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172C4F" w14:textId="4876E7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0BACFE" w14:textId="10675F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5F83B08" w14:textId="3840D0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FD6293" w14:textId="1C9554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BB4B84" w14:textId="055831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DAC57AB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798A0E2B" w14:textId="2EF959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ZSK_COLUNA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404E862D" w14:textId="187026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F7E3E3F" w14:textId="77AACEC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926BED1" w14:textId="78886FA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6E734026" w14:textId="5D2F9C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Coluna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5670E50B" w14:textId="580553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Coluna (Y)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40FBEEC" w14:textId="51806B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1C3B1A" w14:textId="6AB410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142657" w14:textId="5596F1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0FC5E7" w14:textId="4908CF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27F0C7" w14:textId="29F0B6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84CF589" w14:textId="7C7A59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744A55" w14:textId="1C6E6F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547640" w14:textId="302565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4920C9" w14:textId="3E5ED9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7B86F3" w14:textId="205DF2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F50080" w14:textId="17980C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12121D2" w14:textId="05D726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1B1761" w14:textId="592478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5CD6E0" w14:textId="56B9E6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A7C132F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63CBFCBE" w14:textId="4561F7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ZSK_TPBAR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23ABFD5C" w14:textId="619E38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8238153" w14:textId="6F97218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25250AE5" w14:textId="738795C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191FC072" w14:textId="61EA0B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Barra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7226934D" w14:textId="4CC7A5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 Barra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CEDF286" w14:textId="206AA2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7DDAC4" w14:textId="1F2FC9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3E741B" w14:textId="0C2C87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F92705" w14:textId="3784E5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5AC45C" w14:textId="7F6883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A2BB338" w14:textId="1531EF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875539" w14:textId="583FBA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DD1212" w14:textId="6C0151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0B1660" w14:textId="5A482A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6658E9" w14:textId="1262B2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6DBC0A" w14:textId="029F85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0D37380" w14:textId="08527C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029AE4" w14:textId="754066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FCE8CF" w14:textId="7408DE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84251F3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557F5D01" w14:textId="7A95DC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ZSK_TPFONT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21FE2E8" w14:textId="082617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C509534" w14:textId="5CE1BDC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6A78CB32" w14:textId="18AFD92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7183F2A" w14:textId="3C00E8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Fonte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383C0DB8" w14:textId="1E334A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Fonte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2E70F0D" w14:textId="28BA2A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39634E" w14:textId="37D02E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A36B4C" w14:textId="2FAF9C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5812C9" w14:textId="147903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D56A23" w14:textId="153AC0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0556E46" w14:textId="00A7BE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7437B1" w14:textId="64958C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8946FB" w14:textId="3C1FA7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75088A" w14:textId="5514BA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D56BA1" w14:textId="29A924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8EBCA2" w14:textId="28A851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EE74EB9" w14:textId="2B41BE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C3C7B4" w14:textId="0EAD4E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D11C95" w14:textId="4014E4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7B89DE6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24C7117" w14:textId="231EC8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ZSK_TAMFOH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099B5C0C" w14:textId="3211D0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2826DFEC" w14:textId="7AE4A61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66936F9" w14:textId="7C1CE4B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D6EF148" w14:textId="037789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Fonte H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642B36B0" w14:textId="5B3FE3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Fonte Horizontal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8DDEE7A" w14:textId="443E54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12B7C8" w14:textId="69B3F4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2137FD" w14:textId="53EA1F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6DD7ED" w14:textId="5BD9E3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0171F8" w14:textId="61C4C2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E7E0CE3" w14:textId="1CD063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C1397C" w14:textId="73EF39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C6F56F" w14:textId="55D49B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C25D53" w14:textId="20F1F7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82DCE4" w14:textId="2462DB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610952" w14:textId="2A7795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DAF6E52" w14:textId="251760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283055" w14:textId="710FF4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D3001F" w14:textId="353B98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989D815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0D97BC85" w14:textId="42A846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ZSK_TAMFOV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127E301" w14:textId="75B714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423C690B" w14:textId="241BCB9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22969002" w14:textId="5B0B4F7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051F5B5F" w14:textId="0FCF3E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Fonte V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1F00F94C" w14:textId="30DD59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Fonte Vertical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3688B6A" w14:textId="4DC07C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B91AD4" w14:textId="306BEE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470F22" w14:textId="4E417C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1C5634" w14:textId="249563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23F456" w14:textId="42B8BC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D61735E" w14:textId="72A62D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9394BE" w14:textId="1CD5AE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BE34AF" w14:textId="449C13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F7FA8F" w14:textId="09BEF0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5429C0" w14:textId="303CA9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D27083" w14:textId="1CE50C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8330930" w14:textId="78566B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F447BB" w14:textId="28E33C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70D435" w14:textId="5362FA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35E811F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78E0E7CF" w14:textId="1C1CEF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ZSK_REVERS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6729EF80" w14:textId="4C41CE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4ED5F2B7" w14:textId="4406045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00CD41EF" w14:textId="04B7E78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5D670D11" w14:textId="7F86D3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Reverso?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556D3B90" w14:textId="466CDC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Reverso?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A92E851" w14:textId="6D9F5D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E73F92" w14:textId="494BE4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7E9D34" w14:textId="2394EF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61B393" w14:textId="1BA4EF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32E684" w14:textId="623011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CC2472B" w14:textId="017699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312811" w14:textId="57526C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DB004D" w14:textId="26016D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A741A6" w14:textId="515DE4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8E2F35" w14:textId="7D4C28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B5DD0B" w14:textId="27C53A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BEDD234" w14:textId="018848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A5DB40" w14:textId="5D8D46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D8EF3B" w14:textId="26AF45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2D1C9D3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54327956" w14:textId="7BCC4A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ZSK_NOTRIM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2F65BEF8" w14:textId="717370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D5C0B0E" w14:textId="5CB1AE7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F21058D" w14:textId="192AC77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0DF00F6" w14:textId="5242B8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Trim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7634B841" w14:textId="4E3BEB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Tira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Espacamentos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F8D7C1D" w14:textId="4AE62D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DF50F5" w14:textId="0FD70B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319A78" w14:textId="1BA2A9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FFFB23" w14:textId="3ED7AF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5225D5" w14:textId="70FF20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1825E75" w14:textId="109686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6E6E91" w14:textId="4397AA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949621" w14:textId="7EC895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5047BB" w14:textId="303711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DC9F4E" w14:textId="07EA02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D87364" w14:textId="1C6901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DCF8723" w14:textId="21CA2D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803251" w14:textId="203F4D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1716C8" w14:textId="5DA68C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5EF3164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61B54137" w14:textId="242788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ZSK_ROTACA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0193BE0A" w14:textId="18152D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BEE3E0E" w14:textId="554F60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1DCF7050" w14:textId="0F1D277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A146825" w14:textId="48989F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Rotacao</w:t>
            </w:r>
            <w:proofErr w:type="spellEnd"/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3BEC22AE" w14:textId="21B1A6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CFB3716" w14:textId="58AAC7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7D4AF0" w14:textId="0FAD99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B0D471" w14:textId="00D0C6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D2EB9D" w14:textId="0C4085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A5A38D" w14:textId="60AC00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68036EF" w14:textId="2BBB25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C83914" w14:textId="654977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428E54" w14:textId="302EF6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5B1318" w14:textId="29DE52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F84CC0" w14:textId="01E1F4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A50ABC" w14:textId="61473A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99B5DA" w14:textId="5EE186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E220B8" w14:textId="0C1C9E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0E1958" w14:textId="0A4F49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16DED69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77B9AFAD" w14:textId="0E565E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ZSK_ALTBAR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29956FDE" w14:textId="40345D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4F16067" w14:textId="45365A7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1B0C3792" w14:textId="038EBE0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EBCA1F3" w14:textId="4A98CB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Alt.Cod.Bar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659DACCF" w14:textId="11F5AD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Altura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Barras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CFB709D" w14:textId="5F1448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@E 999.99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1C3B10" w14:textId="56E0C4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128A63" w14:textId="41E265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53CCF0" w14:textId="0D1296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E9C5EA" w14:textId="444405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D5A7AB9" w14:textId="3112DC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22E771" w14:textId="4F24FD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15CAE4" w14:textId="2E79FF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157BCC" w14:textId="06E5DF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3B1B65" w14:textId="1A9630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96ED2D" w14:textId="0E792D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A159803" w14:textId="51187E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757B91" w14:textId="02E450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12204C" w14:textId="4E0BCE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3E93F2C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53CE980" w14:textId="01FA8B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ZSK_BARDV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4CD6A698" w14:textId="737BFE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1C1FFEA" w14:textId="27C83AD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6A83A705" w14:textId="236CEBB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57AB640D" w14:textId="1B777F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Imp.DV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Bar?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652A1C83" w14:textId="44703D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Imprime DV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Barras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B94CCF8" w14:textId="18DB77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8817D7" w14:textId="6DEC29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E077377" w14:textId="0FB8D4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E56656" w14:textId="594710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93BD5E" w14:textId="63D527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BD4ADF7" w14:textId="1745DA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22CF5F" w14:textId="7D4179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7A460E" w14:textId="3C5651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DE590E" w14:textId="21EFE9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0B635A" w14:textId="4DD085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EF3170" w14:textId="7B7F12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34862F0" w14:textId="30621E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087571" w14:textId="1AFBEB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8E4B3E" w14:textId="4D21A5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B3D879A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3DCA6F3C" w14:textId="47D6FA9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ZSK_BARLIN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A1A15A9" w14:textId="558FA1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5BDA518" w14:textId="6732A2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07738C79" w14:textId="78F1858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76E0B015" w14:textId="486D12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Imp.Lin.Bar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24D00353" w14:textId="68BC81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Imprime Linha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Barras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B1C5DFE" w14:textId="5F71F0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4EC71E" w14:textId="60583D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B39AEAD" w14:textId="413ECF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EF0874" w14:textId="189889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24094E" w14:textId="6BDC88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885D3E6" w14:textId="32FB98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1EDAE0" w14:textId="4B6B46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BF7F52" w14:textId="0EFE06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842C41" w14:textId="74FCE5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A28DAE" w14:textId="7251AC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2244C6" w14:textId="3DC5FB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1B51D60" w14:textId="604D20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349D41" w14:textId="069523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8194FD" w14:textId="07CC87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84696EE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6CFC7AF8" w14:textId="6919CD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ZSK_BARBAI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2D067ACD" w14:textId="31E6C6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CA1C3F1" w14:textId="1CAE30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14E6DA9B" w14:textId="6B3C94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775D2F11" w14:textId="2D25D4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Imp.Abx.Bar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4CE3994F" w14:textId="2D6D066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Imprime Abaixo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Barra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27D4889" w14:textId="792DA5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548BA2" w14:textId="755BE9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7D93DA" w14:textId="2806E9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9DEF69" w14:textId="2D041D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F6411F" w14:textId="1EB002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82D2205" w14:textId="1E8551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7EF8E6" w14:textId="75803D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1F7CA6" w14:textId="09F676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FDD821" w14:textId="3537B4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592C13" w14:textId="3733C1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FCB6AF" w14:textId="53EA73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BF932FD" w14:textId="66B621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25DE76" w14:textId="181619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D44ACD" w14:textId="25483D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890993B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7B664DD0" w14:textId="4AADAB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ZSK_SUBSET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EC421D8" w14:textId="74803C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55329EB" w14:textId="3C06D39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27BFD07" w14:textId="291D534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29A6DB86" w14:textId="01D53E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SubSet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C128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01405F54" w14:textId="305C09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SubSet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128 Barra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D95BD1C" w14:textId="586E9F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84995E" w14:textId="08861E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FC60FC" w14:textId="312884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217DBA" w14:textId="6F60B7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E10005" w14:textId="0F4DDC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BCA832D" w14:textId="71F15B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173A81" w14:textId="43DED6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2C2295" w14:textId="75B972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377F0F" w14:textId="7441F9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120D29" w14:textId="0B31AB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8FA5E6" w14:textId="32C656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5DC57BF" w14:textId="52804B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1F2982" w14:textId="7A6F09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882217" w14:textId="122A18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5C529C8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02A19D8E" w14:textId="5DC4F1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ZSK_LARGUR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0D25F6BA" w14:textId="5544B6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4770283" w14:textId="7EA3B73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64A803E4" w14:textId="56EA64E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1CAA2823" w14:textId="09B8A3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Larg. Barra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46D27F49" w14:textId="6C853C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Largura do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Barras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469F2AE" w14:textId="6BE5366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8FCAE9" w14:textId="2CF786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683459" w14:textId="398C21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ACFCCB" w14:textId="73C73A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6AD602" w14:textId="3B12D3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2A0D188" w14:textId="5638A1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934131" w14:textId="72C90C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38FF7E" w14:textId="04D51D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AE6702" w14:textId="46B7E3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B2704C" w14:textId="19D860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8AF2C5" w14:textId="192E4F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903D45" w14:textId="6DDEC3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8B4167" w14:textId="0C51C3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58F53E" w14:textId="65C3BD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6C491BB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2E585CC6" w14:textId="70E20C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ZSK_RELACA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0EEBF42B" w14:textId="33F83F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D02E01A" w14:textId="45807B0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25C0E0D" w14:textId="647D27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6093E2EF" w14:textId="16DB7C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Relac.Barra</w:t>
            </w:r>
            <w:proofErr w:type="spellEnd"/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2475DF57" w14:textId="223670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Relacao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Pontos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Barra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905D163" w14:textId="46BDD5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@E 999.99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3EB96D" w14:textId="224DD6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5C6B1B" w14:textId="0596CB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85C2D9" w14:textId="0BBBF7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90E915" w14:textId="35F14C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84A93D6" w14:textId="25905C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163DFA" w14:textId="433917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54735E" w14:textId="5FD778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DAA4EF" w14:textId="1A9F88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F618BF" w14:textId="48FEBB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2052DE" w14:textId="1A30DA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717F5AD" w14:textId="2E053E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38BE52" w14:textId="7B9FAE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EA2CC6" w14:textId="45C47F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7C59339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59691DBB" w14:textId="51F419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ZSK_SERIAL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30A67822" w14:textId="760913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D5B8B16" w14:textId="10E283F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3BF3C9EC" w14:textId="166D680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12963130" w14:textId="1D6FA4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Serial?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26E9B8BC" w14:textId="6D616B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Serial?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F60C3E9" w14:textId="451EC1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48A3A6" w14:textId="710EB1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BB079F" w14:textId="081323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204363" w14:textId="15A660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C62B12" w14:textId="27314B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E6F1FE9" w14:textId="7A80B4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282DB3" w14:textId="1D29EA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6DEFD6" w14:textId="1CB67F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96CD58" w14:textId="14DABB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507253" w14:textId="31479D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3EAD53" w14:textId="6CEC07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48C1475" w14:textId="1DF394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F99508" w14:textId="596079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D74D83" w14:textId="61919F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3C5F4D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39D399F5" w14:textId="1A1569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ZSK_INCREM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05C6100B" w14:textId="7395D7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A6226C7" w14:textId="368B28A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2765D49" w14:textId="1CA39F2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51E58DD0" w14:textId="619B1A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Increm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6E7E4BA9" w14:textId="00FAC6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Incrementa Serial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E299032" w14:textId="0A6C40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8DCD78" w14:textId="23086F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103F73" w14:textId="304B14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5EE3DC" w14:textId="7B68B4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585AE4" w14:textId="6C6EF0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BA3D337" w14:textId="2F86FC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EABE85" w14:textId="1CD5CF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9BD07B" w14:textId="1E84A0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99C232" w14:textId="50F2B8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BBC4E4" w14:textId="76164D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7D38AB" w14:textId="360418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BF3C9CB" w14:textId="6E7652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914A22" w14:textId="1613F8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D5EEF0" w14:textId="15705A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3B685DD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317643B3" w14:textId="751F10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ZSK_ZEROSL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210FEFF0" w14:textId="04471C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B748FB8" w14:textId="2CC4766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1BA7543" w14:textId="2F1357E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29316914" w14:textId="4CF1B3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Zeros Serial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6798E0A8" w14:textId="5CD37F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Zeros Serial?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EEF764E" w14:textId="240A81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9A700A" w14:textId="4216F2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C92A72" w14:textId="6A1002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6DFFCC" w14:textId="263E4A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FB31A5" w14:textId="1FAB32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BAC3639" w14:textId="463446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A8F3C9" w14:textId="2F9A79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9D4002" w14:textId="1C30BE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AD6C55" w14:textId="3ABF95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21F064" w14:textId="07243E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0FFB4F" w14:textId="53AA7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028A40D" w14:textId="2C1ACB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2A297E" w14:textId="0463C1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8692B2" w14:textId="380D6C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93E6906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0852BAF" w14:textId="3DBAD7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ZSK_MEMOMM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4FE9BC87" w14:textId="76675E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54F26CB8" w14:textId="6E38814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341BB56" w14:textId="6C9E718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BBCD30B" w14:textId="25025E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Tam.Lin.Memo</w:t>
            </w:r>
            <w:proofErr w:type="spellEnd"/>
            <w:proofErr w:type="gramEnd"/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55F93020" w14:textId="3D3F6B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 da Linha Memo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3B82160" w14:textId="5DD1A6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E55357" w14:textId="5BC93A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BB06EC" w14:textId="649237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056F2B" w14:textId="36A761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867985" w14:textId="485919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3F0C64C" w14:textId="2757DE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F4296D" w14:textId="471A7F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E60FF0" w14:textId="3B155C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FE661E" w14:textId="52B089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A07786" w14:textId="2AE02A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16155E" w14:textId="1E449C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23E67C7" w14:textId="6E3334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2012B6" w14:textId="36B866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7AACA8" w14:textId="2548F2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9444AE8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2077E4B5" w14:textId="382167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ZSK_MEMLIN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328DB2EB" w14:textId="6E6568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115BFEF" w14:textId="1F5E84B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3A70F024" w14:textId="62FFE76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19B97763" w14:textId="35F159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Qtd.Lin.Memo</w:t>
            </w:r>
            <w:proofErr w:type="spellEnd"/>
            <w:proofErr w:type="gramEnd"/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7B25DBE4" w14:textId="057F83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Linhas Memo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671AC3E" w14:textId="7B5804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E9AE74" w14:textId="6CEBD6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D64937" w14:textId="7CCEDF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C3C236" w14:textId="25532B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FE6C81" w14:textId="214E53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695775E" w14:textId="15777F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111735" w14:textId="2440A8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B41FB9" w14:textId="4C8D41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31E362" w14:textId="06D623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ED0504" w14:textId="1418D5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E618D6" w14:textId="1FDD78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7538DED" w14:textId="6532A4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78A22D" w14:textId="3801C1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DF27376" w14:textId="5C9867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6B8391B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5E270EE5" w14:textId="6E7C93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ZSK_MEMALI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B7357BC" w14:textId="3B2184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32F99A65" w14:textId="76F843E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2CA4D907" w14:textId="5397621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4B26AE32" w14:textId="51DF36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Alinha Memo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25F58709" w14:textId="19D2AB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Alinhamento Memo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74A3A10" w14:textId="24A95F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A250D4" w14:textId="66BD98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03A6C3" w14:textId="216EB1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216732" w14:textId="66441C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80D9A2" w14:textId="3C66E8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029E7FB" w14:textId="3825DC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B550A4" w14:textId="6F4B8F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E36FDB" w14:textId="240C14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46FAF3" w14:textId="4CAB7C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1626AD" w14:textId="669308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D691FD" w14:textId="6394DE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CAB7A44" w14:textId="39B4D3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7E5700" w14:textId="2AC962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DC5BBE" w14:textId="4C8C6A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F4D6BE6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708C80F4" w14:textId="4DCCDA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ZSK_LINHA2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593C132A" w14:textId="1CAB89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0B81C47" w14:textId="79C716E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6221D0D1" w14:textId="31A06C4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4654DA09" w14:textId="602472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Linha X2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403D6BA1" w14:textId="4FDDA2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Linha X2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F56C998" w14:textId="40AE77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809859" w14:textId="567306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6156C9" w14:textId="703A07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4B4FA9" w14:textId="3C2663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3BDCC9" w14:textId="411C93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F91F56A" w14:textId="0CE512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80E104" w14:textId="45576C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451384" w14:textId="25C960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0AB095" w14:textId="5CA747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2500E5" w14:textId="1994F9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A036F3" w14:textId="62071F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568AF05" w14:textId="57E735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0F02C6" w14:textId="178E1A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EA2300" w14:textId="010BE3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A1F0E4D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1E87DA8" w14:textId="250386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ZSK_COLUN2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0F296D53" w14:textId="3293B0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4353D415" w14:textId="08A033D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01FBF5AF" w14:textId="37B96B6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A0CFC10" w14:textId="24D4AB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Coluna Y2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1F2EC237" w14:textId="7953D3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Coluna Y2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FDD7EA3" w14:textId="425B06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501811" w14:textId="0B71BC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B830BF" w14:textId="6E6E33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32F0CC" w14:textId="7FFA74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4C7AAE" w14:textId="573E40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0B445E" w14:textId="2D5CAD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4ABE37" w14:textId="73C743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700552" w14:textId="49CEB2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88DD3F" w14:textId="0D984B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39CBE83" w14:textId="39DA5F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456E8B" w14:textId="318EB6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5AECB3A" w14:textId="4C3E7B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B725F2" w14:textId="7FC437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377F65" w14:textId="351BD4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40ED235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22221E53" w14:textId="414275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ZSK_ESPESS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1F2110D" w14:textId="720D21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E84CA5C" w14:textId="45DF8D8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1753EC76" w14:textId="78F03D5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09A337D2" w14:textId="3416B5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Espessura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55A13BAB" w14:textId="4F72A3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Espessura  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Pixels)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57AFACC" w14:textId="1D8D1E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F41842" w14:textId="36A722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538601" w14:textId="7EE256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4888BD" w14:textId="3EDA18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B2933B" w14:textId="4B1AAC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DC6E65E" w14:textId="004289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809D3C" w14:textId="3E799F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1CDA1F" w14:textId="27FC0B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E88A23" w14:textId="5271C3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08475E" w14:textId="3462DA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A6B54B" w14:textId="4C72C3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E85D769" w14:textId="68AC92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A5B6D4" w14:textId="2158B7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63BB23" w14:textId="68A2FA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78FA716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29803CF" w14:textId="3C3AA9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ZSK_COR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5CD6F284" w14:textId="7D5BF7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3D229562" w14:textId="0E5201C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2C9ABDD" w14:textId="186E704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3DD32044" w14:textId="29A6C0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6789A898" w14:textId="6FE046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715AB88" w14:textId="007E41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6251DB" w14:textId="4F8E8B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EB030B" w14:textId="53AC42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E09795" w14:textId="0468C0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24201F" w14:textId="11FB74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0F11BCF" w14:textId="1BA381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C47FCF" w14:textId="767DDD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67F719" w14:textId="3EA3A0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7F69A7" w14:textId="5BE1F6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04F0E7" w14:textId="3D9B78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9AA178" w14:textId="0B8BD3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E311A03" w14:textId="54A3AF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BFBF62" w14:textId="615BEC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1DC15C" w14:textId="2A7CD7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D7312FF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5DE8E13A" w14:textId="270AC6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ZSK_LOGO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4A1549B5" w14:textId="42A307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2DB98437" w14:textId="27DF42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111F531" w14:textId="5A1E516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68F83004" w14:textId="0DFD83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Logotipo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1456F3C8" w14:textId="41D652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Logotipo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6D2E977" w14:textId="16DFE9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5361B5" w14:textId="54A621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D830AC" w14:textId="1F98A5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D0211B" w14:textId="240D1F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92F4DB" w14:textId="6E228E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0C84CB3" w14:textId="6EA0DA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335261" w14:textId="7F06DE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EC4DE5" w14:textId="33D12C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75315D" w14:textId="1D874A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F3C1A1" w14:textId="60852F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583FA4" w14:textId="22C4C7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A8E3DB0" w14:textId="673B65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E14AE1" w14:textId="1C35DE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024739" w14:textId="3DC3E0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F7DB0D2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2E806EDB" w14:textId="78168A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ZSK_ADVPL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029A632" w14:textId="2DD103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28D98F74" w14:textId="45BD6BA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3D610CF6" w14:textId="37F10D6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4F3B1F92" w14:textId="0D8C00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ADVPL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2A36F497" w14:textId="732EB8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ADVPL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9520273" w14:textId="5B9251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34B517" w14:textId="27D40D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141FDA" w14:textId="563766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16C8A2" w14:textId="522247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1BD1E7" w14:textId="20D724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D509012" w14:textId="51C442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B3AD79" w14:textId="4260E9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12D7DF" w14:textId="2F973E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F0427A" w14:textId="076876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33328F" w14:textId="0B773D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279C0B" w14:textId="4DDA1D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89A5B30" w14:textId="6769EB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A930C2" w14:textId="22931F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C040AA" w14:textId="693A24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3A5822A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6DDD58D7" w14:textId="10892B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ZSK_OBS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5FA6255E" w14:textId="3CEABE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3F46B55" w14:textId="53D81FE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2C649BC" w14:textId="099C578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1C07916F" w14:textId="543112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69630485" w14:textId="7E9271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6B1612C" w14:textId="1CB304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E99C51" w14:textId="096CAB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1EA644" w14:textId="491516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DD6C8D" w14:textId="71E946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9A1BCA" w14:textId="675FF4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828E18F" w14:textId="231427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62083C" w14:textId="471544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E2C51B" w14:textId="568B12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B07873" w14:textId="0DBC4C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098CDF" w14:textId="1EF355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6E3096" w14:textId="5E580A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84AC1B5" w14:textId="22CBD7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F62714" w14:textId="78A8D9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45FA6F" w14:textId="56E843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B91F7AC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2B00B61" w14:textId="486A6F6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ZSK_USERGI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76B16A04" w14:textId="6E82F3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F3D1D3B" w14:textId="3018B66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36972AFD" w14:textId="77F06A1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6058FB7B" w14:textId="0B6332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50B49A24" w14:textId="307776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B8A259B" w14:textId="613E88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D16C92" w14:textId="10E569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63EFEE6" w14:textId="5E43F0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C57992" w14:textId="5A7D8F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D5C2D7" w14:textId="75CBEF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EA05BB1" w14:textId="166852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EA67DF" w14:textId="1B38E5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9FB64C" w14:textId="7B5382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2144C0" w14:textId="243A26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5723A3" w14:textId="7B347D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FEEC4B" w14:textId="2CE3B2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7BBEF69" w14:textId="375943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DC53C8" w14:textId="7D176F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86E1D1" w14:textId="3FC431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6ECD948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36F264A9" w14:textId="5B5F45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ZSK_USERGA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0C0C800A" w14:textId="022C08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5698AE89" w14:textId="1F5C419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3A6CB2BC" w14:textId="1FEBC54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77119E86" w14:textId="052199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79FB7EC6" w14:textId="30BC17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03B7B20" w14:textId="127DC2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EF4494" w14:textId="619251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26C652" w14:textId="69E4E2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93087D" w14:textId="611C98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B96EF1" w14:textId="4CD215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7E1CAA0" w14:textId="575A7C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272302" w14:textId="6A3D02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76D720" w14:textId="258EA9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27A077" w14:textId="28781A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43FE20" w14:textId="1AA719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78E612" w14:textId="3F055A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1F0F38" w14:textId="410798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97802D" w14:textId="59EE29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1D3E54" w14:textId="110109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E0A0A36" w14:textId="77777777" w:rsidTr="00012203">
        <w:trPr>
          <w:gridAfter w:val="1"/>
          <w:wAfter w:w="35" w:type="dxa"/>
          <w:trHeight w:val="130"/>
        </w:trPr>
        <w:tc>
          <w:tcPr>
            <w:tcW w:w="1520" w:type="dxa"/>
            <w:gridSpan w:val="3"/>
            <w:shd w:val="clear" w:color="auto" w:fill="FFFFFF"/>
            <w:vAlign w:val="center"/>
          </w:tcPr>
          <w:p w14:paraId="4C527AC2" w14:textId="7A82FB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ZSK_MSBLQL</w:t>
            </w:r>
          </w:p>
        </w:tc>
        <w:tc>
          <w:tcPr>
            <w:tcW w:w="705" w:type="dxa"/>
            <w:gridSpan w:val="2"/>
            <w:shd w:val="clear" w:color="auto" w:fill="FFFFFF"/>
            <w:vAlign w:val="center"/>
          </w:tcPr>
          <w:p w14:paraId="133C4177" w14:textId="1877BC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9A835AB" w14:textId="712CDC8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151FA6E2" w14:textId="2D9A16F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03" w:type="dxa"/>
            <w:gridSpan w:val="4"/>
            <w:shd w:val="clear" w:color="auto" w:fill="FFFFFF"/>
            <w:vAlign w:val="center"/>
          </w:tcPr>
          <w:p w14:paraId="7A51E3B2" w14:textId="145F4D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594" w:type="dxa"/>
            <w:gridSpan w:val="3"/>
            <w:shd w:val="clear" w:color="auto" w:fill="FFFFFF"/>
            <w:vAlign w:val="center"/>
          </w:tcPr>
          <w:p w14:paraId="32991B53" w14:textId="2DE406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6BA1C24" w14:textId="6EB6FA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D65484" w14:textId="2A0331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7511B6" w14:textId="29281A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355114" w14:textId="3A1615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743D90" w14:textId="022EFC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D6A9A3A" w14:textId="30F1A7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AB5F89" w14:textId="4810AB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7CFB03" w14:textId="1ABBC6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B67FAD" w14:textId="5FBF93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4CE4AB" w14:textId="197DF7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ED3F46" w14:textId="6292CC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7A14163" w14:textId="5E3200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564E74" w14:textId="1DA55A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0C89A9" w14:textId="7993BB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63BBE59" w14:textId="77777777" w:rsidTr="007D73BA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47915E10" w14:textId="44416C1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ED26E58" w14:textId="1CDD153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59DFFA56" w14:textId="6883847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093A351" w14:textId="187CDC5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3AED0762" w14:textId="091E923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24113D8" w14:textId="74DAE9F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5A3113A" w14:textId="0D4EA13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5BD883AF" w14:textId="1C8B97D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C40B176" w14:textId="324C08C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78E4AA05" w14:textId="29F9FB6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75B7DD2" w14:textId="762DBBC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0BF6D2CF" w14:textId="538AF2E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70209DF" w14:textId="149567C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B4E4F0E" w14:textId="42BA16C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03C43BBF" w14:textId="78099F7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7BC7844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65DB20" w14:textId="302AD73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944B17" w14:textId="768FF6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11A3D8" w14:textId="0BE622A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884258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9A9777" w14:textId="41A719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B16774" w14:textId="4C6111C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DAA1F5" w14:textId="11CE268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50D7935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3610BE" w14:textId="656C6DB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2D5585" w14:textId="5C5D52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36729B" w14:textId="6177AE5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3D51934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429875" w14:textId="3876F2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DFB637" w14:textId="239A89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5E4387" w14:textId="412823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Text;B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Box;H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Hor,V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Ver;C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CodeBar;M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Memo;D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Command;G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Grafic</w:t>
            </w:r>
            <w:proofErr w:type="spellEnd"/>
          </w:p>
        </w:tc>
      </w:tr>
      <w:tr w:rsidR="00012203" w:rsidRPr="00012203" w14:paraId="7D28EEC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618C66" w14:textId="4E317B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53D276" w14:textId="3F7B63F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BDEC8E" w14:textId="72576E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Pertence("TBHVCMDG")</w:t>
            </w:r>
          </w:p>
        </w:tc>
      </w:tr>
      <w:tr w:rsidR="00012203" w:rsidRPr="00012203" w14:paraId="2C94973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E480F" w14:textId="1DD3EF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ZSK_TPBAR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1F3DB1" w14:textId="5F459A7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8E8BC3" w14:textId="6C3008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MB01=Intercalo 2 de 5/EAN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14;MB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02=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39;MB03=EAN 8;MB04=EAN 13;MB05=UPC A;MB06=UPC E;MB07=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128</w:t>
            </w:r>
          </w:p>
        </w:tc>
      </w:tr>
      <w:tr w:rsidR="00012203" w:rsidRPr="00012203" w14:paraId="5570EB4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FDE54A" w14:textId="4DB7F0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ZSK_TPBAR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522252" w14:textId="6931DE3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FB86D9" w14:textId="286EDE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6243EE5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5CBC33" w14:textId="0415CB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ZSK_TPFONT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ACE5F1" w14:textId="289C28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FE1A4D" w14:textId="0B2E61C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</w:t>
            </w:r>
          </w:p>
        </w:tc>
      </w:tr>
      <w:tr w:rsidR="00012203" w:rsidRPr="00012203" w14:paraId="255A458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5350D6" w14:textId="71C2942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ZSK_TPFONT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510565" w14:textId="0BA9D9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48E3DC" w14:textId="4DCA50B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"TM" )</w:t>
            </w:r>
          </w:p>
        </w:tc>
      </w:tr>
      <w:tr w:rsidR="00012203" w:rsidRPr="00012203" w14:paraId="3DD0F37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6C3292" w14:textId="1319BE2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ZSK_TAMFOH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DCE6FB" w14:textId="3B2A05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95D9CB" w14:textId="4A08DE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"TM" )</w:t>
            </w:r>
          </w:p>
        </w:tc>
      </w:tr>
      <w:tr w:rsidR="00012203" w:rsidRPr="00012203" w14:paraId="236B1DF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1B79F4" w14:textId="093D1D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ZSK_TAMFOV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22500C" w14:textId="755718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659E00" w14:textId="08EBB6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"TM" )</w:t>
            </w:r>
          </w:p>
        </w:tc>
      </w:tr>
      <w:tr w:rsidR="00012203" w:rsidRPr="00012203" w14:paraId="192A804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2F449F" w14:textId="76B2EC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ZSK_REVERS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6860A0" w14:textId="7540971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4FC44D" w14:textId="206713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"TMG" )</w:t>
            </w:r>
          </w:p>
        </w:tc>
      </w:tr>
      <w:tr w:rsidR="00012203" w:rsidRPr="00012203" w14:paraId="768A78F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558DA5" w14:textId="3431C0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ZSK_NOTRIM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27D998" w14:textId="3BFB56E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D3705E" w14:textId="4FEF5F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"TMC" )</w:t>
            </w:r>
          </w:p>
        </w:tc>
      </w:tr>
      <w:tr w:rsidR="00012203" w:rsidRPr="00012203" w14:paraId="3740C23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ED92E1" w14:textId="0DC01E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ZSK_ROTACA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28A8FE" w14:textId="5F186B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E7D76F" w14:textId="1F5B76E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Normal;R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=Cima para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Baixo;I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Invertido;B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=Baixa para Cima</w:t>
            </w:r>
          </w:p>
        </w:tc>
      </w:tr>
      <w:tr w:rsidR="00012203" w:rsidRPr="00012203" w14:paraId="1E51F00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89C43B" w14:textId="49CA2E4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ZSK_ROTACA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3A0ABD" w14:textId="66CE8F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BABF84" w14:textId="1760CC4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"TMC" )</w:t>
            </w:r>
          </w:p>
        </w:tc>
      </w:tr>
      <w:tr w:rsidR="00012203" w:rsidRPr="00012203" w14:paraId="1FB29F9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4CD0AE" w14:textId="5CFD497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ZSK_ALTBAR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EE75DC" w14:textId="7ABFF5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2C39D0" w14:textId="7C0519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6E17D83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B21FA5" w14:textId="0037FF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ZSK_BARDV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74FCD9" w14:textId="01BB72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14C6B5" w14:textId="211F7D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0923D9B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F7759C" w14:textId="07DBCD6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ZSK_BARLIN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67887C" w14:textId="3F19F0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EBDA56" w14:textId="57A2060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1183D8E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4C8DB5" w14:textId="1FEA797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ZSK_BARBAI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E54EEB" w14:textId="036374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115201" w14:textId="30D4AD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24BFE25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E54001" w14:textId="0F65D6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ZSK_SUBSET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D55B55" w14:textId="5907E1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D7936" w14:textId="7AE548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0F34798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067078" w14:textId="50CD343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ZSK_LARGUR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158462" w14:textId="43F8FB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8486CE" w14:textId="4216CD4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7951A97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8D591B" w14:textId="28B6AAB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ZSK_RELACA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A022D3" w14:textId="223C031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64AD1A" w14:textId="568D83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"C" )</w:t>
            </w:r>
          </w:p>
        </w:tc>
      </w:tr>
      <w:tr w:rsidR="00012203" w:rsidRPr="00012203" w14:paraId="3AD56B4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581195" w14:textId="3205099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ZSK_SERIAL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A74803" w14:textId="2D1C4C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826E7D" w14:textId="757095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"TC" )</w:t>
            </w:r>
          </w:p>
        </w:tc>
      </w:tr>
      <w:tr w:rsidR="00012203" w:rsidRPr="00012203" w14:paraId="6F90896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D317CB" w14:textId="7497DF7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ZSK_INCREM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44A6F4" w14:textId="3BA6E3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C5C12C" w14:textId="2F62A37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"TC" )</w:t>
            </w:r>
          </w:p>
        </w:tc>
      </w:tr>
      <w:tr w:rsidR="00012203" w:rsidRPr="00012203" w14:paraId="61366CA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94289B" w14:textId="3DE864B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ZSK_ZEROSL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E68645" w14:textId="1997C48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B9D53D" w14:textId="33ECA65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"TC" )</w:t>
            </w:r>
          </w:p>
        </w:tc>
      </w:tr>
      <w:tr w:rsidR="00012203" w:rsidRPr="00012203" w14:paraId="65E8225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3F1D33" w14:textId="4A58AE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ZSK_MEMOMM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4FDC81" w14:textId="677255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CB3CCB" w14:textId="5D06BD0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"M" )</w:t>
            </w:r>
          </w:p>
        </w:tc>
      </w:tr>
      <w:tr w:rsidR="00012203" w:rsidRPr="00012203" w14:paraId="76F6692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A1FC3D" w14:textId="5DEFB3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ZSK_MEMLIN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568DE5" w14:textId="171E24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8E6CF2" w14:textId="213CBFE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"M" )</w:t>
            </w:r>
          </w:p>
        </w:tc>
      </w:tr>
      <w:tr w:rsidR="00012203" w:rsidRPr="00012203" w14:paraId="02D2454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3C097B" w14:textId="076A20B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ZSK_MEMALI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44959E" w14:textId="24743F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2C9163" w14:textId="410F60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Esquerda;R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Direita;C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Centro;J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=Justificado</w:t>
            </w:r>
          </w:p>
        </w:tc>
      </w:tr>
      <w:tr w:rsidR="00012203" w:rsidRPr="00012203" w14:paraId="111D9F3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D4DE45" w14:textId="6DF922B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ZSK_MEMALI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FBCD4" w14:textId="147EC52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DC00F6" w14:textId="3FCF55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"M" )</w:t>
            </w:r>
          </w:p>
        </w:tc>
      </w:tr>
      <w:tr w:rsidR="00012203" w:rsidRPr="00012203" w14:paraId="07A1B93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2D062D" w14:textId="5C4C50F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ZSK_LINHA2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52AA51" w14:textId="25B141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5CA139" w14:textId="4CD1E68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"BH" )</w:t>
            </w:r>
          </w:p>
        </w:tc>
      </w:tr>
      <w:tr w:rsidR="00012203" w:rsidRPr="00012203" w14:paraId="05756B1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7616ED" w14:textId="32A9248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ZSK_COLUN2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5A76D7" w14:textId="6244A87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8DC96F" w14:textId="7EC35B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"BH" )</w:t>
            </w:r>
          </w:p>
        </w:tc>
      </w:tr>
      <w:tr w:rsidR="00012203" w:rsidRPr="00012203" w14:paraId="53D67A4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3A90C" w14:textId="0920DF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ZSK_ESPESS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790BA6" w14:textId="22B3D8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C0B46D" w14:textId="56C6AA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"BHV" )</w:t>
            </w:r>
          </w:p>
        </w:tc>
      </w:tr>
      <w:tr w:rsidR="00012203" w:rsidRPr="00012203" w14:paraId="036DFC1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852D9C" w14:textId="2DE117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33A259" w14:textId="148C0D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E800A7" w14:textId="0BA2177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Branco;B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=Preto</w:t>
            </w:r>
          </w:p>
        </w:tc>
      </w:tr>
      <w:tr w:rsidR="00012203" w:rsidRPr="00012203" w14:paraId="71A3366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EE09C3" w14:textId="6F55F8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F96158" w14:textId="029B63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184F33" w14:textId="2CD9725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"BHV" )</w:t>
            </w:r>
          </w:p>
        </w:tc>
      </w:tr>
      <w:tr w:rsidR="00012203" w:rsidRPr="00012203" w14:paraId="2FC4080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0E3A4" w14:textId="219B7F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ZSK_COR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F9D282" w14:textId="77DA0D0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0DAD74" w14:textId="2AE7E9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Pertence("WB")</w:t>
            </w:r>
          </w:p>
        </w:tc>
      </w:tr>
      <w:tr w:rsidR="00012203" w:rsidRPr="00012203" w14:paraId="29780B7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989767" w14:textId="20E37F5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ZSK_LOGO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52934" w14:textId="65A8630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3A811D" w14:textId="0D6A6B8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("ZSK_TIPO") $ "G" )</w:t>
            </w:r>
          </w:p>
        </w:tc>
      </w:tr>
      <w:tr w:rsidR="00012203" w:rsidRPr="00012203" w14:paraId="7F627B4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985F4F" w14:textId="3E6AF43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8D14AB" w14:textId="11EC1B8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5EBC16" w14:textId="455D67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67CDD2E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2240B6FA" w14:textId="2A27DD9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27B84EE4" w14:textId="4D6537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64B751E6" w14:textId="66D682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45527376" w14:textId="77777777" w:rsidTr="003C19F5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66CF0DC" w14:textId="0B441AB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2C60FFD0" w14:textId="4EC16DC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042AAE0" w14:textId="6D9CD42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8A224D3" w14:textId="34833E0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F6B7723" w14:textId="29F02B9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8C6544E" w14:textId="7DC5733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B9CFEF8" w14:textId="1AE298C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0EE2046" w14:textId="020C6F0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A58EF66" w14:textId="320D0E4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0E51151" w14:textId="39E8A6D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ED63488" w14:textId="2D562F3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1AAA12A9" w14:textId="5E5D72D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099A9B4A" w14:textId="420CA97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D9918A0" w14:textId="7ACDBC2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436C49D" w14:textId="41B8FFE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5E65A2DA" w14:textId="77777777" w:rsidTr="00B05D61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4AB35F8E" w14:textId="12621DA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7291EBA0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E7BD07" w14:textId="63093EA7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4BA364" w14:textId="74B56B4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5C7F1BE" w14:textId="6EE2529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72AE5436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4436CC1F" w14:textId="3C021A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0541A61E" w14:textId="5E43EF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ZSK_FILIAL + ZSK_CODLAY + ZSK_ITEM + ZSK_TIPO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428E931B" w14:textId="4018B3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13E6755" w14:textId="57BBB15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68FA748" w14:textId="3EE7817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0F29B0B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406BD58D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5B824773" w14:textId="03EC628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FFBF047" w14:textId="3D41EA46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ZSL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6F3DA40A" w14:textId="7299628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2ACB0214" w14:textId="25B570BF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Etiquetas Impressas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91B8937" w14:textId="657564A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[X] Exclusivo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Compartilhado</w:t>
            </w:r>
          </w:p>
        </w:tc>
      </w:tr>
    </w:tbl>
    <w:p w14:paraId="525DD4DE" w14:textId="689916E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09"/>
        <w:gridCol w:w="601"/>
        <w:gridCol w:w="108"/>
        <w:gridCol w:w="655"/>
        <w:gridCol w:w="247"/>
        <w:gridCol w:w="430"/>
        <w:gridCol w:w="580"/>
        <w:gridCol w:w="1010"/>
        <w:gridCol w:w="995"/>
        <w:gridCol w:w="15"/>
        <w:gridCol w:w="1010"/>
        <w:gridCol w:w="1010"/>
        <w:gridCol w:w="550"/>
        <w:gridCol w:w="460"/>
        <w:gridCol w:w="472"/>
        <w:gridCol w:w="320"/>
        <w:gridCol w:w="218"/>
        <w:gridCol w:w="100"/>
        <w:gridCol w:w="318"/>
        <w:gridCol w:w="318"/>
        <w:gridCol w:w="274"/>
        <w:gridCol w:w="44"/>
        <w:gridCol w:w="318"/>
        <w:gridCol w:w="318"/>
        <w:gridCol w:w="318"/>
        <w:gridCol w:w="12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4B96CBE1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vMerge w:val="restart"/>
            <w:shd w:val="clear" w:color="auto" w:fill="C0C0C0"/>
            <w:vAlign w:val="center"/>
          </w:tcPr>
          <w:p w14:paraId="71BE1771" w14:textId="72754A5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09" w:type="dxa"/>
            <w:gridSpan w:val="2"/>
            <w:vMerge w:val="restart"/>
            <w:shd w:val="clear" w:color="auto" w:fill="C0C0C0"/>
            <w:vAlign w:val="center"/>
          </w:tcPr>
          <w:p w14:paraId="24965066" w14:textId="18B2932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2" w:type="dxa"/>
            <w:gridSpan w:val="3"/>
            <w:shd w:val="clear" w:color="auto" w:fill="C0C0C0"/>
            <w:vAlign w:val="center"/>
          </w:tcPr>
          <w:p w14:paraId="359726C2" w14:textId="15C2F51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170" w:type="dxa"/>
            <w:gridSpan w:val="7"/>
            <w:shd w:val="clear" w:color="auto" w:fill="C0C0C0"/>
            <w:vAlign w:val="center"/>
          </w:tcPr>
          <w:p w14:paraId="02B6A1D1" w14:textId="73412B4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32" w:type="dxa"/>
            <w:gridSpan w:val="2"/>
            <w:vMerge w:val="restart"/>
            <w:shd w:val="clear" w:color="auto" w:fill="C0C0C0"/>
            <w:vAlign w:val="center"/>
          </w:tcPr>
          <w:p w14:paraId="336A9163" w14:textId="2625236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2" w:type="dxa"/>
            <w:gridSpan w:val="17"/>
            <w:shd w:val="clear" w:color="auto" w:fill="C0C0C0"/>
            <w:vAlign w:val="center"/>
          </w:tcPr>
          <w:p w14:paraId="1A58613B" w14:textId="79CCB2BC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09B154BD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B8869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0F9D8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415CB0" w14:textId="5385D441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7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1C167E" w14:textId="502CA604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585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24B02F" w14:textId="0548B79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585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97CBBF" w14:textId="51B6BED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93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702E6A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DB2EA4" w14:textId="70CBF53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9922D2" w14:textId="5B8A1B1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D99293" w14:textId="5C3EF7E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D90BC3" w14:textId="76BA61D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A50312" w14:textId="674863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738B1A" w14:textId="5F0BC90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AC3BCF" w14:textId="622AED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7F6C76" w14:textId="23E4369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70B2CC" w14:textId="050DE75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882457" w14:textId="0171A55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E6C41E" w14:textId="7FE0CA2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5FE9AAD" w14:textId="6DB91CC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B14BB0" w14:textId="7192E4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761FB75C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5C1D478A" w14:textId="282601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ZSL_FILIAL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6A4E6B8C" w14:textId="123EBFE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D80C1B5" w14:textId="032D8D29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2F943384" w14:textId="79830DD6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638924F8" w14:textId="3CE6E06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1F5C2C04" w14:textId="7449544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E115AD7" w14:textId="6B60432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D6A539" w14:textId="3E7B48E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78D619C" w14:textId="1837B6C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E678B6" w14:textId="70042D7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B1AC31" w14:textId="5D2C77E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27B7FB" w14:textId="0E2B9F0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AC9EC68" w14:textId="3C42E9B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7F0B8E" w14:textId="65E763E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7EAFBC8" w14:textId="7957F99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CCA2683" w14:textId="0D28678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3436EC" w14:textId="5BDC459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82BD294" w14:textId="4AB70FB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3A3F3F" w14:textId="7243908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9938AB" w14:textId="4637656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797AA267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204DB549" w14:textId="54E5C0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ZSL_CODETQ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60306C30" w14:textId="4C46CB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CB34FE5" w14:textId="4FFB9CB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460CD198" w14:textId="52B41A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74D1800B" w14:textId="529DA5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242A1F4F" w14:textId="730F2F5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Etiqueta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EFFD02B" w14:textId="1A4293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E203D9" w14:textId="603843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BA69FC" w14:textId="4CE6B0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580AD54" w14:textId="1C49E7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48665FB" w14:textId="4ED1FE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030855" w14:textId="67D812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63568F" w14:textId="3BB1A4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BFC6FD6" w14:textId="44F961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5B44F4" w14:textId="4FBA6E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E7100CE" w14:textId="74F675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38D991" w14:textId="07BC59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FF7DE6" w14:textId="1F60F5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8D9B72" w14:textId="7688D7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915BC7" w14:textId="176750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EA1DB95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07FB12EE" w14:textId="4F97EA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ZSL_DESETQ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4611E996" w14:textId="207FE2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83AF104" w14:textId="5023D59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483CF1E8" w14:textId="60AD31F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651927BF" w14:textId="41829F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Desc.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1116BBC2" w14:textId="31FA18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Desc.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02DAE23" w14:textId="5DB9B7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7E3214" w14:textId="229B68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542066" w14:textId="70CC78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56BE1E9" w14:textId="6B3B1B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6C6A765" w14:textId="38557B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10C248" w14:textId="30E713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3FA0FE9" w14:textId="14048F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B41299F" w14:textId="4B820B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DE699A5" w14:textId="1CB139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2A12376" w14:textId="1207FB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DA3B82" w14:textId="0088D5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29DBAB" w14:textId="17B201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DD0942" w14:textId="14A34E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B91686" w14:textId="1C9205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7928BBC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49D3A972" w14:textId="2BE3F4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ZSL_DATA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58185AD8" w14:textId="089E2F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96207E8" w14:textId="6855069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00D6174B" w14:textId="66A51B3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30483AB7" w14:textId="281364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5E01473C" w14:textId="67AA55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Impressao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216BC72" w14:textId="2C2E1B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485C4B" w14:textId="0131D7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C09A542" w14:textId="3D9010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1579C4" w14:textId="2EAA22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7ED3528" w14:textId="1AD547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1D4161" w14:textId="572AD0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7621E34" w14:textId="4BB0A2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A2D5CF3" w14:textId="5BF32F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953A8A0" w14:textId="61199D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978CD82" w14:textId="50BAA1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709D5C" w14:textId="136973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D51C7E9" w14:textId="23EDAC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6F084A" w14:textId="2B87AB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9DE623" w14:textId="6A091E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A57BE65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248D3368" w14:textId="2FF1CF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ZSL_HORA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57F9DAAC" w14:textId="75D588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2746D3AD" w14:textId="60621EF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6333497F" w14:textId="39CB2A6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41976913" w14:textId="5727E2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</w:t>
            </w:r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68A6D2DE" w14:textId="0F8FE4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Hora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Impressao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62F48E1A" w14:textId="2C17C9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FC5429" w14:textId="0F1B5B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358522" w14:textId="339277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94133D5" w14:textId="4E13AB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6E3AFC" w14:textId="7042E3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D9AFC3" w14:textId="2EF7EE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A3899FE" w14:textId="7486DE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8786A0E" w14:textId="520C63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89918D" w14:textId="302A0E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EA1885F" w14:textId="0F5B00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F95631" w14:textId="5E73B6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96C59B0" w14:textId="1F72CD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B97E25" w14:textId="574DCA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2916AD" w14:textId="3F135C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CBCE42B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3D7E9E23" w14:textId="3AFF36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ZSL_USR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3D8571BE" w14:textId="346001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4369555F" w14:textId="3E094E8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3AFD0510" w14:textId="161FDC8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17B811B4" w14:textId="4DA394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0B8BE688" w14:textId="4FDCF0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117B578" w14:textId="47C3CF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9969B3" w14:textId="06DB6E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78DF33" w14:textId="2D87C8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17AC4D" w14:textId="04F447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039DAB9" w14:textId="0B6A68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888907" w14:textId="4C913B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EFDB69F" w14:textId="3AEB74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653DB42" w14:textId="5D9ACA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A0F6997" w14:textId="189C15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C528DEF" w14:textId="3E9C7C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1BFFFD" w14:textId="597EE1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B38519E" w14:textId="5D0CF1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A009E4" w14:textId="79D3C8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A85475" w14:textId="61F319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7DE228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105532F6" w14:textId="3A2996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ZSL_RECORD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2F90BAC5" w14:textId="16B681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E59E245" w14:textId="1B2F33B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394A4E94" w14:textId="183C65E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72B5519D" w14:textId="0AABBA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Registro</w:t>
            </w:r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3108E9AC" w14:textId="02A29A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do Registro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DF94C38" w14:textId="0B3949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EDC6EE" w14:textId="7EF8BB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F54FFB" w14:textId="3F364F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0A40E1" w14:textId="165856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67B269" w14:textId="5FE77E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34223E" w14:textId="001FEF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5125710" w14:textId="42017B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BA2C44B" w14:textId="0990FD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E515CEB" w14:textId="2D5D4C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2667DE2" w14:textId="0A4103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F83120" w14:textId="66049C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81734B" w14:textId="14F4A8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30AF7A" w14:textId="7B1B98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C8D41B" w14:textId="5D1E7B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1BF0CAF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7F4F2176" w14:textId="2F1DE1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ZSL_TOTAL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19C3A421" w14:textId="5AB426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017C4E00" w14:textId="3BFEE8A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18C8F878" w14:textId="5C429E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70F0DC59" w14:textId="4C4D69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 Reg.</w:t>
            </w:r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634235FB" w14:textId="4E32A5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 de Registros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E1DD923" w14:textId="00A5F7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2016B0" w14:textId="47D10E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134B43" w14:textId="082F09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3AFD57" w14:textId="515394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15CEB2" w14:textId="40ADF3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CA73F36" w14:textId="6B5EA5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730A51B" w14:textId="6B597F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3AAFE8" w14:textId="420ED6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67B52D7" w14:textId="3E7CFA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425C9D1" w14:textId="14D69B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BC03E3" w14:textId="5C28D0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EDCE58" w14:textId="00FC80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11C642" w14:textId="49FC8F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EFA5F9" w14:textId="16FA06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4AA63AF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591A3AD8" w14:textId="3C9224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ZSL_NETQ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5E504609" w14:textId="55582B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489BB1BE" w14:textId="33B323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17FEA423" w14:textId="39091FB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1EEB8B96" w14:textId="43DB32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4D56CE29" w14:textId="0F81DB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Etiqueta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62FDE7A" w14:textId="2AB15A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76B128" w14:textId="5FE6FC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772644" w14:textId="17505E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703FDA1" w14:textId="665266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25FE4D" w14:textId="15B8D9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99B0B5" w14:textId="17D99F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61CD669" w14:textId="142CF4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B5A5EFF" w14:textId="0B7820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4FB4935" w14:textId="3BBE4C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73457BC" w14:textId="65F3BF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E16AD33" w14:textId="53C37C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6FF5892" w14:textId="56BDB2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F580C1" w14:textId="5BE74C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5929EE" w14:textId="13874D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0241956" w14:textId="77777777" w:rsidTr="00012203">
        <w:trPr>
          <w:gridAfter w:val="1"/>
          <w:wAfter w:w="36" w:type="dxa"/>
          <w:trHeight w:val="130"/>
        </w:trPr>
        <w:tc>
          <w:tcPr>
            <w:tcW w:w="1419" w:type="dxa"/>
            <w:gridSpan w:val="2"/>
            <w:shd w:val="clear" w:color="auto" w:fill="FFFFFF"/>
            <w:vAlign w:val="center"/>
          </w:tcPr>
          <w:p w14:paraId="470FBB13" w14:textId="2FD762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ZSL_NETQS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41889F58" w14:textId="5873D0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155CBD6" w14:textId="458250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7" w:type="dxa"/>
            <w:gridSpan w:val="2"/>
            <w:shd w:val="clear" w:color="auto" w:fill="FFFFFF"/>
            <w:vAlign w:val="center"/>
          </w:tcPr>
          <w:p w14:paraId="4379948D" w14:textId="3942A0D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5" w:type="dxa"/>
            <w:gridSpan w:val="3"/>
            <w:shd w:val="clear" w:color="auto" w:fill="FFFFFF"/>
            <w:vAlign w:val="center"/>
          </w:tcPr>
          <w:p w14:paraId="2A44CDD3" w14:textId="0869CB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Etq</w:t>
            </w:r>
            <w:proofErr w:type="spellEnd"/>
          </w:p>
        </w:tc>
        <w:tc>
          <w:tcPr>
            <w:tcW w:w="2585" w:type="dxa"/>
            <w:gridSpan w:val="4"/>
            <w:shd w:val="clear" w:color="auto" w:fill="FFFFFF"/>
            <w:vAlign w:val="center"/>
          </w:tcPr>
          <w:p w14:paraId="2C98E102" w14:textId="0125D8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 de Etiquetas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FFCDCE5" w14:textId="061FF3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B32EDC" w14:textId="56DF37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197687" w14:textId="720412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E4F342" w14:textId="064D7F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054F920" w14:textId="28DC8C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E62BC5" w14:textId="44CCC3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72A1B08" w14:textId="07DAD2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5BBC0E" w14:textId="7DA1D2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B4A16C3" w14:textId="5192FA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4582116" w14:textId="4A1E72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FA38B6" w14:textId="57D549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5E7149" w14:textId="65FC01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2CEF30" w14:textId="2A3928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E0CCF7" w14:textId="36489C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F1530BE" w14:textId="77777777" w:rsidTr="001C137B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245F28CF" w14:textId="56CDA0B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1AD628A" w14:textId="299B268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3AA4411" w14:textId="4022F78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602046F" w14:textId="187E6C4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671025F" w14:textId="450DAEA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874CD81" w14:textId="38F1E6A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3FCA349" w14:textId="33297D8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E10DDB1" w14:textId="59C1E2C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815B5A7" w14:textId="7E270A9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3E6A628" w14:textId="3ACD68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428101E1" w14:textId="751D422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6A31FB2A" w14:textId="7E7F383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A7D5FB7" w14:textId="719D825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EB2DEAC" w14:textId="429EC33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40FF255" w14:textId="5FB2D21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64BEE39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CC383A" w14:textId="0A2D66C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795D8CB" w14:textId="0ACCBB1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AAC7C6" w14:textId="6B32DA5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6C1F84E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C49010" w14:textId="04AD9B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D7A501" w14:textId="07326BD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E2067C" w14:textId="4B040F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7E31942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A328C0" w14:textId="528B05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ZSL_DESETQ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5EF40B" w14:textId="03AFCB1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C4F681" w14:textId="69AA69C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"ZSH", 1,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xFilial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("ZSH")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("ZSL_CODETQ"), "ZSH_DESC")</w:t>
            </w:r>
          </w:p>
        </w:tc>
      </w:tr>
      <w:tr w:rsidR="00012203" w:rsidRPr="00012203" w14:paraId="0F48F7D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7BE02175" w14:textId="3237F8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ZSL_DESETQ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60708A6D" w14:textId="463FA2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87B5A6D" w14:textId="677A57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"ZSH", 1,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xFilial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("ZSH") + ZSL-&gt;ZSL_CODETQ, "ZSH_DESC")</w:t>
            </w:r>
          </w:p>
        </w:tc>
      </w:tr>
      <w:tr w:rsidR="00012203" w:rsidRPr="00012203" w14:paraId="0D9E7A17" w14:textId="77777777" w:rsidTr="00D42B19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751A3EF0" w14:textId="057BEE6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0AED7AB2" w14:textId="7E74D60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5388BBBB" w14:textId="6342CB3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F96D032" w14:textId="147BCC2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7BDF126" w14:textId="6C53208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CD8F041" w14:textId="4C147FC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985E952" w14:textId="497735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154C470" w14:textId="7D516C1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2C00A167" w14:textId="37AD22F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F3CC669" w14:textId="08246CB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9946EE4" w14:textId="786BD81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5E6F009F" w14:textId="5C4EA16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6377C98C" w14:textId="4F92062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5698EF8" w14:textId="30026F3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A32AB66" w14:textId="6872610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18EFCE2A" w14:textId="77777777" w:rsidTr="00BD7094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716A5FF2" w14:textId="396B11C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05725C37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22BC5B" w14:textId="0F4858D0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A0AB9A" w14:textId="6583EB3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E403CB" w14:textId="10E2A9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680CA333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2E02F36" w14:textId="5E3CFE8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6D7FDC71" w14:textId="6918FA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ZSL_FILIAL + ZSL_CODETQ + DTOS(ZSL_DATA) + ZSL_HORA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D38D33D" w14:textId="01CACC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7016300" w14:textId="43AF805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EDB452D" w14:textId="43521A7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8965D26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6A328270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233EBA9F" w14:textId="2EC2F1A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88A3ABB" w14:textId="561EC969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ZSM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29FBF106" w14:textId="63BE69C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415A4BE5" w14:textId="635CCC7B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Cad.de Rotinas Automáticas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01E6C6E" w14:textId="6BAB1C7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3FCD81FF" w14:textId="1D394CE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25"/>
        <w:gridCol w:w="585"/>
        <w:gridCol w:w="121"/>
        <w:gridCol w:w="652"/>
        <w:gridCol w:w="237"/>
        <w:gridCol w:w="438"/>
        <w:gridCol w:w="572"/>
        <w:gridCol w:w="1010"/>
        <w:gridCol w:w="999"/>
        <w:gridCol w:w="11"/>
        <w:gridCol w:w="1010"/>
        <w:gridCol w:w="1010"/>
        <w:gridCol w:w="547"/>
        <w:gridCol w:w="463"/>
        <w:gridCol w:w="469"/>
        <w:gridCol w:w="320"/>
        <w:gridCol w:w="221"/>
        <w:gridCol w:w="97"/>
        <w:gridCol w:w="318"/>
        <w:gridCol w:w="320"/>
        <w:gridCol w:w="275"/>
        <w:gridCol w:w="43"/>
        <w:gridCol w:w="318"/>
        <w:gridCol w:w="320"/>
        <w:gridCol w:w="320"/>
        <w:gridCol w:w="9"/>
        <w:gridCol w:w="309"/>
        <w:gridCol w:w="419"/>
        <w:gridCol w:w="282"/>
        <w:gridCol w:w="137"/>
        <w:gridCol w:w="419"/>
        <w:gridCol w:w="419"/>
        <w:gridCol w:w="35"/>
      </w:tblGrid>
      <w:tr w:rsidR="00012203" w:rsidRPr="00012203" w14:paraId="596FE5AD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vMerge w:val="restart"/>
            <w:shd w:val="clear" w:color="auto" w:fill="C0C0C0"/>
            <w:vAlign w:val="center"/>
          </w:tcPr>
          <w:p w14:paraId="0E20E248" w14:textId="317241A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06" w:type="dxa"/>
            <w:gridSpan w:val="2"/>
            <w:vMerge w:val="restart"/>
            <w:shd w:val="clear" w:color="auto" w:fill="C0C0C0"/>
            <w:vAlign w:val="center"/>
          </w:tcPr>
          <w:p w14:paraId="1E95AC9D" w14:textId="074CEDB9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27" w:type="dxa"/>
            <w:gridSpan w:val="3"/>
            <w:shd w:val="clear" w:color="auto" w:fill="C0C0C0"/>
            <w:vAlign w:val="center"/>
          </w:tcPr>
          <w:p w14:paraId="6F0BCF4F" w14:textId="2D488E14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159" w:type="dxa"/>
            <w:gridSpan w:val="7"/>
            <w:shd w:val="clear" w:color="auto" w:fill="C0C0C0"/>
            <w:vAlign w:val="center"/>
          </w:tcPr>
          <w:p w14:paraId="331D0675" w14:textId="537F4DC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32" w:type="dxa"/>
            <w:gridSpan w:val="2"/>
            <w:vMerge w:val="restart"/>
            <w:shd w:val="clear" w:color="auto" w:fill="C0C0C0"/>
            <w:vAlign w:val="center"/>
          </w:tcPr>
          <w:p w14:paraId="7B8D7A9C" w14:textId="55D70A0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6" w:type="dxa"/>
            <w:gridSpan w:val="17"/>
            <w:shd w:val="clear" w:color="auto" w:fill="C0C0C0"/>
            <w:vAlign w:val="center"/>
          </w:tcPr>
          <w:p w14:paraId="7DA5B724" w14:textId="35A8A6BB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0ED59EFC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1EA90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06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46678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7A1D63" w14:textId="5B362B37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FE69B3" w14:textId="4824CA00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58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1F1ABB" w14:textId="6994B62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578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929F90E" w14:textId="091E022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93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A445FAE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2A6C00" w14:textId="7CC2026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7E0FEB" w14:textId="39E38F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3594FF" w14:textId="6A02FAD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A1C052" w14:textId="0F5D7ED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5BE0C7" w14:textId="10D8DB0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CB2E13" w14:textId="6A58316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B36B70" w14:textId="546B1DC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2D8E0A" w14:textId="2C62E07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AEF445" w14:textId="684B234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DDBE5A" w14:textId="25945A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3DC60E1" w14:textId="476154F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7D7DF1" w14:textId="7C06625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178EFE" w14:textId="1BF7D48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5A0C3CBD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1C68FCF3" w14:textId="388825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ZSM_FILIAL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02BCA9FB" w14:textId="1DDF93E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AD1C266" w14:textId="7949C40F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C1B9014" w14:textId="5A991FD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48735BFB" w14:textId="73420E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0C9C8AD2" w14:textId="75CF277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6C865D93" w14:textId="40B5CF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C0AE96" w14:textId="7D6AA6D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F696C4" w14:textId="08CB2DE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02DB28" w14:textId="2A9099D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9E7469" w14:textId="311355A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E4A2AF" w14:textId="1003D09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541D270" w14:textId="0E61163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32FBBD" w14:textId="742E389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F04E77" w14:textId="751BC37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4FEE5AC" w14:textId="14FB9ED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BDEB66" w14:textId="392DDA6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DFC81D1" w14:textId="57B6A1E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0D1FFE" w14:textId="65DFFD9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9130DC" w14:textId="5B75074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65E49A2A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451255C4" w14:textId="3EEB2F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ZSM_IDROT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6B711BB0" w14:textId="6B1D5F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D4026D2" w14:textId="7D84D74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11E381B" w14:textId="1B46B16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0F5B3A5B" w14:textId="784994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Rotina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39DA60AB" w14:textId="74B692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da Rotina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09BB4F06" w14:textId="547734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D356EB" w14:textId="5BD398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BA68FC" w14:textId="3C23AD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5A6FE1" w14:textId="727D10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82C687" w14:textId="40FA32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07274C" w14:textId="24A2DC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E7B6AFE" w14:textId="643C72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C4910E" w14:textId="73C667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FD8674" w14:textId="542CE7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1BC4BD" w14:textId="3AF8FC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577421" w14:textId="551A5B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0F154B" w14:textId="02488B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B0A919" w14:textId="6BE15E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540F87" w14:textId="784414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3C2BA08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08E47E10" w14:textId="58F434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ZSM_ROTINA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40C4E55C" w14:textId="66FFFC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5C9FC114" w14:textId="6A5A45A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7BF011E" w14:textId="00BC737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759AC877" w14:textId="008C3F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Rotina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4E098513" w14:textId="4838DA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da Rotina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E430FE1" w14:textId="6B65C1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C50CBE" w14:textId="5D0FF2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86C558" w14:textId="0654B3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C4D7F29" w14:textId="61A884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141897" w14:textId="3B1AD6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004ABE" w14:textId="7EB7D9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0405ED3" w14:textId="66ADB8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828B9D" w14:textId="6ECF09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32BA08" w14:textId="1D8AB1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17C75B" w14:textId="0DA3BA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47D109" w14:textId="51AA8A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12B4474" w14:textId="22F8E5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EDC51E" w14:textId="6FAA08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B00BD6" w14:textId="46946C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2ACE79E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5014E74A" w14:textId="7880B7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ZSM_BITMAP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4CF9E1CA" w14:textId="1A033C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2957EF68" w14:textId="7D3DA4C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2D882746" w14:textId="190825A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5B576EA3" w14:textId="27A086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443C449F" w14:textId="275E3C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72166B2" w14:textId="39F516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6D99D3" w14:textId="499E17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B3015B" w14:textId="457522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847C166" w14:textId="6CAF56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D32884" w14:textId="5C80D5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C64537" w14:textId="40A8ED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5A3315" w14:textId="71D956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66A03E" w14:textId="378E64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1E4EDA" w14:textId="0B24A5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C3E36D" w14:textId="12A516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F8AB74" w14:textId="49D631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AD67FB1" w14:textId="24F912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EDA190" w14:textId="0CB22B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5BD951" w14:textId="32EE65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B0CB3B6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0075FA58" w14:textId="559AF8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ZSM_DESC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4911C4F4" w14:textId="3D1CC7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49BDAD51" w14:textId="2B20F24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0CAED837" w14:textId="168818B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2AA97D04" w14:textId="536845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432DBD6C" w14:textId="5F573B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da Rotina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4CC8B033" w14:textId="240771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1C77CF" w14:textId="71981F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2D0D87" w14:textId="410CC5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86CB8E6" w14:textId="10138C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FE4CFB" w14:textId="3DA433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DC3C16" w14:textId="471FAB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F9D80E" w14:textId="68CF13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E2768A" w14:textId="63308D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EA63B9" w14:textId="5AFE9B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009702" w14:textId="369F21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AE09A8" w14:textId="7DA7BD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2B55B62" w14:textId="1A4CA4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7F8111" w14:textId="047484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872112" w14:textId="607972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866CF05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2DFA4F2A" w14:textId="2B88E1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ZSM_SINTAX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76BBDA7E" w14:textId="6552B2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FBA101F" w14:textId="3314A6A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0092631" w14:textId="6993856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3A0AF0BB" w14:textId="7D5C8A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Sintaxe Rot.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50C201FC" w14:textId="7DBDB6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Sintaxe da Rotina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DD30866" w14:textId="73E820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F60173" w14:textId="5F9D08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A29528" w14:textId="36B411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B410D73" w14:textId="7ADDE1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ADE09A" w14:textId="34E855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8E3608" w14:textId="6B379D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BBB2AF" w14:textId="46253A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C2E559" w14:textId="6A641C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E57840" w14:textId="0DCEB7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42FEE6" w14:textId="79DF70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399A9F" w14:textId="72B76E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1ED69CE" w14:textId="46589C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00C57A" w14:textId="607F22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A4914C" w14:textId="74FBF0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0FA15D1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0094A88B" w14:textId="1094B7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ZSM_PARAM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62128F12" w14:textId="379861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D0796AE" w14:textId="6AFD571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272C8128" w14:textId="7AF886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71639D64" w14:textId="038646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Parâmetros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1599F892" w14:textId="3E3873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Parâmetros da Rotina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4EE1BA9A" w14:textId="504DF3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C07D50" w14:textId="7D68D3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9437F6" w14:textId="582611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C33A04C" w14:textId="0BB841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996BD5" w14:textId="73B1FA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CABDB2" w14:textId="01ED16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DC1E0B" w14:textId="447E33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7977AA" w14:textId="35BC9F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F0B5B5" w14:textId="3EAD00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77D1BF" w14:textId="320664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B662EE" w14:textId="01160C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7FE166F" w14:textId="232394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AF6F38" w14:textId="0A996D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4AC1CF" w14:textId="1BC30D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2FCDA25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5FE45E17" w14:textId="4DB3EA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ZSM_ATIVO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56FA87EC" w14:textId="3957AB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643D5454" w14:textId="05A696B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1FD9146D" w14:textId="336B992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65F16161" w14:textId="5D12D5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Ativo?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7831A086" w14:textId="6FAF0A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Rotina Ativa?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2E8302A" w14:textId="67F388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8C7BEC" w14:textId="0FFC6F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7ADD35" w14:textId="121F20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85173D" w14:textId="5EEBC7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D968F6" w14:textId="680F2A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9C6B20" w14:textId="024654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6C68897" w14:textId="1A5B70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72B3CB" w14:textId="52BD7E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68294C" w14:textId="5CD248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050515" w14:textId="1E1BA8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A09A25" w14:textId="19E035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A465B07" w14:textId="4457EA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1EF05D" w14:textId="527DF8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5F7EAF1" w14:textId="620977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B8D8E44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07B7734E" w14:textId="539602E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ZSM_OPER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23CF269E" w14:textId="114AFB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5D09467A" w14:textId="23FD3ED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7E1904F" w14:textId="6CBD8A4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336A064F" w14:textId="233255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Oper. Perm.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0580D5DA" w14:textId="3E1330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Operações Permitidas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A98B4CF" w14:textId="35CFAE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5D2DE9" w14:textId="4DEC6E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B70CC7" w14:textId="673A03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71EC8E" w14:textId="078916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8D019E" w14:textId="33B268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83D1F5" w14:textId="2B2041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E1A6963" w14:textId="29E9A9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49DC73" w14:textId="51D278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9AE764" w14:textId="4880D8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ABC957" w14:textId="2599A1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57B232" w14:textId="47D943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F5C0CB7" w14:textId="269598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60BFB1" w14:textId="567040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A6C2D7" w14:textId="5E8794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E381D56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7E26A679" w14:textId="61EB59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ZSM_ALIAS1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2BCD5B1B" w14:textId="6D4B16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002CEB10" w14:textId="30A2382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6426687" w14:textId="256EA1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4C643F35" w14:textId="21ADE2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Alias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Tab. 1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3CD9A746" w14:textId="240A99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Alias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Tabela 1 -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Cabec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04F30C2A" w14:textId="2DF8FE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2651AA" w14:textId="4A3392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17DF9F" w14:textId="634F0B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6EA89CA" w14:textId="71C1C6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B4D89C" w14:textId="1B4706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E6A46D" w14:textId="6C179E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D3EB593" w14:textId="753790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C8A949" w14:textId="0CF39C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132A0B" w14:textId="4C27F3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409748" w14:textId="04460E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F849DF" w14:textId="7CBE98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C36CA01" w14:textId="3F6264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F0419B" w14:textId="630296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11CED2" w14:textId="6E3B9A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C74A4AE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011DB60F" w14:textId="5CF6E2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ZSM_ALIAS2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6BDE053C" w14:textId="1F4300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3F7BB9F2" w14:textId="29A58C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0899548E" w14:textId="3647E8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7D4D84AE" w14:textId="411DA4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Alias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Tab. 2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21E7F0C9" w14:textId="6BA2F4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Alias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Tabela 2 - Itens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A0D264F" w14:textId="17F620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8395FE" w14:textId="4BFF1A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1DFD53" w14:textId="793DAE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8C4100" w14:textId="7767C8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A693C3" w14:textId="7A3767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7F75EE" w14:textId="6D8C4F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9DC2059" w14:textId="57E768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D1DDF5" w14:textId="1BFBB6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3CE1DC" w14:textId="3D4C06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B19774" w14:textId="5E938B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0C1182" w14:textId="50BA70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E08964C" w14:textId="116CB2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7AB4ED" w14:textId="422585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7BE7B4" w14:textId="07ECDC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DB1DB29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60836C54" w14:textId="272696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ZSM_CPOCAB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2CDFCE26" w14:textId="79203C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20F45668" w14:textId="6F212D0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8A39C03" w14:textId="70F21E3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17A4FCD4" w14:textId="558F79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Cabeç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2F840D69" w14:textId="63D363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Campos de Cabeçalho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803380D" w14:textId="2C6E577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8A52CB" w14:textId="0FFA3E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970A32" w14:textId="10D7A6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C6EC87A" w14:textId="46FC89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0DBF86" w14:textId="148A34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792AEF" w14:textId="7137E1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E70CF97" w14:textId="2BE24F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D8C51C" w14:textId="38C916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0E9EE3" w14:textId="5B2284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F22A87" w14:textId="4AB3FF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56627E" w14:textId="5E0104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C0D79BA" w14:textId="26176B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03BB72" w14:textId="21F00F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3AED64" w14:textId="70E1A4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7C817F1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175131A3" w14:textId="0EF8B8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ZSM_MODELO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20E9EC6B" w14:textId="735FE4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491F932C" w14:textId="30FB9DD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B5DD1B4" w14:textId="5F438E7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3942D49C" w14:textId="30F92B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Modelo Form.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53E345EE" w14:textId="4B7B67F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Mod. de Formulário TOTVS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0FE8C75" w14:textId="5CDF5E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5F4BE7" w14:textId="60A02E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EFD03B" w14:textId="0E7768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514562D" w14:textId="798473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3AE82C" w14:textId="517C9B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E9A225" w14:textId="6C21CB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BFE4E30" w14:textId="655276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0A853D" w14:textId="597409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A67477" w14:textId="7AF92F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CEC402" w14:textId="6F236D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426535" w14:textId="71F995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1316BFD" w14:textId="4E3E25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087232" w14:textId="30C19E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11C53A" w14:textId="052128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1CE5879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6DFCD477" w14:textId="1F9EF8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ZSM_TPDIV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176FBBFE" w14:textId="36EACD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348BB2E6" w14:textId="79FBFE9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6E5B0129" w14:textId="3420C06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34487968" w14:textId="7ABD5E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Dados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5B6659D4" w14:textId="1D58AC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Divisão de Dados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00910C10" w14:textId="638EC6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886075" w14:textId="1C97E3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E94D83" w14:textId="3F0FC7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4F53D7" w14:textId="606A07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5009E4" w14:textId="5987A1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983ECD" w14:textId="271798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8AE408C" w14:textId="6D2871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EF2149" w14:textId="5E5046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DCD30D" w14:textId="6F0CA4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9951EB" w14:textId="67E437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E8870D" w14:textId="37FA60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891E008" w14:textId="6AD8C5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4C525E" w14:textId="28B9E4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00DA95" w14:textId="34CC75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4C6DEA3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39062884" w14:textId="768609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ZSM_NATIVO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3C4D2705" w14:textId="355562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6DEC733" w14:textId="3416C2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B8CEE4E" w14:textId="6C160DD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489F0D10" w14:textId="4A6236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Nativo?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18C4F9C7" w14:textId="1A8000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Rotina Nativa?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7AF0E66" w14:textId="54360B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C8475A" w14:textId="6E19C2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6641E8" w14:textId="526B83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CFB1EA7" w14:textId="0E1EDC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D39715" w14:textId="1A702F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57ACC4" w14:textId="6BE6CC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8B8E28" w14:textId="0F5011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D95BCA" w14:textId="411E59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A32441" w14:textId="7A0AA2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B2C394" w14:textId="4D5DA9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05E93F" w14:textId="1D90AC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6D1DF9E" w14:textId="37BA73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7C800C" w14:textId="6CC69E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49296C" w14:textId="45F0DF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F122EEF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0092306A" w14:textId="75CDAA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ZSM_OBS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0357EFF5" w14:textId="19E3A9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5F9D4C3D" w14:textId="19D18FF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3082BB60" w14:textId="57D0DA6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225B2C17" w14:textId="5E0051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Observações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1EB73C82" w14:textId="422FDE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Observações da Rotina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6990C02" w14:textId="71552B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6E9F30" w14:textId="6ABF3B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DDD504" w14:textId="1DD09F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741FFD4" w14:textId="31882C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0027C7" w14:textId="7DDF1A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02ED3C" w14:textId="7A67D1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253FF05" w14:textId="56751F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6B5621" w14:textId="75B307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D41EBB" w14:textId="501683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ABD7C1" w14:textId="1C1B8E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80EF90" w14:textId="500D08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B734918" w14:textId="2E3FF2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C7F921" w14:textId="2830B0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AD57E8" w14:textId="5C1EEE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52E3FB9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2BD2C8C9" w14:textId="33BE05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ZSM_MSBLQL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506D9FBC" w14:textId="1CC429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895CB89" w14:textId="27D7DFB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5AE1140" w14:textId="70D9BE4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41D88CDB" w14:textId="3234FA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2BA087C6" w14:textId="04979A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48858514" w14:textId="5AA0C5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4F3B6A" w14:textId="15CEF8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A7219C" w14:textId="3E6B53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5C117D1" w14:textId="6C0F52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BB84F7" w14:textId="59662B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E8E1FA" w14:textId="323E76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8322389" w14:textId="36EA91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8A384E" w14:textId="07179F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9ED3C9" w14:textId="7F08F9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2FC2DA" w14:textId="1F8686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52F059" w14:textId="4A3319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2DB674A" w14:textId="1BDDC0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165D5F" w14:textId="11345C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08D709" w14:textId="637FC5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206F00C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14F119E8" w14:textId="420C11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ZSM_HORA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007B88DD" w14:textId="1E000C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1E3E46E0" w14:textId="2E81217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631C8E1" w14:textId="7F4CED7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4EF44C59" w14:textId="6BEBA6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0D21C402" w14:textId="613251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de Alteração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636933C0" w14:textId="0CF8C9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F34156" w14:textId="5E3093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1E725B" w14:textId="790C00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B15FF66" w14:textId="5E1B60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F3CD15" w14:textId="1537B8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0FA773" w14:textId="17FE29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497B454" w14:textId="1C108C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EDD448" w14:textId="0A3FD7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F598DD" w14:textId="1F490C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F60D6E" w14:textId="186DEA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6E292D" w14:textId="6F10DD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72E7E17" w14:textId="3ED77A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A7EA8E" w14:textId="359204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DE3E3F" w14:textId="51508C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3FD504B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183DF10B" w14:textId="45B4F0E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ZSM_DATA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1B54F144" w14:textId="610F50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24B86F02" w14:textId="066A7FF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52876722" w14:textId="1057ABC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2F8C612A" w14:textId="2DF4F8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Alt.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37784B9F" w14:textId="770B15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de Alteração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CF9D18E" w14:textId="4E2720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E8F04E" w14:textId="138DA9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157B143" w14:textId="0682D9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C381169" w14:textId="71834C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00BA37" w14:textId="60888A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CF4BE5A" w14:textId="227428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374B87" w14:textId="56366E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5942CC" w14:textId="5AC615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647443" w14:textId="6407C9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CCF467" w14:textId="323E65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C8C086" w14:textId="55A3F4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48EBBDB" w14:textId="669364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C99EF8" w14:textId="34890F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E464D7" w14:textId="5F0911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2B68E44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113D4582" w14:textId="50D806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ZSM_USERGI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76A047A4" w14:textId="16282B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DE9605A" w14:textId="7E3D914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7D224D9C" w14:textId="24D93DA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28084FB0" w14:textId="11267F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61E5C9B5" w14:textId="4AB6647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47781C7D" w14:textId="68AE7C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E9CB4A" w14:textId="302061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28B497" w14:textId="0F6853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A4F57A" w14:textId="765274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69FD05" w14:textId="59E9C3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11C8F65" w14:textId="5D6576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FB5E2CA" w14:textId="62DA68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CA5C10" w14:textId="556462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3AB53D" w14:textId="733CC8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47E6C9" w14:textId="3960FE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6D9027" w14:textId="4E617E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73FE7A2" w14:textId="326007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A605EC" w14:textId="703EB1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3E00EF" w14:textId="3EB51C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B536A5E" w14:textId="77777777" w:rsidTr="00012203">
        <w:trPr>
          <w:gridAfter w:val="1"/>
          <w:wAfter w:w="35" w:type="dxa"/>
          <w:trHeight w:val="130"/>
        </w:trPr>
        <w:tc>
          <w:tcPr>
            <w:tcW w:w="1435" w:type="dxa"/>
            <w:gridSpan w:val="2"/>
            <w:shd w:val="clear" w:color="auto" w:fill="FFFFFF"/>
            <w:vAlign w:val="center"/>
          </w:tcPr>
          <w:p w14:paraId="328CEAC2" w14:textId="782105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ZSM_USERGA</w:t>
            </w:r>
          </w:p>
        </w:tc>
        <w:tc>
          <w:tcPr>
            <w:tcW w:w="706" w:type="dxa"/>
            <w:gridSpan w:val="2"/>
            <w:shd w:val="clear" w:color="auto" w:fill="FFFFFF"/>
            <w:vAlign w:val="center"/>
          </w:tcPr>
          <w:p w14:paraId="6316D404" w14:textId="2F2B8E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2" w:type="dxa"/>
            <w:shd w:val="clear" w:color="auto" w:fill="FFFFFF"/>
            <w:vAlign w:val="center"/>
          </w:tcPr>
          <w:p w14:paraId="7DD0787D" w14:textId="74BBD55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5" w:type="dxa"/>
            <w:gridSpan w:val="2"/>
            <w:shd w:val="clear" w:color="auto" w:fill="FFFFFF"/>
            <w:vAlign w:val="center"/>
          </w:tcPr>
          <w:p w14:paraId="41AB47D9" w14:textId="449C6CE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1" w:type="dxa"/>
            <w:gridSpan w:val="3"/>
            <w:shd w:val="clear" w:color="auto" w:fill="FFFFFF"/>
            <w:vAlign w:val="center"/>
          </w:tcPr>
          <w:p w14:paraId="62F03429" w14:textId="0E4356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578" w:type="dxa"/>
            <w:gridSpan w:val="4"/>
            <w:shd w:val="clear" w:color="auto" w:fill="FFFFFF"/>
            <w:vAlign w:val="center"/>
          </w:tcPr>
          <w:p w14:paraId="340DEB0D" w14:textId="78DA09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4FF299E" w14:textId="733F49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EC4859" w14:textId="6CBA91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A04FC7" w14:textId="4B29F9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217023" w14:textId="5442B9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D7EFAA" w14:textId="4297BB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123DD4" w14:textId="62BBC7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DAA53C" w14:textId="3A52BC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01E9FA" w14:textId="12E278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7A2469" w14:textId="550583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D3D570" w14:textId="05365A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B02F48" w14:textId="5062A7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12D843" w14:textId="6AC025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FF6CF6" w14:textId="350C5F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04057C" w14:textId="123752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FF52B6" w14:textId="77777777" w:rsidTr="00DC7BB6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13B827C0" w14:textId="2171520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AD9BF21" w14:textId="13659A8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E860851" w14:textId="3BE63D2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6F9CF29" w14:textId="0AC4002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88D3987" w14:textId="1C46472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CE4BD84" w14:textId="4F24C0D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E476A1C" w14:textId="5005F25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4BEA96F" w14:textId="0F2F847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176EB80" w14:textId="2CFAC42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A358816" w14:textId="2B43884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62B26DC3" w14:textId="58CFAE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7229AD66" w14:textId="325A293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43EE20E9" w14:textId="47EC5BF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43F99E1" w14:textId="519171B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3A49100B" w14:textId="53C468E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3728E73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860668" w14:textId="373A117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9B0AD0D" w14:textId="49BD44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EBD3CC" w14:textId="7CFA7BE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3800EB4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569231" w14:textId="489FE2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3344C7" w14:textId="634268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E28479" w14:textId="789AC3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67BB82F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DAD3FC" w14:textId="45B032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ZSM_ATIVO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03528D" w14:textId="2CF99D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82A333" w14:textId="3C45B1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"S"</w:t>
            </w:r>
          </w:p>
        </w:tc>
      </w:tr>
      <w:tr w:rsidR="00012203" w:rsidRPr="00012203" w14:paraId="1457890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4AD01D" w14:textId="3BD63F7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1ECCCA" w14:textId="5EA561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A33C92" w14:textId="6798BCE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1E71718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A1A8D0" w14:textId="3B468A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ZSM_MODELO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D615CC" w14:textId="5BDC338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0EEB9A" w14:textId="416654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012203" w:rsidRPr="00012203" w14:paraId="0071C50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E15374" w14:textId="7F2540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ZSM_TPDIV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4B6872" w14:textId="4D3210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F2DF6B" w14:textId="0C0E6A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"1"</w:t>
            </w:r>
          </w:p>
        </w:tc>
      </w:tr>
      <w:tr w:rsidR="00012203" w:rsidRPr="00012203" w14:paraId="69C9360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2F46AB" w14:textId="09A6E22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ZSM_TPDIV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B6EE1A" w14:textId="090932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D94F6F" w14:textId="0080246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1=Sem Divisão;2=Divisão no Início;3=Divisão no Final</w:t>
            </w:r>
          </w:p>
        </w:tc>
      </w:tr>
      <w:tr w:rsidR="00012203" w:rsidRPr="00012203" w14:paraId="17B3B76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2D43F5" w14:textId="73256DD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ZSM_NATIVO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94D351" w14:textId="5F2752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7B7E94" w14:textId="6E5B41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121FA12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E4CAAD" w14:textId="75AB325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ZSM_NATIVO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401DAD" w14:textId="2EAC3D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F2CA0" w14:textId="5CE1214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3738408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A3CEE0" w14:textId="0B28DB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444902" w14:textId="06E2DC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B19F48" w14:textId="471A5E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7043DF5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6E8625" w14:textId="26A6AA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1D16BA" w14:textId="2A267BF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FDBCE2" w14:textId="0BF965C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4414C65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0CEFED" w14:textId="30C877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ZSM_HORA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5D44CC" w14:textId="0DE2CA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24F697" w14:textId="57D109D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1EF4781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195DC309" w14:textId="53D21B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ZSM_DATA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3D0FE9BD" w14:textId="469F58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2686DDB7" w14:textId="2A611D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DDATABASE</w:t>
            </w:r>
          </w:p>
        </w:tc>
      </w:tr>
      <w:tr w:rsidR="00012203" w:rsidRPr="00012203" w14:paraId="7B792BC5" w14:textId="77777777" w:rsidTr="00E5699C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E787863" w14:textId="25BBE2E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4EAF57B0" w14:textId="33FD7D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7C3E017" w14:textId="1EC97A0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078B46F" w14:textId="325B580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1AEFD9C" w14:textId="754BE2B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1442A1C" w14:textId="7B44B9A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F101EE1" w14:textId="16941B2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87D8C1C" w14:textId="4AE2AA5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374D713" w14:textId="74AEB40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46BE9FD" w14:textId="6D3CA51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AFC72F1" w14:textId="4A9640A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61D24DD5" w14:textId="013AB2F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5C00CCC1" w14:textId="43F069F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C2BE83C" w14:textId="791E50C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30F91D37" w14:textId="1B0E712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73ED32AD" w14:textId="77777777" w:rsidTr="007D7D59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0E0BC0B9" w14:textId="162AE7F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7E3523D1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84C9FA" w14:textId="57AC0D19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456072" w14:textId="7E7F61C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91F371" w14:textId="77D800F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3DDA5807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78A3A253" w14:textId="23A0349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897353A" w14:textId="71D13D8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ZSM_FILIAL + ZSM_IDROT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1BE1BB47" w14:textId="366137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D9B326C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57FC2004" w14:textId="747A60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7E6528DE" w14:textId="52737E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ZSM_FILIAL + ZSM_ROTINA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09DDD0AD" w14:textId="6C91C7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9F95A24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D4604CB" w14:textId="7D59E2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5232A8CD" w14:textId="6B951B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ZSM_FILIAL + ZSM_DESC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7C829E21" w14:textId="4B6A81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417FDA6" w14:textId="39799F6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9E5DBF6" w14:textId="152D089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DAB6468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1E67E2DF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796FEFEA" w14:textId="12773C8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653E8B4" w14:textId="0AC877D2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ZSN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6C13359A" w14:textId="2F3B46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37FC4A95" w14:textId="2CAE6944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Definicoes</w:t>
            </w:r>
            <w:proofErr w:type="spellEnd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 Integrador de Dados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64C616DC" w14:textId="6C16298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7BAEDB85" w14:textId="0727258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424"/>
        <w:gridCol w:w="586"/>
        <w:gridCol w:w="112"/>
        <w:gridCol w:w="644"/>
        <w:gridCol w:w="253"/>
        <w:gridCol w:w="416"/>
        <w:gridCol w:w="594"/>
        <w:gridCol w:w="1009"/>
        <w:gridCol w:w="904"/>
        <w:gridCol w:w="106"/>
        <w:gridCol w:w="1010"/>
        <w:gridCol w:w="1009"/>
        <w:gridCol w:w="448"/>
        <w:gridCol w:w="562"/>
        <w:gridCol w:w="465"/>
        <w:gridCol w:w="320"/>
        <w:gridCol w:w="224"/>
        <w:gridCol w:w="94"/>
        <w:gridCol w:w="320"/>
        <w:gridCol w:w="320"/>
        <w:gridCol w:w="276"/>
        <w:gridCol w:w="44"/>
        <w:gridCol w:w="320"/>
        <w:gridCol w:w="318"/>
        <w:gridCol w:w="320"/>
        <w:gridCol w:w="7"/>
        <w:gridCol w:w="311"/>
        <w:gridCol w:w="419"/>
        <w:gridCol w:w="280"/>
        <w:gridCol w:w="139"/>
        <w:gridCol w:w="419"/>
        <w:gridCol w:w="419"/>
        <w:gridCol w:w="33"/>
      </w:tblGrid>
      <w:tr w:rsidR="00012203" w:rsidRPr="00012203" w14:paraId="6F89DCED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vMerge w:val="restart"/>
            <w:shd w:val="clear" w:color="auto" w:fill="C0C0C0"/>
            <w:vAlign w:val="center"/>
          </w:tcPr>
          <w:p w14:paraId="58F91F02" w14:textId="03ADB00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698" w:type="dxa"/>
            <w:gridSpan w:val="2"/>
            <w:vMerge w:val="restart"/>
            <w:shd w:val="clear" w:color="auto" w:fill="C0C0C0"/>
            <w:vAlign w:val="center"/>
          </w:tcPr>
          <w:p w14:paraId="68278390" w14:textId="3946139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13" w:type="dxa"/>
            <w:gridSpan w:val="3"/>
            <w:shd w:val="clear" w:color="auto" w:fill="C0C0C0"/>
            <w:vAlign w:val="center"/>
          </w:tcPr>
          <w:p w14:paraId="4EEF2479" w14:textId="50698F85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080" w:type="dxa"/>
            <w:gridSpan w:val="7"/>
            <w:shd w:val="clear" w:color="auto" w:fill="C0C0C0"/>
            <w:vAlign w:val="center"/>
          </w:tcPr>
          <w:p w14:paraId="475704C8" w14:textId="7CB3C61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027" w:type="dxa"/>
            <w:gridSpan w:val="2"/>
            <w:vMerge w:val="restart"/>
            <w:shd w:val="clear" w:color="auto" w:fill="C0C0C0"/>
            <w:vAlign w:val="center"/>
          </w:tcPr>
          <w:p w14:paraId="705F49CA" w14:textId="17C36C5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129EC21F" w14:textId="3F1F6B51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0ADF08E0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E9BAA8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98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AA855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39EC2B" w14:textId="5B525B6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6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C9366F" w14:textId="018A080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507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A40B2A" w14:textId="3353D3A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573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3A4180" w14:textId="31EC6F3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1027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EFAB09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E782EA" w14:textId="34A949F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960587" w14:textId="5D8848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5EE091" w14:textId="50503FF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D9C9F4" w14:textId="31B1C4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258716" w14:textId="0BBB66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BC0A9E" w14:textId="2F5995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F02F01" w14:textId="1ADB432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4830DF" w14:textId="68AB226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87D059" w14:textId="0852B17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50D18F" w14:textId="676EEDF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840BA7" w14:textId="25ACA8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BFE20E" w14:textId="6BC9FD8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814273" w14:textId="3F1151D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1B0B2E1C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9B9F7ED" w14:textId="740F7CD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ZSN_FILIAL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E69120B" w14:textId="0EC7159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FE60CC3" w14:textId="515F220A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7844360" w14:textId="6DB86C73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81965A1" w14:textId="6E3D7D3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15CD4B1" w14:textId="40E79EB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1583FDF" w14:textId="171716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974959" w14:textId="1DB3D49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E59985" w14:textId="28ED16F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3F7A61" w14:textId="2BCE99E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46A6D8" w14:textId="4BD60B0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17B6A83" w14:textId="4344053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B1E65A" w14:textId="3DF8687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DEECDA" w14:textId="0A30525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313F15" w14:textId="2587606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4E0B4E" w14:textId="1C8D302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1480C8" w14:textId="7D3B725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29D6381" w14:textId="7430E5F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FF2673" w14:textId="1F13FE5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72FAC6" w14:textId="40C8EA0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15048A61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C17003B" w14:textId="542767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ZSN_BITMAP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970916F" w14:textId="69A402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E87F311" w14:textId="1772339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0849F4F" w14:textId="1E7ABF2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AE03BCA" w14:textId="01A96E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762A707" w14:textId="0EB846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 da Definição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EAE731C" w14:textId="10CD743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82E286" w14:textId="4A1051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38F123" w14:textId="0AB417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87D057" w14:textId="6C641F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506090" w14:textId="6F21AB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F954EAC" w14:textId="5F3F73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F81EF0" w14:textId="287FCC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2C799CE" w14:textId="614201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644BA7" w14:textId="167095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B71B02" w14:textId="424FCB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9417A9" w14:textId="0BC505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5C72A9" w14:textId="46B1EF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A75CB8" w14:textId="7F04B5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9CAF7A" w14:textId="059DE4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C26705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E007A02" w14:textId="79C014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ZSN_CODIGO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355A632" w14:textId="0F540F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7D5B597" w14:textId="18CC2E3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CA42B36" w14:textId="292E73A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11A89C9" w14:textId="526DB4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224D5AF" w14:textId="623F2E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Definição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A268977" w14:textId="3366E1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7493D6" w14:textId="2C414B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587161" w14:textId="70CDAB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025AA5" w14:textId="5B9CE5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5C65ED" w14:textId="09C644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2BF03D8" w14:textId="30E76E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037200" w14:textId="098816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0393F7F" w14:textId="1C03F4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45A848" w14:textId="7AFCE3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E558E07" w14:textId="1F8864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36696D" w14:textId="3E7B89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9774DFE" w14:textId="62171A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F7E97C" w14:textId="36A222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C4F636" w14:textId="0E2CF8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9686EE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F49AC17" w14:textId="4F5DD2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ZSN_TIPO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85BFB4C" w14:textId="0C3D4A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BC45FB7" w14:textId="6369A54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7989F70" w14:textId="6517C3F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52948C2" w14:textId="4BDD3C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Espec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BD8EF61" w14:textId="44096E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Especificacao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C6418DA" w14:textId="6B6461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1A6160" w14:textId="7249F2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167538" w14:textId="529072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9BBAEA" w14:textId="14F56F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5E671F" w14:textId="6F6AA2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7A6C802" w14:textId="1F65FB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53D3F6" w14:textId="6C0BFF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EF7590A" w14:textId="478635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1F91D9" w14:textId="59BF17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2B1B08" w14:textId="2A6E8E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B8DCA6" w14:textId="443C48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EF57E81" w14:textId="07DBAC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030F86" w14:textId="347A2D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7780D7" w14:textId="408865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3A514A6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7B1BD44" w14:textId="0568FE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ZSN_ORDEM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8B68E3A" w14:textId="58CE19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E7B2D93" w14:textId="1ACAFD9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6902675" w14:textId="19A73AA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3205057" w14:textId="69102C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9B6DA91" w14:textId="070411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Ordem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Execucao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6EBD905" w14:textId="251670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F187AF" w14:textId="63E1DA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EF0982" w14:textId="706A46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4C9E43" w14:textId="5B89A6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60489B" w14:textId="1B2D13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7CE3B19" w14:textId="641CD5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BE1149" w14:textId="0742B4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FAA0A3E" w14:textId="2F76B6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57B582" w14:textId="71EE5F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DAEC8F" w14:textId="1606FD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B1E37E" w14:textId="147CEB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7145CC" w14:textId="750DEF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8F6199" w14:textId="714427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A01727" w14:textId="7D2F37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C1CB214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E157373" w14:textId="2DBB54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ZSN_ATIVO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7FB0ADA" w14:textId="479A02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4DC125B" w14:textId="40D366D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9B8F9A2" w14:textId="3605C81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84DAE1E" w14:textId="618E1C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Ativo?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71D8ED0" w14:textId="39A01F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Definicao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Ativa?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3FC9A34" w14:textId="2841EC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B49229" w14:textId="7B7F37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57FD7E" w14:textId="36E79D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A4B95F" w14:textId="16B959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6828E3" w14:textId="23266D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0F548DB" w14:textId="1D2CA7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F8E2D5" w14:textId="65B9F1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322E716" w14:textId="5BA38F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080B6F" w14:textId="1C514C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AB965D" w14:textId="2F9A1B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B43CFD" w14:textId="64C408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2946929" w14:textId="00E8F2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932D06" w14:textId="5F3AFE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3324EF" w14:textId="66A31C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7066513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D6CA8D7" w14:textId="4E92B0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ZSN_DESCRI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C95F035" w14:textId="0DEE0E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F2D129F" w14:textId="0C350A5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F3030DC" w14:textId="47486FF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6CF2C42" w14:textId="5DB1FB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4E1ACA2" w14:textId="79E92D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Definicao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0A86F5C" w14:textId="0CF538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C4F237" w14:textId="016A3B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8D00FF" w14:textId="11B043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6C0863" w14:textId="02CB06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8A77F6" w14:textId="51F67B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428E279" w14:textId="0C4AD4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850815" w14:textId="219F76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93FC73" w14:textId="0DC694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489422" w14:textId="731C59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679359" w14:textId="59E520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8CA39C" w14:textId="7556E2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66D6F44" w14:textId="148E34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524425" w14:textId="5B9C25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0CFB03" w14:textId="3A9313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FAAA513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40AA9E0" w14:textId="68752E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ZSN_COMENT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823E20B" w14:textId="20C564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3A3C0DF" w14:textId="7E9E803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C2B1508" w14:textId="7ACE8F5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BD2D4EF" w14:textId="7F0124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Comentarios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23FA693" w14:textId="313366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Comentarios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Definicao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EE60F65" w14:textId="1405A3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E98629" w14:textId="204312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CCB607" w14:textId="38047B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6FE9EE" w14:textId="182561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6E42ED" w14:textId="7E724A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00A546A" w14:textId="2CA7BD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5549F1" w14:textId="489331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E025773" w14:textId="7114CA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E1B9C1" w14:textId="6C1965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A01F5D" w14:textId="4B56EF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E03589" w14:textId="222293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972A143" w14:textId="7AD173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A14EAB" w14:textId="3687A7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53F354" w14:textId="09B363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BC2B57B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8C95061" w14:textId="5AA8B1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ZSN_AUTOR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E1D7420" w14:textId="6B3D73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AFCD621" w14:textId="232F94F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0AF760C" w14:textId="4D3089B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6507DD5" w14:textId="13F223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8F81531" w14:textId="18CAD8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do Autor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051D736" w14:textId="6BF985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BA075D" w14:textId="560705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B93EF8" w14:textId="2B3052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B1952D" w14:textId="5D8C8D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B49419" w14:textId="19B924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FA25821" w14:textId="18DDF7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1BA3AE" w14:textId="1EFD7D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963452B" w14:textId="6207A6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615F3B" w14:textId="00F3AC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8F47C1" w14:textId="742022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C0917B" w14:textId="3E8FE6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99D169" w14:textId="469267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0365B0" w14:textId="4DC950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60E1CA" w14:textId="3CAEE0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EC95E3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3A764E8" w14:textId="02F5BB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ZSN_DTCRIA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7D6D786" w14:textId="1F3A99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816EED8" w14:textId="4596A16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2D5B308" w14:textId="27C1035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B41F639" w14:textId="1AFEFF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Criacao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C8FCB03" w14:textId="79601F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Criacao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36C17EA" w14:textId="0DBE2A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DE6672" w14:textId="1D7E01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0CCF66" w14:textId="47CB8D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7D4770" w14:textId="048285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2A3CD3" w14:textId="5A3564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16C39C6" w14:textId="7CEFA0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F159F1" w14:textId="45D6F1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9143370" w14:textId="082BE0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063510" w14:textId="364DF7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2E9DCD" w14:textId="5350FC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688609" w14:textId="3058E2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3EAC276" w14:textId="486E15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3315BD" w14:textId="135472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D5CA95" w14:textId="4D3DE1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D3F7DB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DB787FC" w14:textId="3252D1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ZSN_REVISO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4E8B3D9" w14:textId="3E4BE6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E487BD9" w14:textId="0E07291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DC422E0" w14:textId="2C76168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87ACC8E" w14:textId="6337A2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A0653FB" w14:textId="22BDF5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do Revisor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FD08957" w14:textId="0AAD68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31C18B" w14:textId="25CFCD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DAE3E9" w14:textId="778FA7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664992" w14:textId="7A8A3C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213D67" w14:textId="6E3EC1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A3D90AE" w14:textId="00F7D1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E42B37" w14:textId="6AD27F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5ACC2C" w14:textId="01D292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57A31A" w14:textId="491EB9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190499" w14:textId="611DF4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D2277E" w14:textId="3CD339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841D24F" w14:textId="333BF7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2DE9C1" w14:textId="503023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6D6EC7" w14:textId="63150E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9B14B28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B3568A2" w14:textId="29DFEE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ZSN_DTREV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AFBD211" w14:textId="4AA01C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9B68707" w14:textId="740AB25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A6701DD" w14:textId="1DF178A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CBF71D2" w14:textId="73F2AE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77E6CEA" w14:textId="56E4A4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8252EDE" w14:textId="2FC127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83B6AB" w14:textId="3DA2BA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03848D" w14:textId="65E3FC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010B8A" w14:textId="40C1C8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24596B" w14:textId="70E585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3871EC2" w14:textId="7A55AF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B3DDDB" w14:textId="4805B3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C52EB43" w14:textId="2CE05F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180E81" w14:textId="34A3E2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F1484D" w14:textId="3942BB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6F78DC" w14:textId="27820F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77C3CF4" w14:textId="0DDEAD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3B3CD9" w14:textId="6FA16C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9A335C" w14:textId="03785C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2208E5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176AE01" w14:textId="2D7486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ZSN_REVISA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0FE14F0" w14:textId="18CD94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E75F3FB" w14:textId="747EE04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E1DD840" w14:textId="20B5F89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9FDD0AA" w14:textId="3554B9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93AD331" w14:textId="21ACB4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0C4B294" w14:textId="6A4831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039EF4" w14:textId="39845E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F5992E" w14:textId="2FB1EE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026FCC" w14:textId="2D4E93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87C924" w14:textId="055073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B3C305C" w14:textId="0DD0FA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1821CC" w14:textId="72590C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D569EC" w14:textId="55C775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4D6246" w14:textId="09BE54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BFBB40" w14:textId="438893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7F32FB" w14:textId="53927A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D3B1E3" w14:textId="00F316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5BF7C1" w14:textId="3B0837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3C79FC" w14:textId="7180E5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C366C04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902614A" w14:textId="10EF88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B5B0BC8" w14:textId="676FBE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EDFBE77" w14:textId="7C5C04D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89AA7A9" w14:textId="20A9007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01EBC5C" w14:textId="7BD980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Pasta de LOG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62CF794" w14:textId="16D92C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Pasta de Logs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622C0A8" w14:textId="6C6130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45C958" w14:textId="5E0327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4A066B" w14:textId="03AAE5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E4FB5B" w14:textId="2FB8D4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8BACA5" w14:textId="6304AF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86B26F0" w14:textId="4A5DAB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C1755D" w14:textId="3BCE0C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5C0691E" w14:textId="65CDD8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8D9929" w14:textId="2198FD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0399E00" w14:textId="5870C2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6F333F" w14:textId="16D724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0E0281" w14:textId="38B43C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82EA33" w14:textId="1A7A81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5F907A" w14:textId="492E52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04F6B58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2B8E65E" w14:textId="02119F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ZSN_MAUDIT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A6A9045" w14:textId="3CA7BC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52D851A" w14:textId="49F282A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E580EB6" w14:textId="5DD1FA2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33934E8" w14:textId="1A6F80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Audit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4AF8B7C" w14:textId="21E7AA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Auditoria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D8700C5" w14:textId="2555C2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354EA0" w14:textId="78F452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16076D" w14:textId="7D490F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279605" w14:textId="663B68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B32B35" w14:textId="1DCDC4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88D97F4" w14:textId="098352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0B1D52" w14:textId="7D112B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47096AD" w14:textId="2D4ECA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51340E" w14:textId="54C070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46C251" w14:textId="02F881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999756" w14:textId="00498C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C4F8619" w14:textId="3C4E44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D84E57" w14:textId="21DEB5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42309A" w14:textId="596999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547BEC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4723E3E" w14:textId="4DC9B1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ZSN_IDROT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DCA9A8D" w14:textId="2028C8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097FEBE" w14:textId="6485013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214B1F7" w14:textId="68456F8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EFC1CC8" w14:textId="20A12E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Rot. Imp.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68E90C81" w14:textId="1437F5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 Rotina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Importacao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F91A7A0" w14:textId="2149AC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D87B25" w14:textId="319D16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F90200" w14:textId="336684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CE7F62" w14:textId="702AE8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F9B416" w14:textId="20A24D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D7E6F89" w14:textId="0CA01D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898F72" w14:textId="18D230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50D67E" w14:textId="2C7A4C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415D98" w14:textId="754634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B03E14" w14:textId="7E2D17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4A3F09" w14:textId="42C197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36117D4" w14:textId="30104C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DC1EDF" w14:textId="63DDE8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991857" w14:textId="095634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A25770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2E3DB44" w14:textId="57A744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ZSN_NOPER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A5F7559" w14:textId="1F6B3A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B25D9A3" w14:textId="0FF5597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61B07D3" w14:textId="0BEE8F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607F9AD" w14:textId="3E500F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Operacao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B023B63" w14:textId="3F7D90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FAD2120" w14:textId="63313D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DCB280" w14:textId="28997C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B8A53B" w14:textId="6DAF1C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A77BE8" w14:textId="33AE30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496B51" w14:textId="1A9F0A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5A6DBD1" w14:textId="150EFD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4BAF27" w14:textId="138717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8B36EC" w14:textId="6DF1DE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C6C7B6" w14:textId="2B9D08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E87200" w14:textId="7B12A7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6A3E85" w14:textId="33C1A6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8ED49F6" w14:textId="2135DB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3B2D72" w14:textId="6D9D07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4B4868" w14:textId="5E9330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32B4E18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C71F099" w14:textId="278FE7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ZSN_ORIGEM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A27E3CB" w14:textId="4286A3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75A9DCA" w14:textId="28D3AAD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A642D52" w14:textId="4CDD317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02B5B95" w14:textId="1E4744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Origem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A655731" w14:textId="6F9854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Origem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Informacao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CCEDA81" w14:textId="1C7DA9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A14953" w14:textId="692EBE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86D36A" w14:textId="5C6D59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695051" w14:textId="350C81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3AFFDA" w14:textId="4D7B99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4763285" w14:textId="6461D9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7D20D5" w14:textId="1D2A2D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6189C8" w14:textId="318257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EFA7FB" w14:textId="0C8E03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0C185C" w14:textId="2023AE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0F428A" w14:textId="6BD424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47855B0" w14:textId="1748D9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7C2B8F" w14:textId="53007B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A006A1" w14:textId="4BB8E7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17845A1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13A9B2C" w14:textId="5557C6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ZSN_PERGUN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05FAE3E" w14:textId="271C71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1AC5065" w14:textId="4AAA85E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A9524A9" w14:textId="27D6765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6AC2570" w14:textId="6D6C51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Pergunta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524FC74" w14:textId="1DEE02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Pergunta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6F59B8B" w14:textId="46A2526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5D268C" w14:textId="279137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B9C96DC" w14:textId="42817B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545323" w14:textId="1F533E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0617B1" w14:textId="62E4A5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3C7C10E" w14:textId="28415D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463B88" w14:textId="6954D7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E66BD95" w14:textId="1A9FB7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83A332" w14:textId="2731CD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187321" w14:textId="021FC3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059B24" w14:textId="2FDA68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1DB255" w14:textId="43F7A3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4F4344" w14:textId="1D63F1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D4601F" w14:textId="2BF32A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EFF892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AD2F1B1" w14:textId="172F8F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ZSN_CONBD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98EE3C7" w14:textId="548805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9C4FFEB" w14:textId="0777870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59A9DCF" w14:textId="4AC4349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7A4D3F6" w14:textId="688A79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Conexao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BD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9643BF6" w14:textId="256D96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Conexao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BD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55D4406" w14:textId="37740E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079D75" w14:textId="48FFB1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304DF9" w14:textId="576A53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2C1357" w14:textId="7ED252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EEA7D5" w14:textId="394E09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8A944D5" w14:textId="2FBAE3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C29C66" w14:textId="56A442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4F6BE57" w14:textId="0609A5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F0B573" w14:textId="03F834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6DA5D7" w14:textId="42FE96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7FF143" w14:textId="47DFD3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576E1C" w14:textId="07AA6F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27E8AF" w14:textId="1A813C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166A79" w14:textId="0F31CD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D36447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E6CF595" w14:textId="040D04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ZSN_IPBD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5161FE9" w14:textId="4000B2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CD2EBC3" w14:textId="76B7D5F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2AB6193" w14:textId="7D87AE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3CAEDB1" w14:textId="05AC69E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IP Con. BD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B0D5601" w14:textId="16EB11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IP/Servidor do BD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9A91F65" w14:textId="1C95CD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265BBE" w14:textId="448636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9A555A" w14:textId="7C8D54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C9228E" w14:textId="6548D9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3F78A7" w14:textId="75D597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E047B0E" w14:textId="6B6BC5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F1A07F" w14:textId="21CDB8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A7353A" w14:textId="62D15E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B1CD1C" w14:textId="05E563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16793F" w14:textId="47052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364A11" w14:textId="09C2A0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BC44265" w14:textId="13F9A0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33FCD4" w14:textId="47BC02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770637" w14:textId="79CC17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328807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E54141D" w14:textId="1E99CD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ZSN_PORBD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A945D6C" w14:textId="13F3AE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8D0DD9C" w14:textId="30011B3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FD2A0A8" w14:textId="21A2470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E6A37F5" w14:textId="676AB1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Porta BD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BF16D33" w14:textId="208050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Porta de Con. BD Import.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7F70409" w14:textId="632930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62A430" w14:textId="24FFA9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4193E3" w14:textId="4C3CDA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D34C1F" w14:textId="440F0D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1C273C" w14:textId="0BAA39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B1A312A" w14:textId="3784A5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DD0893" w14:textId="572827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89ED408" w14:textId="53AEA7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390E93" w14:textId="23710B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F0E4CE" w14:textId="67A037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86B702" w14:textId="20574E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E27B174" w14:textId="7477DE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CF6E01" w14:textId="6E36EF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BC0569" w14:textId="017B36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D8BA71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1D576C6" w14:textId="78D05D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ZSN_VISDAD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53A5096" w14:textId="6CB409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9326F59" w14:textId="2D3E651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6EE66F8A" w14:textId="26753BE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951E28B" w14:textId="060A81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Visual Dados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56CA710" w14:textId="1C2512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Visualiza Dados?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4521655" w14:textId="067F04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2FAF18" w14:textId="5AB8EA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C5CFAFF" w14:textId="4050E7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15C2DB" w14:textId="17DBFF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E12A91" w14:textId="123288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82AE2CE" w14:textId="7B3F09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4BC27D" w14:textId="77E342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5712474" w14:textId="1ED0AA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905752" w14:textId="7E3FD9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72D52E" w14:textId="5FB346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69313D" w14:textId="11F4CD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A929773" w14:textId="00B540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4C8E9A6" w14:textId="599DCD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B85B19" w14:textId="06A7C6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8AAC40E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1191C90" w14:textId="6F5073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ZSN_NOVLD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B69A192" w14:textId="2F9330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E683A81" w14:textId="41A44A5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6F991FE2" w14:textId="4DEBB1D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06903B5" w14:textId="3FF9AC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Imp. s/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7C01218" w14:textId="5A8DE2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Importar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sem Validar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E82E64D" w14:textId="4B0785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CA1207" w14:textId="7D6AF6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2292A1" w14:textId="205213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5FD62D" w14:textId="4B3FFD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A82BDB" w14:textId="5A5211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7A72A2F" w14:textId="3B1C58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09F456" w14:textId="3F8C88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EF67FA" w14:textId="562787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74A867" w14:textId="3DA7CF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6D554E" w14:textId="0E5E12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6E5BAB" w14:textId="1B96C4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BF69CB" w14:textId="565D9C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4A4CD8" w14:textId="10F0A8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72A182" w14:textId="0C93FD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731DEC0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5F42992" w14:textId="641796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ZSN_NOOBR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2EBB8D5" w14:textId="3C47D6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81E8159" w14:textId="705B69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6554EF1F" w14:textId="71FAA52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6667685" w14:textId="1E2F7E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Vld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Obrig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3DD8244" w14:textId="3606C4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Valida Obrigatoriedade?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3DB3C27" w14:textId="0E17A5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9F68A8" w14:textId="5B8930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7EA941" w14:textId="170640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30139B" w14:textId="1BA578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6CF7D9" w14:textId="1EAD48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A6D382B" w14:textId="6D7311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1098AC" w14:textId="114402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6BDCA2A" w14:textId="38B3F3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017244" w14:textId="0AB2FE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897FB4" w14:textId="283597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F516E7" w14:textId="7A10E8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A7C4EB9" w14:textId="63AC53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E4C887" w14:textId="501958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EDBB29" w14:textId="6C8D27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C23A93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2770516" w14:textId="22E4C6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ZSN_TRANSA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B0ADB2F" w14:textId="45C61C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A876AC6" w14:textId="3A84DD8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8181077" w14:textId="7160C80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E3C533C" w14:textId="215F19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Transac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B5212DE" w14:textId="5F7D9A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Transacao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6AAA20B" w14:textId="443186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176034" w14:textId="689DBD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D28D6C" w14:textId="37A3ED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883C9A" w14:textId="5A0056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89CE04" w14:textId="4D8879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CB142C6" w14:textId="35CCB6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5B7F2B" w14:textId="395167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C2A7B47" w14:textId="7AB84F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C80093" w14:textId="4AC869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CAE092" w14:textId="0B11B1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15FA5C" w14:textId="38F3BB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32738A" w14:textId="6E256D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873FFD" w14:textId="4C42AA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AE91FF" w14:textId="199EAA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8D03A62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A58435D" w14:textId="7C96EF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ZSN_CONVDI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71D1AC8" w14:textId="3089EF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29935E2" w14:textId="6912921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AB50706" w14:textId="769A03B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DDB6EFD" w14:textId="532365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63D927D" w14:textId="3AEA80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Converte data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importacao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3299030" w14:textId="0BDED3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8D65EB" w14:textId="191462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8BB22C" w14:textId="717BF9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3F3EF7" w14:textId="21932C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5F62AC" w14:textId="6200D9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4592B44" w14:textId="6FFFEE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DD8DD1" w14:textId="0AB069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D967B04" w14:textId="2C00C5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FA3E76" w14:textId="7B1AEA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3B384B" w14:textId="615668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EB5FCD" w14:textId="0F1E44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C70B0D" w14:textId="43EC9B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FFA175" w14:textId="19779A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E1ADAA" w14:textId="27635F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9270D25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4A7066E" w14:textId="2E58875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ZSN_CONVNI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6AE8107" w14:textId="1CC796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F98C5EE" w14:textId="2F9545B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2EE13E1" w14:textId="3292258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27D5F1B" w14:textId="47E1DA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EB6436A" w14:textId="2E9720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144F140" w14:textId="7A9563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E7FBD7" w14:textId="7CD24B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B54DE8" w14:textId="0BB576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7A9F37" w14:textId="1C4D8D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3AC3F8" w14:textId="1E7305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07CC369" w14:textId="0BA51F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613D1B" w14:textId="791032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721ADB" w14:textId="33EDC9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7D196E" w14:textId="05D11A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454A95" w14:textId="102811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4B03C2" w14:textId="4272A4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5DBFAD9" w14:textId="26205D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333AB7" w14:textId="1D67F6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6036E7" w14:textId="292D33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9D14AF6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C9C6670" w14:textId="75D983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ZSN_TPLOG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7127FAC" w14:textId="61E11F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BB8D109" w14:textId="6B7F4EF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C382129" w14:textId="498CB61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05CE208" w14:textId="7A25C6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Log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66583953" w14:textId="11985B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Log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19C1EFC" w14:textId="7323B7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5D90B9" w14:textId="230D4C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85E79E" w14:textId="40FE6A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136D25" w14:textId="54A016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4EE8A0" w14:textId="39D235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B3F2734" w14:textId="5ED474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CFD101" w14:textId="73BBA5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F91E868" w14:textId="4946EC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8DBDD6" w14:textId="50E0E2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B8B5B4" w14:textId="23FDB9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1F70B6" w14:textId="70061E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533EA68" w14:textId="17E610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B46E06" w14:textId="38E657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EDB8A3" w14:textId="219FFC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2A54583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A2AD887" w14:textId="37D717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ZSN_LOGSUC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58C1BA4A" w14:textId="0BF4F8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147D7B" w14:textId="458A5BC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C1E8DEE" w14:textId="339AA9B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B37D0C8" w14:textId="5437DF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Sucesso?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67516318" w14:textId="78E7AE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Executa Log de Sucesso?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85372C6" w14:textId="3CC686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66F4B6" w14:textId="1F6789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C6E1B4" w14:textId="700C1B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CD8C55" w14:textId="6C58DD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8D7FD5" w14:textId="47C0F5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B6DD7E3" w14:textId="67C307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FFDA35" w14:textId="7DEE29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5630CAD" w14:textId="60CA79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EA387D" w14:textId="5B3CD6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86061F" w14:textId="7C45F9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A5D70F" w14:textId="1F1453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83847C4" w14:textId="6E9471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262AEF" w14:textId="5C13F6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49C8B3" w14:textId="6A14DE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9699745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36C269B" w14:textId="58D7A9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ZSN_TPDEST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5711DEB3" w14:textId="56A953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399636C" w14:textId="18DF06E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E8823BE" w14:textId="0048939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7CFED05" w14:textId="450897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Destino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EC486C0" w14:textId="330366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Destino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472347C" w14:textId="164CF8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5476DA" w14:textId="3BF4E5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606223" w14:textId="58356B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A1A37F" w14:textId="6768A5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09FD41" w14:textId="02255B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5457057" w14:textId="1013E3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F3AF9F" w14:textId="5AF855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6A51D89" w14:textId="375761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6AE223" w14:textId="5E860F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7262F5" w14:textId="3DAED0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4B2FC9" w14:textId="7144C0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C75299A" w14:textId="0FE676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C9F540" w14:textId="6269C6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D27F48" w14:textId="7C26FE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02FF9B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B0FB989" w14:textId="283C19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ZSN_DESTIN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54D81DA" w14:textId="04787A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97B742B" w14:textId="01A29DD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02465A6" w14:textId="3E5273C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F5C447B" w14:textId="47DC89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Arq. Destino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1BBFED9" w14:textId="0E4B58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Arquivo de Destino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242C8E58" w14:textId="7CC119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5D92B2" w14:textId="45E738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CD1A782" w14:textId="2ECB5F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13EED5" w14:textId="421D28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BE3B98" w14:textId="71F3B2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A01045E" w14:textId="692DB8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11754C" w14:textId="35AA92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CDB4B5" w14:textId="6BA3D7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9A6443" w14:textId="12FFD5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053663" w14:textId="511C89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04117C" w14:textId="44D7FC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1FB19E" w14:textId="3D7925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EDCD7F" w14:textId="635CB7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F1457A" w14:textId="4B656D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688D42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C249480" w14:textId="573574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ZSN_DESTI2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261C5C0" w14:textId="7D81D2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BEC02A8" w14:textId="2609C93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82ED1CE" w14:textId="1A61A06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7339F74" w14:textId="569A3F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Arq.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2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2791A42" w14:textId="65CF83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Arquivo de Destino 2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AF105DB" w14:textId="04AFB9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7A7F06" w14:textId="17E076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67C233" w14:textId="3538D6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920122" w14:textId="26B7D2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4250B0" w14:textId="1EB429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F1E59E4" w14:textId="3D4676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6B2D2A" w14:textId="5497F5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CB0539D" w14:textId="190E6B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848015" w14:textId="5F729F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327B7E" w14:textId="64B6CE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B8971F" w14:textId="4D48BF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88A4DF7" w14:textId="4A23A5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DDBE12" w14:textId="4F1E71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D17B01" w14:textId="2622CB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8711C55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3746604" w14:textId="707C3F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ZSN_CONBDE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37A7108" w14:textId="43A61F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B4F27FB" w14:textId="4B80FE9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6BDAD7C" w14:textId="6E242B7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5B55E11" w14:textId="6C8D9C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Con. BD Exp.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9E67ADB" w14:textId="524854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Con. BD Export.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A0404BD" w14:textId="35B5931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36B70E" w14:textId="63997C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19593E" w14:textId="44462F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819277" w14:textId="42C400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DCAB22" w14:textId="684945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99E1145" w14:textId="0A59D1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093657" w14:textId="1D6AA4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76A33C" w14:textId="65C0B9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6129C2" w14:textId="195C53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8BE613" w14:textId="756730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061E47" w14:textId="34F895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FC44631" w14:textId="6484CB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C56DD9" w14:textId="466784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C140E2F" w14:textId="3D27F0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1342B58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96B7111" w14:textId="61D359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ZSN_IPBDE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9DD6D2C" w14:textId="3149A7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EB21336" w14:textId="6DD7C60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09803D8" w14:textId="5E77CD9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2D82772" w14:textId="0D50CE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IP Con.BD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96E202D" w14:textId="295854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IP/Servidor do BD Export.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0D51713" w14:textId="1B663F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E2D446" w14:textId="01FFE3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F646E3" w14:textId="7E724C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0A666A" w14:textId="798D31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07E0E6" w14:textId="665096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74BC314" w14:textId="4EA3F1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87A2D7" w14:textId="346D66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7F0460" w14:textId="61986C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D78A81" w14:textId="3891CA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E9301C" w14:textId="5B5202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E77353" w14:textId="3F1826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23FDFC4" w14:textId="468487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7826E9" w14:textId="63EAFA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79A824" w14:textId="49BDB1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A7FAAF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1F6CA78" w14:textId="2587C0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ZSN_PORBDE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53C25AA6" w14:textId="5E12EF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21C7236" w14:textId="5AEA65F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8566EA2" w14:textId="0484641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6DF4812" w14:textId="73F5AE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Porta BD E.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EDCA0E5" w14:textId="0910DA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Porta de Con. BD Export.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1156089" w14:textId="6CA71A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253E76" w14:textId="47A6F0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DA14C6" w14:textId="4CA7C6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5BDCF2" w14:textId="692930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383B34" w14:textId="63F0A6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3442D81" w14:textId="1D01E9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929232" w14:textId="796302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6FF43F4" w14:textId="7D46D4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DEE5E5" w14:textId="633FB4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265E94" w14:textId="095247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072C2E" w14:textId="4999E6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C36C76F" w14:textId="58C408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8DEEA7" w14:textId="7EEA60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0943ED" w14:textId="6D921F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903579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9168081" w14:textId="61BD53F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F4CB992" w14:textId="6E186A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D77D9C6" w14:textId="6C943AF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9EA628F" w14:textId="71E6F9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FD3FBCB" w14:textId="221268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26F472E" w14:textId="459F7C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Converte data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exportacao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20A7E8A" w14:textId="02FDFB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A52AE8" w14:textId="73CE62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6BD7A7" w14:textId="200707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3D058D" w14:textId="487FB5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0AAA91" w14:textId="52DADE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63E6D4D" w14:textId="15CF28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F3C751" w14:textId="3490B4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322592" w14:textId="51278A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D84641" w14:textId="5D5B37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0BFAE4" w14:textId="0BB14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A4B70D" w14:textId="677504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0F265F" w14:textId="244208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3FCA47" w14:textId="4C42CA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3FCF5F" w14:textId="1B5D9D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F948674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D2D0250" w14:textId="5390E8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2BEB757" w14:textId="551815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98C5D3F" w14:textId="167117A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8E20F29" w14:textId="18C1193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36C4021" w14:textId="590D4D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AE52095" w14:textId="69AA98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31FD1DD" w14:textId="15A220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C2EE0B" w14:textId="7CC971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32DEE7" w14:textId="78E62E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9E4BFC" w14:textId="6C5988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D5FD5B" w14:textId="47C2DA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8655ABB" w14:textId="40E417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56AD7F" w14:textId="4912DE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4ABAC0" w14:textId="3CA6F0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EB3AE2" w14:textId="7B1505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3EAF90" w14:textId="44F52E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E221BF" w14:textId="64C257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4356EBC" w14:textId="1A087E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E5EDAE" w14:textId="4D9E72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DBD55A" w14:textId="3EE94D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CB2F811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ED65A26" w14:textId="270AE0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ZSN_SUPESP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04D20DE" w14:textId="64F8DC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9F2E646" w14:textId="5C821C8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678EE8F" w14:textId="5C6224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864C9B3" w14:textId="119881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Supr.Espacos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D9ACB7E" w14:textId="69F24E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Suprime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Espacos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67D772A" w14:textId="1577D7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5170A8" w14:textId="2F66D5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D5BB42D" w14:textId="3F7383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1BDF58" w14:textId="7851C5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53E0E6" w14:textId="2984B0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6E7BEA7" w14:textId="0E46B0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8A0A79" w14:textId="1057D7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C09CE5" w14:textId="07EF6C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4FEE55" w14:textId="218D2F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77175C" w14:textId="7CC058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C7EE26" w14:textId="54339F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E081DD1" w14:textId="0CF52A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6CB7FD" w14:textId="11C05B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DB2F50" w14:textId="640901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D7B3C76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D6501E5" w14:textId="6E0F06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ZSN_FWMSEX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70675BF" w14:textId="6E775A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DE00C21" w14:textId="3CCA73C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73E55D6" w14:textId="71A079D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D6FB25B" w14:textId="0249BC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Excel Tabela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11A2F10" w14:textId="308E93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Excel como Tabela?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48C6921" w14:textId="5AD4C5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A9FB8B" w14:textId="4CBE49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23D459" w14:textId="085BCB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960D70" w14:textId="2DC963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8E3085" w14:textId="363D18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2E825F3" w14:textId="402848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04A7A1" w14:textId="1A29D0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09FA8D9" w14:textId="2ACF3B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1D731D" w14:textId="52E0CF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D5D0B0" w14:textId="006AFF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B3CFC5" w14:textId="5B1F58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A369E9F" w14:textId="3DBDFA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6FFC86" w14:textId="012B5B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377473" w14:textId="3B4FDC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EC18BD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DAB8713" w14:textId="3333F9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ZSN_LAYEXP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869D139" w14:textId="385DB0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E8C5225" w14:textId="7E398AC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838387E" w14:textId="1368267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FDC3EEC" w14:textId="3A5AF2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Layout Exp.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F66B508" w14:textId="6C9AB1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Layout Campos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Exportacao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23BD0D2" w14:textId="099F02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C6C4C1" w14:textId="7A24F8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77105C" w14:textId="7F086B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BB67A6" w14:textId="41FA2A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84170F" w14:textId="6F0477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775666E" w14:textId="41E406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E7447B" w14:textId="6D919A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3AF733" w14:textId="2863FD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2A5B89" w14:textId="18FDC8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0661EC" w14:textId="4BD565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E77BB2" w14:textId="644DD0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38110CA" w14:textId="69C5F7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6DE6E7" w14:textId="108F66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401DBD" w14:textId="0BACC6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A4A07E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405D7EA" w14:textId="58FB1F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ZSN_TIPLIS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F38F9DC" w14:textId="44E6AC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7D63C33" w14:textId="20AC685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0D02ABF" w14:textId="38D55A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D04C066" w14:textId="643726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Grid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A55C8D3" w14:textId="443F04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Grid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805E9DF" w14:textId="0FE56A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E9D1BA" w14:textId="4C2C2D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1F8B82" w14:textId="53345B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37EA3E" w14:textId="1A73AC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223B90" w14:textId="6C87B1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3540ADD" w14:textId="742966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316407" w14:textId="22E2F1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3D72CAC" w14:textId="4960B1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D9A1F1" w14:textId="41046B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268420" w14:textId="7F4F8A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A796D8" w14:textId="7855C0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052A06E" w14:textId="184B1C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E16C23" w14:textId="568024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FE3BD5" w14:textId="11A1A8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E0B829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ABB1579" w14:textId="384597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ZSN_OPELIS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633B60C" w14:textId="7EB500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8DBC433" w14:textId="2ABD852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202AA34" w14:textId="773E690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B483FEC" w14:textId="2769D7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Oper. Grid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6DC8E898" w14:textId="5866C26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Grid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Editavel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F900155" w14:textId="4D7F9A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900C4B" w14:textId="18F72A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348119" w14:textId="698505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496C7B" w14:textId="4BE1AA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D380B3" w14:textId="77D10C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3FD40F3" w14:textId="42B08F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B16FBC" w14:textId="0C0F2E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31867BF" w14:textId="0A7770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50EC51" w14:textId="6A90FA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86C8C7" w14:textId="0D54CF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D13C9A" w14:textId="10903D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40ED6A2" w14:textId="24282D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4CD3E7" w14:textId="166718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6A1098" w14:textId="0A8399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AA26B66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5D3CB21" w14:textId="17A41B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ZSN_PADSEL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9247F71" w14:textId="27D5DD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839CC59" w14:textId="5662065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C6131F2" w14:textId="5AA7BF2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7C5F2EC" w14:textId="0FB0A2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Padrao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Sel.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00511B1" w14:textId="773F9F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Padrao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Selecao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2D84717E" w14:textId="1BF297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02BF79" w14:textId="71E993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78507B" w14:textId="6A74B7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B4827C" w14:textId="4490FD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FE9601" w14:textId="073E87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FCD7EBB" w14:textId="048E86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8381A8" w14:textId="112A77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511ECF0" w14:textId="0C74E0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BB8409" w14:textId="52A5F4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C526BC" w14:textId="6BE49B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6BCF7D" w14:textId="58F6D3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03DC69" w14:textId="7897AC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2B4E23" w14:textId="2C0D06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614BB7" w14:textId="2F8936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238C4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D26ABD5" w14:textId="744D6A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ZSN_POPUP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F9AFE24" w14:textId="0A658B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8149D59" w14:textId="75C0372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9E512E3" w14:textId="0ADE739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41240BF" w14:textId="7778D8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Menu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Popup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B4A8E4B" w14:textId="44B264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Mostra Menu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PopUp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641A1DA" w14:textId="72C40B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EACA11" w14:textId="0C850D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56A58D" w14:textId="271572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19CE9E" w14:textId="211A33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184650" w14:textId="0AA345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24E2668" w14:textId="19E3AF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243839" w14:textId="42DD51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78DD7BF" w14:textId="4E1249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9A89BC" w14:textId="3FFC45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A2D8D9" w14:textId="333DA6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65D7B9" w14:textId="076710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6119458" w14:textId="55AD79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74E064" w14:textId="30B1A1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D12FCC" w14:textId="0FE94A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4582175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D776AA7" w14:textId="267D43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ZSN_AUDIT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9437FE1" w14:textId="176CEE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D8DB434" w14:textId="10C50DF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0470417" w14:textId="5F7F0B0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F7487A0" w14:textId="69ED95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Ativa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Audit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483D17A" w14:textId="3D19DD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 Auditoria?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0082112" w14:textId="297914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E96ACE" w14:textId="785655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B354AD" w14:textId="50260C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C45147" w14:textId="718327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6F083A" w14:textId="2713EB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19B8798" w14:textId="68AFD0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AD82B3" w14:textId="178AD8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97BD483" w14:textId="17A2F3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946401" w14:textId="58EB2A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CD5FF7" w14:textId="0C27E1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E76C43" w14:textId="5ACAE2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B30FE8A" w14:textId="066199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A1B073" w14:textId="25FA2C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FB0E15" w14:textId="7772C5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09CD9A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E3C6256" w14:textId="2A1016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ZSN_LOGAUT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D9568E9" w14:textId="1B55A2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7E6B399" w14:textId="398C5F3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884BF4A" w14:textId="422B574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7AB3107" w14:textId="5DEC3D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Auto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D84CDC2" w14:textId="504FD0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Rot.Automatica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AD65AC0" w14:textId="21591AC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645855" w14:textId="0BE406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9D93E3" w14:textId="077164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3F5198" w14:textId="4CB6DE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29FDCC" w14:textId="418BD1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5FA632F" w14:textId="43D663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BBE761" w14:textId="385B29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0A83DE5" w14:textId="6E12FD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5B42E0" w14:textId="50AE03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214631" w14:textId="435C93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8EB632" w14:textId="005D9E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5F06153" w14:textId="134C3B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D279BA" w14:textId="1B70BA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94C6D6" w14:textId="1AA575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FDC34E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6D20F5F" w14:textId="305850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ZSN_LOGCAB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3A4A67F" w14:textId="411F39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E944110" w14:textId="41FE3A0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6890BE14" w14:textId="2C82B48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3D8F91C" w14:textId="6F04B4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c/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5D9539C" w14:textId="5DAA0A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Log com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Cabecalho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D693021" w14:textId="4D3F27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68657D" w14:textId="10F963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0A3DDC" w14:textId="5C7197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F3E569" w14:textId="448841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B4A160" w14:textId="74A559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99F8425" w14:textId="00A4F6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9D2F9F" w14:textId="086576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438CFB9" w14:textId="349ED0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85EF7B" w14:textId="3E9770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412484" w14:textId="5CEB6A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22A5D6" w14:textId="5057FF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40B9F8" w14:textId="4E1541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2B0D8C" w14:textId="4CB6EA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B3A560" w14:textId="2D9366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AD035E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9F3D4C2" w14:textId="721560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ZSN_ULTREG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A35D5F1" w14:textId="62A82A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E5D529F" w14:textId="246A6F8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D376FF6" w14:textId="1584E3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2CEEDCE" w14:textId="7889A4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 Ult. Reg.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785F5F2" w14:textId="127721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 Ult. Reg. Processado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938ED00" w14:textId="23ECCE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E8F9A8" w14:textId="2717CC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BE8803" w14:textId="1156B6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7496BB" w14:textId="78CCD6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C77440" w14:textId="19A217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8C39FE0" w14:textId="5FF7C6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D9527B" w14:textId="6009D3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33E070F" w14:textId="391073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A1A423" w14:textId="0E22D4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22BCD0" w14:textId="68EC81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B25931" w14:textId="082215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D14A0B8" w14:textId="0CBA2B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66663F" w14:textId="1C224F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6D4997" w14:textId="7BF540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A52AEE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8495AE3" w14:textId="46D1AD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ZSN_LOGCSV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13098EC" w14:textId="4EA76C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0676324" w14:textId="4150166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953018C" w14:textId="576D485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06F0472" w14:textId="5AD641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DadosCSV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E0A4E2E" w14:textId="3F1A3AA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Dados em Arq. CSV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C6612AD" w14:textId="3AEEF1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E75A22" w14:textId="3C0459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797152" w14:textId="1F52BB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FCF549" w14:textId="2AD5AF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5ADF94" w14:textId="2E709E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5403DB5" w14:textId="1871D5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8C15DB" w14:textId="4016D4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52F48E1" w14:textId="35452D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0B9CCD" w14:textId="06C6D8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8B6619" w14:textId="46E783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D8B036" w14:textId="0A7300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BECED5F" w14:textId="5D3944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5B22C3" w14:textId="51F5EC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517718" w14:textId="1EA671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2523604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7C72D54" w14:textId="530743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ZSN_MOSREF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F22C995" w14:textId="399045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49C1958" w14:textId="50BF78E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38511FF" w14:textId="05066AF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31032FC" w14:textId="3CB635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 Ref.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F80D518" w14:textId="517E03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 Campo Referencia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C7BFAF9" w14:textId="07C270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57E2AD" w14:textId="4DAA23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9FAD83" w14:textId="19056F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D049F1" w14:textId="53DED4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B163BD" w14:textId="4F0B30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E4C248C" w14:textId="783E70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22F55D" w14:textId="001646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2BB6D7" w14:textId="336279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124FF0" w14:textId="5F5F52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919184" w14:textId="7F1E0F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883B04" w14:textId="479E0E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74CB590" w14:textId="35B9CB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DE1620" w14:textId="2D7D15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03A80A" w14:textId="114CFF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88B961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DBA2E91" w14:textId="22941C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ZSN_MOSOPE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A993A42" w14:textId="492EC8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35CB7B1" w14:textId="3C235B0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6FFC03E" w14:textId="783D5F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C7ED42E" w14:textId="7807ED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 Oper?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89EB163" w14:textId="743257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Mostra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B082A82" w14:textId="0297CF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53ADB3" w14:textId="5897BC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3B51DE" w14:textId="4972D8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C08113" w14:textId="1E4AD9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24950F" w14:textId="45350D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4775483" w14:textId="5BD821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F20D4B" w14:textId="50D7F1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0F4B8B5" w14:textId="764F64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5ED604" w14:textId="10F7F9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4529B9" w14:textId="402899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5E88FC" w14:textId="041E31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9B9D8E1" w14:textId="69DBB8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C20575" w14:textId="65552C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582B8E" w14:textId="6D6420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F8B89B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3185FA2" w14:textId="01347D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ZSN_ENCRIP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59197BC1" w14:textId="7066DD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1AD73E8" w14:textId="07F789F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6445F20" w14:textId="2F02E48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8023247" w14:textId="0D8E28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Encriptar?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74FBDF7" w14:textId="64E2A5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Encriptar SQL?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9375D10" w14:textId="6BEB9C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F9E85B" w14:textId="3579DE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53D814" w14:textId="7B6B7C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955C31" w14:textId="174348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FEB758" w14:textId="3367B7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6CC61E4" w14:textId="65BB64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D44724" w14:textId="4A49F4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B9F0D1" w14:textId="5612F6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58595E" w14:textId="5E67A5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694403" w14:textId="5B58DE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631144" w14:textId="0C8CF3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F9A2004" w14:textId="4583AF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CB09C6" w14:textId="494F42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42E657" w14:textId="398223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0FF3F2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22B9CA0" w14:textId="797968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ZSN_LCRIPT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E248176" w14:textId="1B3080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98775D0" w14:textId="4FAD01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CBFA6A0" w14:textId="6E5DECF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F67F77B" w14:textId="34B8A3B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Criptograf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28DFBBB" w14:textId="2FD260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Criptografado?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BFF0ACD" w14:textId="603ADB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4E3A74" w14:textId="2DF2F9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E256821" w14:textId="05005C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189AB9" w14:textId="5CEFAC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F471DD" w14:textId="2C86B7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AC11024" w14:textId="1C61FC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94FB49" w14:textId="2F0442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7900EE" w14:textId="262736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256309" w14:textId="06FEBF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550911" w14:textId="09C85A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499EE0" w14:textId="592F4B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60DF14" w14:textId="6E42F0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5AC4BA" w14:textId="17026B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39F1D4" w14:textId="57A5A8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161790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24787EB" w14:textId="17A68F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ZSN_CHVCRI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5D35F865" w14:textId="1B0A13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A87131B" w14:textId="43D2093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AF4D989" w14:textId="31B73A6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E4A37D0" w14:textId="72DEDB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Chave Cripto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04BCE46" w14:textId="2974B8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Chave da Criptografia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735379D" w14:textId="168386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A32FE5" w14:textId="101AFC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711DF6" w14:textId="53DE21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9741EE" w14:textId="2563BB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C91FF4" w14:textId="5D2C8D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7DB9AF8" w14:textId="71F939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D5194C" w14:textId="5D09FD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0386675" w14:textId="4953A0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BF5513" w14:textId="33A163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2F60B7" w14:textId="150CDC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9E3821" w14:textId="4D896A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9DC52BC" w14:textId="141058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5EBCCE" w14:textId="5C60B9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7E01C1" w14:textId="6EE154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11EF74A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144341A4" w14:textId="277955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ZSN_RESMNU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339E15B" w14:textId="073457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E87436B" w14:textId="327F13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6320DF3" w14:textId="7662D7C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94E1850" w14:textId="2F874A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 Menu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407AAC6" w14:textId="623ADE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Recurso Imagem Menu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52F558D" w14:textId="3F753A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F20A72" w14:textId="0CC2CB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877394" w14:textId="29EB9F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69EF7F" w14:textId="2BCB92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15C935" w14:textId="474BB0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FD4C992" w14:textId="086CCE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45E5A4" w14:textId="0140FD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87AB4F" w14:textId="2B2A20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C3AA4C" w14:textId="0F441C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691316" w14:textId="504540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0DDA08" w14:textId="1DF66C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17230BB" w14:textId="2224E1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C46F3E" w14:textId="259205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EEC7A5C" w14:textId="26B8D6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CFAF50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D5D5217" w14:textId="25BC64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ZSN_MRKGRD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0230E68" w14:textId="111D14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BEC5B4A" w14:textId="2042DA9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576DF81" w14:textId="02886A0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C69257D" w14:textId="4686E6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 Sel.?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8D00D24" w14:textId="009FF06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Ativa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Selecao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Grid?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0950B05" w14:textId="5E7C3C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D4C311" w14:textId="65AFB2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4C2D95" w14:textId="70B362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7D6EC5" w14:textId="30286B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0F3389" w14:textId="79F527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B3902E8" w14:textId="0DD2AD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316D19" w14:textId="395A5D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4334AB9" w14:textId="7FEE92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C6719A" w14:textId="674D3A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00E4FC" w14:textId="5805E2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5D4853" w14:textId="7C65B0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CAC7B82" w14:textId="336A55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0AFE85" w14:textId="5AD371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D31B6C" w14:textId="7BCA3B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461A84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337FD77" w14:textId="4FC6086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ZSN_CPOALT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6037DD9" w14:textId="18A984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EFFA97B" w14:textId="4F97C5D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1158E47" w14:textId="33F3BEF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3001548" w14:textId="54AA07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Campos Alt.?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53D3CAD" w14:textId="5355ACF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Campos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Alteraveis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94DAAAA" w14:textId="12E916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99124D" w14:textId="2E85B9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5FE5F1" w14:textId="052BF9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0543D1" w14:textId="15F4B6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0766AB" w14:textId="024131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BFA7B60" w14:textId="2160BC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5BCFC3" w14:textId="5118A7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3E6D65" w14:textId="61731F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F7716B" w14:textId="08175A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C6D269" w14:textId="7CCCFA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82FD5C" w14:textId="59475C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E3E6599" w14:textId="1A8013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CC7ABF" w14:textId="39906B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8DB4E6" w14:textId="16823B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008FB83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C7A506A" w14:textId="47593E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ZSN_MNUHAB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B6BF63C" w14:textId="44630A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7D21BDC" w14:textId="5352BF9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283AC61" w14:textId="6941EF3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078B678" w14:textId="3EE27A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Menus Hab.?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1FCDA0A" w14:textId="35C4D6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Menus Habilitados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C455DD7" w14:textId="47C0C2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2DE163" w14:textId="0AD091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2C9378" w14:textId="0913AB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2229DA" w14:textId="543171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AC6011" w14:textId="61E13B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8EE5E25" w14:textId="733181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9E6F8F" w14:textId="7032C6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82A8AAE" w14:textId="5BD3EF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1704DD" w14:textId="0BB9EF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2248FC" w14:textId="0E3681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56B5F3" w14:textId="2298AF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C8F1347" w14:textId="0010DA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E36921" w14:textId="2B6577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44E4C3" w14:textId="3B58A2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C146C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AD6D346" w14:textId="295464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ZSN_RECPER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E740E61" w14:textId="73CDD5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55872EF" w14:textId="4062DE9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D3E108B" w14:textId="4BD696C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10D768A" w14:textId="40504D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C89885E" w14:textId="3EFF02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Recarrega Perguntas?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34137EB" w14:textId="25B77E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0B0DEE" w14:textId="25359A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226251" w14:textId="0F1FD5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2284C2" w14:textId="1F515C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4BDD51" w14:textId="293AF2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D765A45" w14:textId="20A625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71EDD8" w14:textId="6BAE89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DBE5D12" w14:textId="21D723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056111" w14:textId="694746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869A7BD" w14:textId="15C60F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54B9F9" w14:textId="1391AB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56F8E20" w14:textId="7F3EBB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AC4775" w14:textId="34DD60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3E0137" w14:textId="0EA352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EC1267C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877D21C" w14:textId="14715B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ZSN_LOGCON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7C43EA1" w14:textId="62E397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EA3AB1D" w14:textId="2B342F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7E83E7E" w14:textId="11242A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3B24224" w14:textId="36E6B1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Console?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8A014CD" w14:textId="135EA5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 Log no Console?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04ADF60" w14:textId="1A0517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685D17" w14:textId="2D70D0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C7EE88" w14:textId="4A5BB5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16B391" w14:textId="1C926C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F3AB8C" w14:textId="459D5C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E090D05" w14:textId="2C4886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458010" w14:textId="36E853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4EBA68" w14:textId="25E6A9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520464" w14:textId="0B6C2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7F5DA5" w14:textId="572260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3883AB" w14:textId="38C26D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201335" w14:textId="546710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8DBB28" w14:textId="54B3EE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51E4BF" w14:textId="5B7F73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9E62A8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80E9AA2" w14:textId="1334DC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ZSN_ODADOS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34F39E2" w14:textId="4B5AEB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16C3E55" w14:textId="35DD47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0A03BAB" w14:textId="2C2011D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E1DBB1A" w14:textId="72ADC3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Origem Dados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59FC631" w14:textId="664DBD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Origem Dados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D82EF16" w14:textId="03705D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1AFC0F" w14:textId="032DE2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446F7D" w14:textId="791698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75F66B" w14:textId="5EE6E5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7B0F7C" w14:textId="621468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10DCCC2" w14:textId="346492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74F79C" w14:textId="55DCEF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74BD9F1" w14:textId="17077A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F4A3DC" w14:textId="241313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B3ECFF7" w14:textId="7AF54A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BD148B" w14:textId="784CFD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7C9DBDB" w14:textId="3859A3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0445B5" w14:textId="4755ED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F33933" w14:textId="5E5634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5629B65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A9AE15A" w14:textId="382B52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ZSN_ODADO2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2C44464" w14:textId="4BF884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E806C32" w14:textId="538338A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FC39905" w14:textId="5DAFDEF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DD25360" w14:textId="7CCB1D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Orig.Dad.It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8D53568" w14:textId="7F873F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Origem Dados Itens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66EC514" w14:textId="65A12B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8B5220" w14:textId="4A83F8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DA88DE" w14:textId="00B45A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C16E0F" w14:textId="4BA9DE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A8253E" w14:textId="7A4EB9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BA995AA" w14:textId="4E3FAF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DF61F0" w14:textId="714026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BBD2374" w14:textId="007E19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060F4F" w14:textId="509931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85E7F9" w14:textId="25567D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20FD9F" w14:textId="65B3F7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DAE9626" w14:textId="3AB576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C32464" w14:textId="2B0B5C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580272" w14:textId="2AB9BE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DBF172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365A38A" w14:textId="0C07AA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ZSN_LAYOUT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D3FB7B5" w14:textId="1A55A3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07754AD" w14:textId="260FF4B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CF833FB" w14:textId="046EC1C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8EF1ACC" w14:textId="5D4FE7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Layout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Cpos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67E3D7CD" w14:textId="763AC1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Layouts de Campos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2ADACF8E" w14:textId="3A0C9A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594CA2" w14:textId="67D10B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DDB8B9" w14:textId="2B89A3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044AD5" w14:textId="41876B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B774A4" w14:textId="7CC186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C02984F" w14:textId="73AA56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9A0983" w14:textId="7A8BB5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26B8EFA" w14:textId="10B2AF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58E2FE" w14:textId="3B2164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08D968" w14:textId="33AAAF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8927EC" w14:textId="648F63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2CD6AF7" w14:textId="072AE6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8D6497" w14:textId="5C172A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58CD0D" w14:textId="397686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2F0DA0B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B33B1EF" w14:textId="26900F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ZSN_LAYOU2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93DF4E3" w14:textId="3EAB9E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8E8AB37" w14:textId="79F1342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0FD3578" w14:textId="27986B1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CF92A4A" w14:textId="10EA6A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Layout Itens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3DD82FBA" w14:textId="29CF28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Layout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Itens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29ABBA0E" w14:textId="04FFD2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0D6980" w14:textId="03DAE4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95391A" w14:textId="5BF92E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BC7FFA" w14:textId="397591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865205" w14:textId="7AFC7B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A054622" w14:textId="3E8A33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6068A8" w14:textId="60E4BD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89BDADB" w14:textId="36B6C5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27FDFF" w14:textId="4651A3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47CB9F" w14:textId="29B1A8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5B5E23" w14:textId="03FACA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C375A93" w14:textId="70D0EC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9AAEF6" w14:textId="65C31C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37136C" w14:textId="727066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606ECDB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4D44BB9" w14:textId="6A89C7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ZSN_MAPA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F69D3EB" w14:textId="5DEED7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9F3C4CC" w14:textId="0BB4B3F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7D1AB8F" w14:textId="1A23BE8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1AF8AE7" w14:textId="79E342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Cpos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670A6CC" w14:textId="7C80CF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Mapa de Campos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2ABBA2A6" w14:textId="6C2BB6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5B792B" w14:textId="38E08E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444FAB" w14:textId="30F48E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B1466F" w14:textId="5B9B13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E7FF24" w14:textId="38C7DF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833FACB" w14:textId="781E7A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291B2F" w14:textId="03DE0C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04A0F4" w14:textId="7CE396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9FAA66" w14:textId="108960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58EB56" w14:textId="103E9A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492BBD" w14:textId="1605DF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91FE845" w14:textId="1DFFEB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1E8D96" w14:textId="544D03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2A8A43" w14:textId="4448CE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0F7173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F90BA8C" w14:textId="7F2AED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ZSN_MAPA2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E51851E" w14:textId="1A62F6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86CBE32" w14:textId="7BD90A0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6EC94606" w14:textId="423E86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A90476C" w14:textId="02C578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Mapa Itens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C10BBCC" w14:textId="09DBDC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Itens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901587A" w14:textId="73474B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AC1239" w14:textId="4A3BCE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43B646" w14:textId="521DBF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B483A7" w14:textId="05FE1E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2B90FB" w14:textId="4F4786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165DC00" w14:textId="17E249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B5DEB7" w14:textId="4A1B6B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2DEFD8" w14:textId="404CF6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56F162" w14:textId="55CD47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77141E" w14:textId="051C06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4BA2BB" w14:textId="283B9E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5AEC5FC" w14:textId="00432E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EE3DAB" w14:textId="57C264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C0C341" w14:textId="39778F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1CAADD1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9E1F8AF" w14:textId="47E61A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ZSN_FILTRO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D0E4B56" w14:textId="5BFD30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86CDC16" w14:textId="1AE5245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3441A87" w14:textId="525B6CB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36BA5B0D" w14:textId="5CF507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ADVPL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643C96E" w14:textId="479E3E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Filtros ADVPL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1935449" w14:textId="1AC4F10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152765" w14:textId="3A8F97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953458" w14:textId="0EDF5D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05E7F7" w14:textId="51E6D7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A0B9F5" w14:textId="28E0DD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30AD3EF" w14:textId="5FB460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7128E7" w14:textId="72700A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3AFEC8" w14:textId="57812E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4D3FD5" w14:textId="20C815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96ADEA" w14:textId="58A1AB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9AB430" w14:textId="6529BF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1FF6888" w14:textId="7D45C4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5A141A" w14:textId="41BFC0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C21C75" w14:textId="444103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730054B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92810F6" w14:textId="4A807D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ZSN_FILTR2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11F9FEE" w14:textId="6F84DF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547633F" w14:textId="51B9DEE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EB75667" w14:textId="2F4DC23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A7AAA8C" w14:textId="36DD4C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Itens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EEDA3E3" w14:textId="7BF753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Filtros ADVPL Itens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DB50BEF" w14:textId="31B6D3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97D32C" w14:textId="2045F8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8D28DC" w14:textId="543F70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654CA7" w14:textId="6053B8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3A5624" w14:textId="6647EF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C079B1D" w14:textId="5C27AE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D680ED" w14:textId="149480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1CD254" w14:textId="5493C5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BD85E8" w14:textId="3FDAAB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C6E143" w14:textId="2969AB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BC98DD" w14:textId="0B52F8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D4121BD" w14:textId="4EA9A1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B82621" w14:textId="42D7C7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9B8AFE" w14:textId="4AEC9D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E9A721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CDC77A0" w14:textId="17EA62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ZSN_BLOCOI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0E61B8D" w14:textId="41DEEB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6BBD5BF" w14:textId="4000CB8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F040550" w14:textId="56B7693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784C8A87" w14:textId="68738F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Bloc.Inicial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B6B4D4A" w14:textId="6AEC92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Bloco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Inicial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E80C741" w14:textId="107ECD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68EB5F" w14:textId="621F06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1A5E6B" w14:textId="5DE3DE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A536F0" w14:textId="5012D2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398FFF" w14:textId="5FE6EB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355F862" w14:textId="6ADACF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26C422" w14:textId="213F1C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3F21FF" w14:textId="72E35E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07FEB6" w14:textId="4E78E6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C38C79" w14:textId="1A3321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F0B747" w14:textId="579B07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DB3F6E9" w14:textId="473595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141380" w14:textId="7C1E52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3CDA95" w14:textId="322BD3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DF788B5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11EF5B5" w14:textId="0AE6BE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ZSN_BLOCOF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BC4E05F" w14:textId="38D6B2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AE05828" w14:textId="3764934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BA2C07D" w14:textId="40B15FE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DBF399A" w14:textId="00467F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Bloc.Final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C1199A5" w14:textId="4CD576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Bloco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Final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5A401A78" w14:textId="20E719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444B07" w14:textId="0D7A80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EFF38CA" w14:textId="3938DC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3270C7" w14:textId="3C2B08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1D6280" w14:textId="369CE4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458AB09" w14:textId="06C897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A62646" w14:textId="1AF0DC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917397F" w14:textId="5BF9EF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05B6D3" w14:textId="060184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436F87" w14:textId="189D01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1A74B2" w14:textId="004377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FBA4D0" w14:textId="49C7C0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EE725E" w14:textId="35A168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A63978" w14:textId="260022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D3B5CB0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DB51493" w14:textId="76DD9A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ZSN_BLOCOS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36E31715" w14:textId="5436C5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0F945A3" w14:textId="726924E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5F16338" w14:textId="4CEDF90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8782F7E" w14:textId="2FB66D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Bloc.Sucesso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5C2A794" w14:textId="45C1AB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Bloco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Sucesso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7A39217" w14:textId="6DF85C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282E1B" w14:textId="7A7408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7DB307" w14:textId="2A1AAC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49D8B4" w14:textId="3E79FB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0B3DF8" w14:textId="505B56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8551EFE" w14:textId="632F03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92F68D" w14:textId="3CF8F4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50957DD" w14:textId="1514AD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7C8E8E" w14:textId="2A87D3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75AC30" w14:textId="7E2848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5B75AC" w14:textId="7A31B9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FBDFEDB" w14:textId="6B816D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E6FA50" w14:textId="31B000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1DB87D" w14:textId="7EAD74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485B35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33871A4" w14:textId="720A98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76C62F7" w14:textId="4B3528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41D7506" w14:textId="56A1663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191F321C" w14:textId="576C02E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CD22839" w14:textId="32F445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Bloc.Falha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55DFA90" w14:textId="664292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Bloco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Falha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162105A" w14:textId="48D787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19FC5A" w14:textId="424466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F2D041" w14:textId="115D56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2C1E80" w14:textId="511868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9ADE3C" w14:textId="572A25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E4C4D14" w14:textId="06D0DF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35FBB0" w14:textId="416BBD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2057FDB" w14:textId="023664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06C421" w14:textId="24756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9F2271" w14:textId="79519E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F93DF1" w14:textId="31C4B5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CA07D0" w14:textId="1D8DEA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9A986C" w14:textId="301615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D63A42" w14:textId="6C61E5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F39809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22CED43" w14:textId="22011F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ZSN_BLOCGI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096EBA6" w14:textId="2EC744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8DAFDA5" w14:textId="78C89F3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4418194" w14:textId="786DBA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014D984" w14:textId="62FEC6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Bloc.Ger.Ini</w:t>
            </w:r>
            <w:proofErr w:type="gram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5AE9731F" w14:textId="2F0117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Bloco Geral Inicial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8F241C1" w14:textId="13082C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D16C9F" w14:textId="727FFC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40CBA1" w14:textId="51C77C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D0BE59" w14:textId="52003F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233485" w14:textId="418EAC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9A2CA81" w14:textId="12B727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3F77D3" w14:textId="216604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EE4C600" w14:textId="200AA0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8CBA81" w14:textId="74BB19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DBABCC" w14:textId="3E25A4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5A8F26" w14:textId="37FFF3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13256B4" w14:textId="1CE6EC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35368C" w14:textId="6AA1E0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7A55C7" w14:textId="5B746C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3C3B92B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F3B9830" w14:textId="2A8BAC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ZSN_BLOCGF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C4A50B1" w14:textId="19ABAF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A065551" w14:textId="60D86F0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003D50E" w14:textId="6F03C85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E111849" w14:textId="2515C3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Bloc.Ger.Fim</w:t>
            </w:r>
            <w:proofErr w:type="spellEnd"/>
            <w:proofErr w:type="gram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60DD63B6" w14:textId="0ACF9A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Bloco Geral Final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284737D0" w14:textId="592424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34FDEE" w14:textId="41B6DF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FE655C" w14:textId="0EA127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83425A" w14:textId="503A2C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955EED" w14:textId="00D5C3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B67509D" w14:textId="7E8B7E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8C5873" w14:textId="6F3D14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429FD35" w14:textId="74171A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E3B465" w14:textId="0CD87E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8C4DDF" w14:textId="6851DE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945347" w14:textId="18B640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94BC0F4" w14:textId="1DBC96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363BB6" w14:textId="5EA9B5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9DA4B0" w14:textId="5B62DC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EDBC55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6D756164" w14:textId="528D78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ZSN_BLOCAP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B263BEE" w14:textId="717166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4D5E404" w14:textId="0921566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6C993D06" w14:textId="38B73AC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4DC70BA3" w14:textId="0C35E1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Bloc.Ant.Per</w:t>
            </w:r>
            <w:proofErr w:type="spellEnd"/>
            <w:proofErr w:type="gram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68163AD0" w14:textId="7BD2E5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Bloco Antes da Pergunta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7DB2C28" w14:textId="38FA5F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39D844" w14:textId="23F2EE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2A8B76" w14:textId="17EDAD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34F0EE" w14:textId="7F77C6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0BA3BD" w14:textId="49C60D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A957C3A" w14:textId="6DE2FC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CB8C7F" w14:textId="52C17D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D9AC4C" w14:textId="3E450A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B39003" w14:textId="42ECC7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A8A9F8" w14:textId="3267FD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8D68A2" w14:textId="4FE97A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2F3EB04" w14:textId="25652E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8BBBF8" w14:textId="2F0AB5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B6BF75" w14:textId="644389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0E8F2F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71B0B7B" w14:textId="7C7F11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ZSN_DICCPO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39463C5" w14:textId="7040C7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EC46099" w14:textId="7F0EB2F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EBA93DD" w14:textId="27E56C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6C76DAA" w14:textId="60C63E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Dic. Campos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BC6C734" w14:textId="555C5A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Dicionario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Campos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3D51BCA" w14:textId="421C32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97DEA2" w14:textId="11E7FF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44ED47" w14:textId="36AC4D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4FA384" w14:textId="660E91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410048" w14:textId="33C5DB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3B4916A" w14:textId="7128F5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3B5F62" w14:textId="0522C0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DC6FE34" w14:textId="4BC13F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12F54B" w14:textId="1BDFA1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592760" w14:textId="3E2001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483B47" w14:textId="72A493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91715D9" w14:textId="5B56FA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ADDBDA" w14:textId="45D909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D838FA" w14:textId="2F3F0D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B79637C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48AA8E7" w14:textId="2CE9E1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ZSN_CSVSEP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67E9AA7" w14:textId="14A0BC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1FFF8B9" w14:textId="2194712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3F594F0" w14:textId="3FE1656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F5FC32F" w14:textId="743634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Sep. CSV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7CFAFA1" w14:textId="198682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Separador CSV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59166E4" w14:textId="09F2AA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250387" w14:textId="07EA97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0555EC" w14:textId="19FA6E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BDE639" w14:textId="195EC8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35E7FB" w14:textId="314941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71168C3" w14:textId="65EDD4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ED0636" w14:textId="097403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142BBF" w14:textId="08A482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DF080A" w14:textId="4D4CAD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4456AC" w14:textId="5A7593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BE0C2D" w14:textId="40A2ED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9E618C0" w14:textId="276994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506800" w14:textId="4F2C77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B29135" w14:textId="533DFB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F3E9B2C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45EC574" w14:textId="4B5996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ZSN_ORDDIC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2C9DDD8" w14:textId="4165CF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5504DC3" w14:textId="2A722A5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4C3DE5A" w14:textId="1184D85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935E921" w14:textId="041F2B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Ord. Dic.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43D66F1" w14:textId="6FC272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Ordena Conf.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Dicionario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2A2D7C3" w14:textId="5DC296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3C0DC3" w14:textId="3AA6D3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E8B4F9" w14:textId="4658AD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73AB11" w14:textId="3FDB79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7699B1" w14:textId="6577FA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8F3186F" w14:textId="2D84A1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FD1AD7" w14:textId="2804A1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8FB6CA4" w14:textId="2D2C94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83B4CE" w14:textId="3FDB2F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BC2BE3" w14:textId="050379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EC7045" w14:textId="790598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9BC183" w14:textId="54F647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5B8C25" w14:textId="420254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1C1AD8" w14:textId="3756CB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07C5EC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3FA8E993" w14:textId="0CB4B6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ZSN_TRYEXC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E15954D" w14:textId="2F7E5A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D0D9034" w14:textId="2D4E9D7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C61DD93" w14:textId="7903D03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17E4391" w14:textId="603AE2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Enc.Exec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3F2F28E" w14:textId="751C38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Encapsula 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Execucao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4A502C78" w14:textId="56A289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C6CD3E" w14:textId="26C5E9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BC683D" w14:textId="184637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F7C627" w14:textId="0E081B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798AE1" w14:textId="5D520D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CD1A2DF" w14:textId="470D95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620347" w14:textId="3753AE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8249276" w14:textId="085255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138046" w14:textId="5B2BE8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2CDB3D" w14:textId="0C93F5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E39CE3" w14:textId="3CCD67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3066F41" w14:textId="5CCC60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E6F2B3" w14:textId="5B61A6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F96797" w14:textId="16AC34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4475E79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D16833A" w14:textId="3B7F1B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ZSN_CANEXE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43B5213C" w14:textId="4E9E7B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6C8DA7C" w14:textId="494EEB7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327278CD" w14:textId="629D0BC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C911B53" w14:textId="06AEEC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Exec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5D22A9A" w14:textId="0BE728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Comandos que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ident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se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AB91BB4" w14:textId="23FD9D1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68A659" w14:textId="720AF1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C29BFE" w14:textId="2F9D42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E73C30" w14:textId="67BAB4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FCB9E7" w14:textId="5D23F7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274C328" w14:textId="2DEA3B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6FD97C" w14:textId="45C5A9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F71894" w14:textId="2E37BE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76B7E4" w14:textId="6DD569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795C4D" w14:textId="2F8300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D6D1D6" w14:textId="32F95C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63CCCBE" w14:textId="2C1F68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87723C" w14:textId="7DBCB7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364023" w14:textId="23852A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881A8B5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247B6FF0" w14:textId="5343D9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ZSN_OPNEXC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E8220E2" w14:textId="7D902D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13437A5" w14:textId="6FA5692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5B47A1F6" w14:textId="29581B9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61D3F38" w14:textId="54267D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Abre Excel?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B0F33EB" w14:textId="5773C7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Abre o Excel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apos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Exec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6147796A" w14:textId="14D4C0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09B672" w14:textId="6495EA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5A8EC36" w14:textId="38E9B0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7AA151" w14:textId="157FAB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8B8820" w14:textId="6F4624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EF21C72" w14:textId="2584F7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3A4609" w14:textId="06BDF5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9DB497" w14:textId="329420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25DF38" w14:textId="13BB62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F1436F" w14:textId="2CA49D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B4B5DE" w14:textId="217DA5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4B1D67F" w14:textId="4D07CA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7E9F9A" w14:textId="552FE2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BDAC25" w14:textId="5BB91D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E796A2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D00EDAD" w14:textId="78C020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ZSN_MODULE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77AABE1E" w14:textId="70055D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C4C6E8C" w14:textId="6F51F0F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B39CF32" w14:textId="601FF5D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3CE7F05" w14:textId="6AAECC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Módulo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3EB8BBB" w14:textId="6F6AE4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Módulo Protheus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E5C3F28" w14:textId="1B4ED5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EF9A2D" w14:textId="5E1F18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FA967A" w14:textId="292837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6B8FE7" w14:textId="4E73F0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7C52A1" w14:textId="2A5E24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67ACFCB" w14:textId="3FD061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826866" w14:textId="4CAA74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5EC0019" w14:textId="44DC14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CCA044" w14:textId="0B320A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2D1ABB" w14:textId="230C32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676375" w14:textId="5C88A4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C5F4C28" w14:textId="5559A7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F96D66" w14:textId="49B0BC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E6DE37" w14:textId="248103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5C786BC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7E1AFE66" w14:textId="412616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ZSN_LIMREC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C9E9C4B" w14:textId="2111C9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DED239" w14:textId="2B6D67F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E339A9D" w14:textId="49D3896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2CBF64EF" w14:textId="0DB521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Lim.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</w:t>
            </w:r>
            <w:proofErr w:type="spellEnd"/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458FEDE1" w14:textId="254D1E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Limite de Registros 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</w:t>
            </w:r>
            <w:proofErr w:type="spellEnd"/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DA5AE66" w14:textId="63A178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205AD8" w14:textId="3C1F4B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49D781" w14:textId="27F157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DD2AD5" w14:textId="51D201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C10558" w14:textId="2C08F2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9F6E441" w14:textId="02DE84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9F3893" w14:textId="143BA6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4A4A9F" w14:textId="4C2587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1DB332" w14:textId="200ACB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1703B57" w14:textId="099EAC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A13898" w14:textId="3229E0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904FDB4" w14:textId="344799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85C991" w14:textId="772620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929E16" w14:textId="26C62C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AE60D0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0C8AAB8" w14:textId="3E85A0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ZSN_INITRC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2D49F4C4" w14:textId="11B35A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093FC538" w14:textId="3037D84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6E7DB54B" w14:textId="6360476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7A0EC6D" w14:textId="194649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Reg. Inicial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239B02AB" w14:textId="368569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Inicial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0CC21146" w14:textId="099CAC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1D51EC" w14:textId="6C4221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BDC73A5" w14:textId="2954EF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4D6186" w14:textId="00D4E5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A330B0" w14:textId="2A00F9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18FB611" w14:textId="581D0E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4873C2" w14:textId="1AACE5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38D9B30" w14:textId="112865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8765BE" w14:textId="16C942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56F3AD" w14:textId="051175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CF22E4" w14:textId="6BB18B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E7A6602" w14:textId="464FE1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A84B1E" w14:textId="52D76E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56A96B" w14:textId="16A3ED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5001E3C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459B28EF" w14:textId="341E71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ZSN_ACTLCK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6C7E2A32" w14:textId="20D301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3F25A40B" w14:textId="08020BE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221318C8" w14:textId="7C3CEA7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51AA81E1" w14:textId="62932D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 Sem.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5456AAF" w14:textId="4C22F9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 Semáforo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231A7C2A" w14:textId="070F28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1A20C3" w14:textId="535318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67B9F2" w14:textId="3534EC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556257" w14:textId="1A0820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AA6CE3" w14:textId="7398A9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C200CAC" w14:textId="3958A5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92CB8C" w14:textId="1EA040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E978204" w14:textId="4335B4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63AA39" w14:textId="3DCE8C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860D38" w14:textId="375A2E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B6063E" w14:textId="36FCDD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21A5DC0" w14:textId="29687C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8B77CE" w14:textId="38E708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7FC046" w14:textId="196592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22112A7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84328A0" w14:textId="0395C8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ZSN_FRMROT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37A4976" w14:textId="28DA13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560E458" w14:textId="57ED99A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0124F1D1" w14:textId="3E9D780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015D9D58" w14:textId="05BBAC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Rot. Form.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7F69F835" w14:textId="19BE56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Rotina de Formulário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1F63FA49" w14:textId="74DD0D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857266" w14:textId="11688B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828F83" w14:textId="1DB46D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C89A55" w14:textId="7E2591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D5B7EC" w14:textId="231CE6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1FDBB1D" w14:textId="214976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003469" w14:textId="0B960F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8E750B3" w14:textId="64C6ED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0FB17B" w14:textId="04E025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1875F9" w14:textId="19FAC6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72DDCD" w14:textId="40BD95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0B3BD31" w14:textId="59D48B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6DD1BA" w14:textId="1A4755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1386A5" w14:textId="24FB23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B69CB7B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03382E0A" w14:textId="6C4757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ZSN_FRMFLD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1D4AE750" w14:textId="155698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5D98ABF3" w14:textId="19DF203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4509697C" w14:textId="4315012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15209C95" w14:textId="2DE07F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Pasta Form.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1F23AE23" w14:textId="596081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Pasta dos Campos Form.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36DC3C6C" w14:textId="6B3471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06CE8E" w14:textId="392E54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2EF6D4" w14:textId="1891A0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BFE34E" w14:textId="639613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7FFB55" w14:textId="2A4649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2D9B71B" w14:textId="1CB8B2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526EBC" w14:textId="6C574B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66EF9BC" w14:textId="0ACF53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6FA086" w14:textId="0DBE35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6E1EDB" w14:textId="66944E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A279CC" w14:textId="197190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2275076" w14:textId="76CBC2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46B866" w14:textId="5E54AA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1D12DF" w14:textId="0D591B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151F631" w14:textId="77777777" w:rsidTr="00012203">
        <w:trPr>
          <w:gridAfter w:val="1"/>
          <w:wAfter w:w="33" w:type="dxa"/>
          <w:trHeight w:val="130"/>
        </w:trPr>
        <w:tc>
          <w:tcPr>
            <w:tcW w:w="1439" w:type="dxa"/>
            <w:gridSpan w:val="3"/>
            <w:shd w:val="clear" w:color="auto" w:fill="FFFFFF"/>
            <w:vAlign w:val="center"/>
          </w:tcPr>
          <w:p w14:paraId="58BA9980" w14:textId="33C04E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ZSN_TOTALI</w:t>
            </w:r>
          </w:p>
        </w:tc>
        <w:tc>
          <w:tcPr>
            <w:tcW w:w="698" w:type="dxa"/>
            <w:gridSpan w:val="2"/>
            <w:shd w:val="clear" w:color="auto" w:fill="FFFFFF"/>
            <w:vAlign w:val="center"/>
          </w:tcPr>
          <w:p w14:paraId="099FB133" w14:textId="1BE41B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E5DA201" w14:textId="146FA10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69" w:type="dxa"/>
            <w:gridSpan w:val="2"/>
            <w:shd w:val="clear" w:color="auto" w:fill="FFFFFF"/>
            <w:vAlign w:val="center"/>
          </w:tcPr>
          <w:p w14:paraId="791CEE34" w14:textId="471AFD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7" w:type="dxa"/>
            <w:gridSpan w:val="3"/>
            <w:shd w:val="clear" w:color="auto" w:fill="FFFFFF"/>
            <w:vAlign w:val="center"/>
          </w:tcPr>
          <w:p w14:paraId="65EB4C08" w14:textId="3B8DB3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Totalizad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73" w:type="dxa"/>
            <w:gridSpan w:val="4"/>
            <w:shd w:val="clear" w:color="auto" w:fill="FFFFFF"/>
            <w:vAlign w:val="center"/>
          </w:tcPr>
          <w:p w14:paraId="0ED0B496" w14:textId="3661AE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Totalizadores</w:t>
            </w:r>
          </w:p>
        </w:tc>
        <w:tc>
          <w:tcPr>
            <w:tcW w:w="1027" w:type="dxa"/>
            <w:gridSpan w:val="2"/>
            <w:shd w:val="clear" w:color="auto" w:fill="FFFFFF"/>
            <w:vAlign w:val="center"/>
          </w:tcPr>
          <w:p w14:paraId="77ACA49F" w14:textId="4EAF37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346890" w14:textId="74C648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9C3F72" w14:textId="4ABF1F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3AB7CE" w14:textId="559F67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AA26F1" w14:textId="2FAC70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0A49B82" w14:textId="42287B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EE874B" w14:textId="4AB6A0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AC92382" w14:textId="1FC4AF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6420AC" w14:textId="7CDD88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46366F" w14:textId="2C407A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A312E5" w14:textId="7B298C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C18BB79" w14:textId="6917E3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DCFA76" w14:textId="49BF5A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812AC1" w14:textId="5FE10D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5A53A7B" w14:textId="77777777" w:rsidTr="008F691E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6012C8B9" w14:textId="0B56ED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BAB4071" w14:textId="20E68B4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03D403B9" w14:textId="47793A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79F8D6C" w14:textId="10B4946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3F01516F" w14:textId="7AAD4C0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09DEA10" w14:textId="654A1C2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5294061" w14:textId="6727EBB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0A97978B" w14:textId="018BF2D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49D5BDA" w14:textId="70EF6CD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53D9A86A" w14:textId="2C2EFB9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601ECBD7" w14:textId="2177084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187ECF13" w14:textId="6E84802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3DAC8D1" w14:textId="6C3435A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DD73F53" w14:textId="29FAFC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03D83FEF" w14:textId="1CA40AA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5CCA693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FBE39F" w14:textId="5C34648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580DAC" w14:textId="6102B78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116131" w14:textId="4046F63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6E0FE6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4CFA22" w14:textId="37C30E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24EBE6" w14:textId="5A22711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7AD8EE" w14:textId="391A01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0F6A5B1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E93421" w14:textId="5FDB94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819141" w14:textId="23B07A4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AE5E73" w14:textId="04673A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4456DD4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EFF3F2" w14:textId="34C971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ZSN_BITMAP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6E679B" w14:textId="7CC6B0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894CE0" w14:textId="1FF147D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'LOGO_TOTVS'</w:t>
            </w:r>
          </w:p>
        </w:tc>
      </w:tr>
      <w:tr w:rsidR="00012203" w:rsidRPr="00012203" w14:paraId="330A12E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AB7E31" w14:textId="4C98D80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ZSN_BITMAP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1503C8" w14:textId="4D4CDF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3ECB4C" w14:textId="1A8860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538D0BA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49139" w14:textId="6E2237F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242BB2" w14:textId="621D61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AD2C66" w14:textId="1317DD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IIF(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") == "O",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GETSXENUM(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'_CODIGO'), "")</w:t>
            </w:r>
          </w:p>
        </w:tc>
      </w:tr>
      <w:tr w:rsidR="00012203" w:rsidRPr="00012203" w14:paraId="2FA732D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2391B2" w14:textId="026E5A6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994CE7" w14:textId="354AE2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2821D8" w14:textId="3CDF33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4D2C3D1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06671F" w14:textId="0727D6D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AEEBAC" w14:textId="3E80DD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941666" w14:textId="524DFB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'E'</w:t>
            </w:r>
          </w:p>
        </w:tc>
      </w:tr>
      <w:tr w:rsidR="00012203" w:rsidRPr="00012203" w14:paraId="584AF5B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7B68DE" w14:textId="20FE00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72BD94" w14:textId="62F831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DFA1B3" w14:textId="61E3AF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Importacao;E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Exportacao</w:t>
            </w:r>
            <w:proofErr w:type="spellEnd"/>
          </w:p>
        </w:tc>
      </w:tr>
      <w:tr w:rsidR="00012203" w:rsidRPr="00012203" w14:paraId="2DEE2D5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D93FD5" w14:textId="44DDB9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28860" w14:textId="240337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E694FB" w14:textId="4054910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Pertence('IE')</w:t>
            </w:r>
          </w:p>
        </w:tc>
      </w:tr>
      <w:tr w:rsidR="00012203" w:rsidRPr="00012203" w14:paraId="246BEBE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DDD993" w14:textId="0F588C8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F0A9A8" w14:textId="47A36F2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A94FEC" w14:textId="5EF359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66D1C98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FE35A4" w14:textId="4F11642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ZSN_ORDEM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5CA50E" w14:textId="599D1E4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34C0B6" w14:textId="066095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'ZZZ'</w:t>
            </w:r>
          </w:p>
        </w:tc>
      </w:tr>
      <w:tr w:rsidR="00012203" w:rsidRPr="00012203" w14:paraId="4B55E34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366294" w14:textId="16C3907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ZSN_ORDEM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70B9E1" w14:textId="722A3EA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97DF14" w14:textId="15CA53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0186777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7E6587" w14:textId="16D788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09B29F" w14:textId="4CB34C8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168203" w14:textId="183889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32A2889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88E82B" w14:textId="5B48B2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3F9BA0" w14:textId="6DF1C5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423972" w14:textId="387ED0A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647A727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FB27C7" w14:textId="092DB24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31ACB9" w14:textId="2EACFA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BC0E39" w14:textId="5F7956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752AA8B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D4F68E" w14:textId="042AE25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034DE7" w14:textId="71BA8A1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D03FC0" w14:textId="381E21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50B9118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D4CED0" w14:textId="0545A1B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ZSN_DESCRI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0F10E7" w14:textId="3B5B25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0833D4" w14:textId="0E889F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2C9769C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C085CA" w14:textId="745D13F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ZSN_COMENT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D95985" w14:textId="134FDF7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4C1391" w14:textId="7A480B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04A0494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592B94" w14:textId="3FE2C8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ZSN_AUTOR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E9A2B5" w14:textId="19E0970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13E0B5" w14:textId="10A12D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CUSERNAME</w:t>
            </w:r>
          </w:p>
        </w:tc>
      </w:tr>
      <w:tr w:rsidR="00012203" w:rsidRPr="00012203" w14:paraId="1849E60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2F1CEF" w14:textId="57F5CB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ZSN_AUTOR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75CD4D" w14:textId="6624439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51B998" w14:textId="6FB801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4D1C89E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96CF0B" w14:textId="616C173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ZSN_DTCRIA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91A473" w14:textId="2E3D34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5EA63E" w14:textId="68C9D9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DDATABASE</w:t>
            </w:r>
          </w:p>
        </w:tc>
      </w:tr>
      <w:tr w:rsidR="00012203" w:rsidRPr="00012203" w14:paraId="7FC4FDF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610611" w14:textId="32B5E6E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ZSN_DTCRIA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326410" w14:textId="1E9DA8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3581E4" w14:textId="32953A0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4C1B55C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B89D42" w14:textId="1B1BAB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ZSN_REVISO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75B522" w14:textId="1B883D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B2B01E" w14:textId="759943D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12ACD84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D66E6E" w14:textId="55AFB5B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ZSN_DTREV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576427" w14:textId="3A9430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A9FF1E" w14:textId="10CBE6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45D95C3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AE5956" w14:textId="20267F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ZSN_REVISA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A61FDE" w14:textId="2910D2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216981" w14:textId="10C3F5B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</w:t>
            </w:r>
          </w:p>
        </w:tc>
      </w:tr>
      <w:tr w:rsidR="00012203" w:rsidRPr="00012203" w14:paraId="6A2EFB0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4A5207" w14:textId="6E584C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39872B" w14:textId="450BFD4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037867" w14:textId="0575E49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Z0602</w:t>
            </w:r>
          </w:p>
        </w:tc>
      </w:tr>
      <w:tr w:rsidR="00012203" w:rsidRPr="00012203" w14:paraId="6CB7EA8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180323" w14:textId="4D3BC7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3D5D44" w14:textId="5DA69C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2F9D71" w14:textId="7D1BB6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7523E45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DE9662" w14:textId="1761F4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ZSN_MAUDIT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3BE4AC" w14:textId="0CE7718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C087BC" w14:textId="36DE4C6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4E24B3F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CEA1B2" w14:textId="402223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ZSN_IDROT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1E182F" w14:textId="06A5E98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9299D7" w14:textId="065185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'I'</w:t>
            </w:r>
          </w:p>
        </w:tc>
      </w:tr>
      <w:tr w:rsidR="00012203" w:rsidRPr="00012203" w14:paraId="7196D60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4BD545" w14:textId="1B8C4FB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ZSN_IDROT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41A3BD" w14:textId="69463E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33642C" w14:textId="2633DFF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1D3C022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90AD93" w14:textId="1C1511B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ZSN_NOPER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5FA6C2" w14:textId="792723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8D4FD2" w14:textId="7CF1F2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03=Incluir;04=Alterar;05=Excluir;06=Outro;07=Outro;08=Outro;09=Outro;10=Outro;11=Outro;12=Outro;13=Outro;14=Outro;15=Outro</w:t>
            </w:r>
          </w:p>
        </w:tc>
      </w:tr>
      <w:tr w:rsidR="00012203" w:rsidRPr="00012203" w14:paraId="3B55E76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0F2389" w14:textId="3A0E640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ZSN_NOPER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D2F911" w14:textId="5ED14C4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A9C0CA" w14:textId="4C8F8C2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'I'</w:t>
            </w:r>
          </w:p>
        </w:tc>
      </w:tr>
      <w:tr w:rsidR="00012203" w:rsidRPr="00012203" w14:paraId="3466BFF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3FCE4D" w14:textId="16C9AB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ZSN_NOPER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DA4859" w14:textId="108719D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165925" w14:textId="2EDC2A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4BFB5BF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17BDA0" w14:textId="7FF1214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ZSN_ORIGEM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D27086" w14:textId="0CAE1D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33B6DF" w14:textId="3D1B4D1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'1'</w:t>
            </w:r>
          </w:p>
        </w:tc>
      </w:tr>
      <w:tr w:rsidR="00012203" w:rsidRPr="00012203" w14:paraId="3AEC23B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48DC1D" w14:textId="42CB2D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ZSN_ORIGEM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313335" w14:textId="16F997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8636AB" w14:textId="58FB752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5B1D69B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40F46D" w14:textId="2B7D28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ZSN_PERGUN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EDC727" w14:textId="370995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FDD692" w14:textId="0FAF18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</w:t>
            </w:r>
          </w:p>
        </w:tc>
      </w:tr>
      <w:tr w:rsidR="00012203" w:rsidRPr="00012203" w14:paraId="7592088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A29974" w14:textId="72A936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ZSN_PERGUN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E5FD0B" w14:textId="589E15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2932E4" w14:textId="627776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oIEData:cAliasPerg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M-&gt;&amp;(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'_PERGUN'))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Empty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()</w:t>
            </w:r>
          </w:p>
        </w:tc>
      </w:tr>
      <w:tr w:rsidR="00012203" w:rsidRPr="00012203" w14:paraId="63C2CAD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A80BB1" w14:textId="3E1BB9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ZSN_PERGUN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D56009" w14:textId="7044AE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23832" w14:textId="26F210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38A984D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515299" w14:textId="39C4A7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ZSN_CONBD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DA7758" w14:textId="09F521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215AEA" w14:textId="355EF4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2AECE64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F3C1D1" w14:textId="7C999D5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ZSN_IPBD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5F4A7D" w14:textId="2D5741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B975E7" w14:textId="36A233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77E863E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B49A66" w14:textId="458CF1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ZSN_PORBD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941A38" w14:textId="6193B5A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E7DAF" w14:textId="6228E7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0C73968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C4F7A8" w14:textId="72AE98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ZSN_VISDAD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5DBD60" w14:textId="2FF441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36E172" w14:textId="2B71AC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0D62D6A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883885" w14:textId="50734B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ZSN_VISDAD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ED1391" w14:textId="5330F92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1485ED" w14:textId="1687A07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18CB514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850310" w14:textId="3200F6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ZSN_VISDAD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D352E6" w14:textId="51B667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2000CB" w14:textId="74CBAB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39F0AE7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2ED84E" w14:textId="7C8072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ZSN_VISDAD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2CF4FD" w14:textId="21AADC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BF60C8" w14:textId="73382E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0A7D385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7DF99B" w14:textId="3F1DE1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ZSN_NOVLD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DD784A" w14:textId="4114124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5C8593" w14:textId="5F06ED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1180188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49EE6D" w14:textId="7515CF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ZSN_NOVLD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4C95DA" w14:textId="4F7C79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1DA642" w14:textId="7D261E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6329720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3334D0" w14:textId="293420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ZSN_NOVLD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7E166F" w14:textId="2A49E9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2F785E" w14:textId="1D890C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'I'</w:t>
            </w:r>
          </w:p>
        </w:tc>
      </w:tr>
      <w:tr w:rsidR="00012203" w:rsidRPr="00012203" w14:paraId="32A8A2B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9AF1D3" w14:textId="2D21CF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ZSN_NOVLD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3C1A1A" w14:textId="38FB274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C200E1" w14:textId="18FE56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2396D19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72CA78" w14:textId="388F81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ZSN_NOVLD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CE1A96" w14:textId="1F4DE6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DEC0C9" w14:textId="719F00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76C7EEC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41497F" w14:textId="06408D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ZSN_NOOBR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AD4914" w14:textId="158C67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D96A17" w14:textId="5241D7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6D3E1C9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3948CC" w14:textId="57CDF56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ZSN_NOOBR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AA7528" w14:textId="24E007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5D381B" w14:textId="7DCC8F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1C5ED94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28B99A" w14:textId="76F5B2E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ZSN_NOOBR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654699" w14:textId="7D40AE0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524CF3" w14:textId="7973AC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6106473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6A2D7C" w14:textId="53CD15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ZSN_NOOBR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5FAC64" w14:textId="29ADDF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653099" w14:textId="6E114B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0E35690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AA2B22" w14:textId="2EB6FB9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ZSN_TRANSA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45770B" w14:textId="5ECC690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F4A39C" w14:textId="1B578D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46F1D41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C53C5A" w14:textId="433D8C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ZSN_TRANSA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A92A54" w14:textId="5F6648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C9A5FF" w14:textId="214EA9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123D31D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E8E31A" w14:textId="44E7301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ZSN_TRANSA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5D1A69" w14:textId="2AB2C1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CB104E" w14:textId="3EC9A18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'I'</w:t>
            </w:r>
          </w:p>
        </w:tc>
      </w:tr>
      <w:tr w:rsidR="00012203" w:rsidRPr="00012203" w14:paraId="0F2B607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748567" w14:textId="2FFFC4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ZSN_TRANSA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2EA80B" w14:textId="1BC824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F18FEE" w14:textId="263690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104D4D0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C74CE0" w14:textId="11ADBC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ZSN_TRANSA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DD2483" w14:textId="775475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CE883C" w14:textId="2B33C5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0E20C73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CCB406" w14:textId="26850A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230D3D" w14:textId="6064D0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BFCCCE" w14:textId="52E1A7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128F152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12F5C0" w14:textId="156E1B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6A9101" w14:textId="50E067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49AD6D" w14:textId="637303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4ABADBD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A6579E" w14:textId="5836AC8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7C1CB2" w14:textId="48C73BE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659966" w14:textId="1C402E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01E7711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F7B54F" w14:textId="1E8C74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ZSN_CONVDI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F34D6D" w14:textId="24C31C2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EE16A5" w14:textId="685B0E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7B0D326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39C622" w14:textId="769878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72E189" w14:textId="5D9617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434725" w14:textId="5E49F6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0C49578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008A4C" w14:textId="5E8A8C4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C67E9F" w14:textId="189B47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F45AB9" w14:textId="655D92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430D593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484017" w14:textId="51B8974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CF9509" w14:textId="5BA61D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955C92" w14:textId="1BDDFC4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0E714E1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373729" w14:textId="0C5BB7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4BF277" w14:textId="03BB11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A19F83" w14:textId="513060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3E4B2BB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C99A8E" w14:textId="6D82C9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ZSN_TPLOG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3B0377" w14:textId="620C0B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00C9D1" w14:textId="5C2B850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'3'</w:t>
            </w:r>
          </w:p>
        </w:tc>
      </w:tr>
      <w:tr w:rsidR="00012203" w:rsidRPr="00012203" w14:paraId="0090F3A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08D54B" w14:textId="23E68B5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ZSN_TPLOG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EB6282" w14:textId="75D97A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2EDAE9" w14:textId="73C5BF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1=Log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Unico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 Detalhes;2=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Varios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Logs;3=Log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Unico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Simplificado</w:t>
            </w:r>
          </w:p>
        </w:tc>
      </w:tr>
      <w:tr w:rsidR="00012203" w:rsidRPr="00012203" w14:paraId="5F1E335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63CFBE" w14:textId="56F821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ZSN_TPLOG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257202" w14:textId="3C41755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93833B" w14:textId="0F71A20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'I'</w:t>
            </w:r>
          </w:p>
        </w:tc>
      </w:tr>
      <w:tr w:rsidR="00012203" w:rsidRPr="00012203" w14:paraId="2AAD95B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C0E1CE" w14:textId="06B048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ZSN_TPLOG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A37BD1" w14:textId="1628613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D1F4EA" w14:textId="32DA3F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39F1907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34E877" w14:textId="4E1209C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ZSN_LOGSUC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C701B6" w14:textId="205F34B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996CD9" w14:textId="46A2EA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5932179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B52721" w14:textId="63D4F79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ZSN_LOGSUC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AADC9A" w14:textId="15ACDFC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DDE1F4" w14:textId="6D74A9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695F2B0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513303" w14:textId="462053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ZSN_LOGSUC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1ED7D4" w14:textId="23D3AD5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4A9C69" w14:textId="087D25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'I'</w:t>
            </w:r>
          </w:p>
        </w:tc>
      </w:tr>
      <w:tr w:rsidR="00012203" w:rsidRPr="00012203" w14:paraId="1008BE8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AAC8F8" w14:textId="349C32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ZSN_LOGSUC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ECB00F" w14:textId="5F4E500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2ADA63" w14:textId="1D3A5F0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743A06A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DB0360" w14:textId="70C77D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ZSN_LOGSUC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1D5A87" w14:textId="282052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26F962" w14:textId="7E3B74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2B1D9B0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46421B" w14:textId="26F8BEA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ZSN_TPDEST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63040F" w14:textId="7357715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9FB634" w14:textId="16CEB3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52CA555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E2335D" w14:textId="5BCBB9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ZSN_TPDEST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D93B7E" w14:textId="30CCE1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CC4044" w14:textId="758EDD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Pertence('03456789CZ')</w:t>
            </w:r>
          </w:p>
        </w:tc>
      </w:tr>
      <w:tr w:rsidR="00012203" w:rsidRPr="00012203" w14:paraId="59DFA81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6B2E3B" w14:textId="0E8BD2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ZSN_TPDEST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96925" w14:textId="6DF5715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A396DE" w14:textId="305337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6694CDF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1B30B4" w14:textId="7A3224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282CC1" w14:textId="44B1D6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49A6E8" w14:textId="78E0398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Z0601</w:t>
            </w:r>
          </w:p>
        </w:tc>
      </w:tr>
      <w:tr w:rsidR="00012203" w:rsidRPr="00012203" w14:paraId="3B05A4F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8F55C8" w14:textId="1AF065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DABA17" w14:textId="756CEB2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1D56D" w14:textId="406E317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0B962EE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4C8433" w14:textId="01B401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787D27" w14:textId="4B63DE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663F46" w14:textId="10979D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1FD6C23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5873EC" w14:textId="59B00DB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63DA4F" w14:textId="7113C2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BADDAB" w14:textId="46169A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Z0601</w:t>
            </w:r>
          </w:p>
        </w:tc>
      </w:tr>
      <w:tr w:rsidR="00012203" w:rsidRPr="00012203" w14:paraId="608C3AC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6B81D4" w14:textId="012B018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607FFB" w14:textId="78A526E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1A6B1F" w14:textId="6723E1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3F0BCEF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8685F9" w14:textId="78CD28C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ZSN_DESTI2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CE6CAF" w14:textId="134BEC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2C5D81" w14:textId="566BD8B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129CEF3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0ED163" w14:textId="29182D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ZSN_CONBDE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8387D3" w14:textId="4C87458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FE80B8" w14:textId="61CF0F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53E7040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446575" w14:textId="6CD129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ZSN_CONBDE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F5246D" w14:textId="6AE9FC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834B27" w14:textId="67DD82C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139DA31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0F1E4A" w14:textId="026FC2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ZSN_IPBDE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09BE13" w14:textId="4B3D05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CD936E" w14:textId="7A47279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435A87E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922DE4" w14:textId="097481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ZSN_IPBDE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F775CC" w14:textId="5F5FA3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6ED126" w14:textId="0EEDC5C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1680526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702A7F" w14:textId="45F0BD8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ZSN_PORBDE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1B4A30" w14:textId="11AECE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F9FD89" w14:textId="6920A4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4193590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D93442" w14:textId="58AD3B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ZSN_PORBDE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B6A32A" w14:textId="3012057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9E5E45" w14:textId="0A51F9B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7A4CC71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8155FE" w14:textId="4B16B83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CC904A" w14:textId="363DF72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C86EBA" w14:textId="1CF6F62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1243B8D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052560" w14:textId="524731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7794D7" w14:textId="414FFB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95C217" w14:textId="6F4CB95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03CC8CA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4EB95C" w14:textId="53D893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ZSN_CONVDE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29EF44" w14:textId="3AB8BC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CCCC76" w14:textId="226D7F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3BB5D35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BE4866" w14:textId="49AA108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EC2E59" w14:textId="7EE068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BAD624" w14:textId="3D5B763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56603B3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973BB7" w14:textId="7C2A67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DABCE3" w14:textId="5AB1CAC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8D2F66" w14:textId="416E428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6BDCB4A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1DBED9" w14:textId="2FA2E4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2F3851" w14:textId="206BE3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9038B8" w14:textId="73E956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60B425A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C37BF3" w14:textId="7505F0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76FDE9" w14:textId="1AF891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F784F3" w14:textId="200A8D1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008F3AE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13FACA" w14:textId="7A8F38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88E408" w14:textId="31DDD52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A10025" w14:textId="0FA34CE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6DAF5F3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CB05E7" w14:textId="265DF1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AE2EC1" w14:textId="075BFD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449907" w14:textId="71FEDC8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6A2798C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DAF59A" w14:textId="725205F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ZSN_CONVNE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0CE053" w14:textId="028BFB1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069FA8" w14:textId="28B332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50F90EA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C9F3DC" w14:textId="27C00B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ZSN_SUPESP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9CF970" w14:textId="601E304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1A3891" w14:textId="48F8C1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3B106F0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296CE8" w14:textId="78E3FB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ZSN_SUPESP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440AD3" w14:textId="47414FE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6014F3" w14:textId="5FC84B6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4D54AA8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853724" w14:textId="19A54C6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ZSN_SUPESP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A1574B" w14:textId="1DC207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9E8B59" w14:textId="722916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17D1E36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5E61E4" w14:textId="3C1612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ZSN_SUPESP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DE3AB2" w14:textId="654297C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7EBAD3" w14:textId="2737DD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4DDA424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CD7AB7" w14:textId="5E4690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ZSN_SUPESP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E9807E" w14:textId="016D55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F35394" w14:textId="7C5B3AC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3162516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8D9D49" w14:textId="13AC1B7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ZSN_FWMSEX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D7C366" w14:textId="359AD55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6FFDA4" w14:textId="372BEDC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7CC832E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C78358" w14:textId="028763C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ZSN_FWMSEX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068AA0" w14:textId="529304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011D27" w14:textId="307756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7AB8E81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6894DB" w14:textId="77CC2E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ZSN_FWMSEX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236F53" w14:textId="08F647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728DDB" w14:textId="56D1C2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12754C4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3DAB86" w14:textId="156F93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ZSN_FWMSEX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E9E7D5" w14:textId="3D845DD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6F9A0A" w14:textId="0A27E0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2FAD8F7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9EAF9C" w14:textId="1016812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ZSN_FWMSEX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C3CAF6" w14:textId="21109BC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4E30AA" w14:textId="701DCC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7AF29AE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F5FAD8" w14:textId="5914B6F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ZSN_LAYEXP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A4F255" w14:textId="2D2D8F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F173C1" w14:textId="37CA75D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M-&gt;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&amp;(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oIEData:cAliasDef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'_TIPO') == 'E'</w:t>
            </w:r>
          </w:p>
        </w:tc>
      </w:tr>
      <w:tr w:rsidR="00012203" w:rsidRPr="00012203" w14:paraId="08860F7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D60B8B" w14:textId="0E430E2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ZSN_LAYEXP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85D246" w14:textId="1FD2AD7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E0AE28" w14:textId="3C1E50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6078F33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EA67E4" w14:textId="734D3C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A09343" w14:textId="6714A1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3E275C" w14:textId="6098F3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'1'</w:t>
            </w:r>
          </w:p>
        </w:tc>
      </w:tr>
      <w:tr w:rsidR="00012203" w:rsidRPr="00012203" w14:paraId="49465DB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BF2EBC" w14:textId="5E98F2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70B3AC" w14:textId="612160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A98AFF" w14:textId="42A076D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1=Grid Editavel;2=Grid de Leitura;3=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Browse</w:t>
            </w:r>
            <w:proofErr w:type="spellEnd"/>
          </w:p>
        </w:tc>
      </w:tr>
      <w:tr w:rsidR="00012203" w:rsidRPr="00012203" w14:paraId="48B2523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57625F" w14:textId="573C354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65DCF0" w14:textId="3CCC28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D99192" w14:textId="39B800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 123')</w:t>
            </w:r>
          </w:p>
        </w:tc>
      </w:tr>
      <w:tr w:rsidR="00012203" w:rsidRPr="00012203" w14:paraId="0C9D65B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264DA4" w14:textId="21A7D7F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ZSN_TIPLIS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7D4B25" w14:textId="3F2E39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B8979E" w14:textId="7EA957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47FD61A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68CD5D" w14:textId="0CC6941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ZSN_OPELIS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9B5BE1" w14:textId="752BFB9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207A37" w14:textId="061084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'4'</w:t>
            </w:r>
          </w:p>
        </w:tc>
      </w:tr>
      <w:tr w:rsidR="00012203" w:rsidRPr="00012203" w14:paraId="6317A7A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A53DC" w14:textId="53AF6C8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ZSN_OPELIS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1FEA9A" w14:textId="444B8B3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77DAF3" w14:textId="5048E2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2=Visualizar;3=Inclusao;4=Alteracao;5=Exclusao;6=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Exclusao</w:t>
            </w:r>
            <w:proofErr w:type="spellEnd"/>
          </w:p>
        </w:tc>
      </w:tr>
      <w:tr w:rsidR="00012203" w:rsidRPr="00012203" w14:paraId="004480F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C3E67E" w14:textId="7100D2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ZSN_OPELIS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6E5827" w14:textId="3EF7CE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38849E" w14:textId="336F04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 23456')</w:t>
            </w:r>
          </w:p>
        </w:tc>
      </w:tr>
      <w:tr w:rsidR="00012203" w:rsidRPr="00012203" w14:paraId="7D7C573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403F1" w14:textId="062F521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ZSN_OPELIS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F81AD5" w14:textId="66379F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2A0E89" w14:textId="6ECBB4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3A53F39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35EFDD" w14:textId="4DA495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ZSN_PADSEL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FA2F6" w14:textId="6C9604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5BA19E" w14:textId="53B08A8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'1'</w:t>
            </w:r>
          </w:p>
        </w:tc>
      </w:tr>
      <w:tr w:rsidR="00012203" w:rsidRPr="00012203" w14:paraId="2FDA983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C5AFAB" w14:textId="500A57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ZSN_PADSEL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F13A7B" w14:textId="65BD2D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5D3582" w14:textId="7F1FCE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1;2;3;4;5;6</w:t>
            </w:r>
          </w:p>
        </w:tc>
      </w:tr>
      <w:tr w:rsidR="00012203" w:rsidRPr="00012203" w14:paraId="7D555C9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03608D" w14:textId="034C3E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ZSN_PADSEL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9BA99B" w14:textId="61D3375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C69BD7" w14:textId="31E4FD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 123456')</w:t>
            </w:r>
          </w:p>
        </w:tc>
      </w:tr>
      <w:tr w:rsidR="00012203" w:rsidRPr="00012203" w14:paraId="1DE0758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54FF87" w14:textId="28FB414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ZSN_PADSEL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DBC7FE" w14:textId="2DC275C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942F1F" w14:textId="156E75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5B45CA0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83FE23" w14:textId="15BC1B4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ZSN_POPUP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B93E25" w14:textId="157186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91D930" w14:textId="481E3F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.F.</w:t>
            </w:r>
            <w:proofErr w:type="gramEnd"/>
          </w:p>
        </w:tc>
      </w:tr>
      <w:tr w:rsidR="00012203" w:rsidRPr="00012203" w14:paraId="3D7EEF1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DBE64D" w14:textId="3756B9C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ZSN_POPUP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1EFE67" w14:textId="0371F6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128B83" w14:textId="0351E8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348246F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C12019" w14:textId="549B52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ZSN_AUDIT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F935A0" w14:textId="7439E1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8B0D19" w14:textId="6B5E62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764928E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D21998" w14:textId="1AE12F8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ZSN_AUDIT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2CB3D0" w14:textId="4F909C7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FAF300" w14:textId="1D36AD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7D31F14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8F5FC6" w14:textId="7E826B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ZSN_AUDIT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5A045A" w14:textId="779424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65BDDE" w14:textId="4FC02C2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76552FE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A68A8B" w14:textId="485FD47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ZSN_LOGAUT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1DC879" w14:textId="22C25F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A0727F" w14:textId="5F2049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72171B8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205900" w14:textId="474053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ZSN_LOGAUT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03276C" w14:textId="090BAA8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0C2C94" w14:textId="39A94BC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36CCC4C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0EB94A" w14:textId="534723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ZSN_LOGAUT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E72D84" w14:textId="5EE7FB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C9EE6E" w14:textId="1BF296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1D71E99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7742F1" w14:textId="6681B26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ZSN_LOGCAB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4FEF37" w14:textId="0139184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98FEC1" w14:textId="151E56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6E2E800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CE30BD" w14:textId="616A6C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ZSN_LOGCAB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309275" w14:textId="0144013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6F7D81" w14:textId="5777E9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3390EB8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F28493" w14:textId="5DF061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ZSN_LOGCAB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D4E7BF" w14:textId="4F966E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CB7D40" w14:textId="0A2419B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2119781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903065" w14:textId="10E973E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ZSN_ULTREG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9D8E53" w14:textId="78C48E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69D4E7" w14:textId="32F8D1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6846AC4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AAF7B5" w14:textId="122D223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ZSN_ULTREG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ED90EE" w14:textId="2CAA80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DDBA73" w14:textId="26C5CA6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7A704A9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406009" w14:textId="0BB788A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ZSN_ULTREG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B12B3B" w14:textId="7EF7E3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D48147" w14:textId="7EA1D9E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0A918AA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4BD077" w14:textId="3561DA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ZSN_LOGCSV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892A17" w14:textId="1D3663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208B6C" w14:textId="3BD549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22E8654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E28A82" w14:textId="3D3C6B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ZSN_LOGCSV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E89065" w14:textId="4E28CB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F82D23" w14:textId="024B48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6581376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899AD8" w14:textId="593306B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ZSN_LOGCSV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06109C" w14:textId="408248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B7F6BC" w14:textId="5BBF9D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2C2C4F8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BD6925" w14:textId="7D2EBB4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ZSN_MOSREF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78B8E" w14:textId="570D70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319BA2" w14:textId="3B81FC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40B5F6E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3DD39B" w14:textId="4B5D99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ZSN_MOSREF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EB9815" w14:textId="1A3785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362F01" w14:textId="6C92EE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4DEF189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B9DAB7" w14:textId="59549D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ZSN_MOSREF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086F2D" w14:textId="3D30D5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9E033D" w14:textId="5D2CC5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10D1D12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8D780B" w14:textId="188F24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ZSN_MOSOPE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42F358" w14:textId="1B62BC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7E5D65" w14:textId="16D0B1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3A66548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9ABCD8" w14:textId="5C98D5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ZSN_MOSOPE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4B8AC0" w14:textId="5600C5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16D140" w14:textId="54CA0C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43E9A78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ECC6E6" w14:textId="1F41C28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ZSN_MOSOPE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971608" w14:textId="690F68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351EC1" w14:textId="2DD54C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0FCDE2A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2B01C9" w14:textId="05DF30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ZSN_ENCRIP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F04D9D" w14:textId="713658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DE78D2" w14:textId="191F3EC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7E7AE4F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BB249F" w14:textId="143ECFB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ZSN_ENCRIP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78A773" w14:textId="38BF8F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BCCFC0" w14:textId="65905F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2CA120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1B1774" w14:textId="380BC8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ZSN_ENCRIP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5F90C4" w14:textId="5DEC9C2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415796" w14:textId="61F328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7891E26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43B139" w14:textId="11A2BFF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ZSN_LCRIPT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F2B7FE" w14:textId="17739D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894E69" w14:textId="157C85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.F.</w:t>
            </w:r>
            <w:proofErr w:type="gramEnd"/>
          </w:p>
        </w:tc>
      </w:tr>
      <w:tr w:rsidR="00012203" w:rsidRPr="00012203" w14:paraId="5FCFADF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5659FB" w14:textId="1E9A8C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ZSN_LCRIPT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C6BF70" w14:textId="0ADED6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AAE994" w14:textId="1CCD17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051D499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693C9C" w14:textId="4764066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ZSN_CHVCRI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46DF8C" w14:textId="6BF870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FAE484" w14:textId="312C04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4D3F5E2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B9D40C" w14:textId="0E7A62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ZSN_RESMNU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0892BF" w14:textId="28BF0DF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F280AE" w14:textId="63DD3BB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'1'</w:t>
            </w:r>
          </w:p>
        </w:tc>
      </w:tr>
      <w:tr w:rsidR="00012203" w:rsidRPr="00012203" w14:paraId="42105AB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B4E113" w14:textId="1CE8D59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ZSN_RESMNU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2B6E9E" w14:textId="23638AB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3F7FA2" w14:textId="57C7E1A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1;2;3;4;5;6;7;8;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9;A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;B;C;D</w:t>
            </w:r>
          </w:p>
        </w:tc>
      </w:tr>
      <w:tr w:rsidR="00012203" w:rsidRPr="00012203" w14:paraId="62422E8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14E5D6" w14:textId="4D1A6C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ZSN_RESMNU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C1FA31" w14:textId="4B5657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A7ED2A" w14:textId="37CEB44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 123456789ABCD')</w:t>
            </w:r>
          </w:p>
        </w:tc>
      </w:tr>
      <w:tr w:rsidR="00012203" w:rsidRPr="00012203" w14:paraId="1D0A39C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AB3306" w14:textId="0550F2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ZSN_RESMNU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D14FF0" w14:textId="3FFF31F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F46D19" w14:textId="544218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5C4E250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840B46" w14:textId="3E6217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ZSN_MRKGRD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B16CE6" w14:textId="7F6D1E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AB7FAE" w14:textId="20C55C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083C4B8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8DFC27" w14:textId="253B2CB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ZSN_MRKGRD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0F0EA7" w14:textId="0D196B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B1F622" w14:textId="4E4D7B6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183DB6B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0BC3B1" w14:textId="400D7B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ZSN_MRKGRD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5F1F76" w14:textId="6800B9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46DA9D" w14:textId="77F9F1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 SN')</w:t>
            </w:r>
          </w:p>
        </w:tc>
      </w:tr>
      <w:tr w:rsidR="00012203" w:rsidRPr="00012203" w14:paraId="6AFA78C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AB8060" w14:textId="629E42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ZSN_MRKGRD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68C15D" w14:textId="7CA2E14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CEC222" w14:textId="45054A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67C2F2E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ACE275" w14:textId="732CAE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ZSN_CPOALT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785814" w14:textId="41D2BBD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D7CC3B" w14:textId="7E4DDA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6A2911F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037F7C" w14:textId="5FC28D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ZSN_MNUHAB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3E9F00" w14:textId="46B183B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668C82" w14:textId="3276782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Z0603</w:t>
            </w:r>
          </w:p>
        </w:tc>
      </w:tr>
      <w:tr w:rsidR="00012203" w:rsidRPr="00012203" w14:paraId="6CDCB5C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DC00B0" w14:textId="14C364D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ZSN_MNUHAB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132206" w14:textId="52E1A7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0D21F7" w14:textId="3BE9B5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511037A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341936" w14:textId="02587C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ZSN_RECPER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B7F093" w14:textId="2C4344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952DF1" w14:textId="037935B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3B4E806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AC9BD4" w14:textId="3F437A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ZSN_RECPER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E2CE9D" w14:textId="63DB5F8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1D122A" w14:textId="4749A8A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4672484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122E47" w14:textId="3FA4046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ZSN_LOGCON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8641DF" w14:textId="51E19D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99C6F4" w14:textId="177CC0E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513F396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A4D4CA" w14:textId="0A5738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ZSN_LOGCON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841031" w14:textId="4B5F13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6DF43A" w14:textId="1D3E4D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18E9D9D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9249D3" w14:textId="747777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ZSN_ODADOS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26CA18" w14:textId="21E53C8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23B529" w14:textId="5A2C741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78CD5AC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3A251E" w14:textId="43C11A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ZSN_ODADO2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AEB429" w14:textId="31CC23F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424E94" w14:textId="516F49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6E98078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A607CC" w14:textId="6490F2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ZSN_LAYOUT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85C0FF" w14:textId="042D498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49F710" w14:textId="20F7B3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6751AEF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047922" w14:textId="7B863C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ZSN_LAYOU2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A7FD60" w14:textId="00550DF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AFEE31" w14:textId="3948FB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7020CDC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0D1702" w14:textId="374ACC4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ZSN_MAPA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3875E1" w14:textId="07417D8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0EFD87" w14:textId="788516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6A78FD4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CDAC6C" w14:textId="25DD6B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ZSN_MAPA2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5C65E7" w14:textId="25EB88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BE3160" w14:textId="3616795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51E601D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AF8921" w14:textId="2A3AC2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ZSN_FILTRO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2CAD27" w14:textId="729D098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FB75E1" w14:textId="16C2BA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2F0DB10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A65D4A" w14:textId="29FB2D4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ZSN_FILTR2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55C974" w14:textId="1634C83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1E64CC" w14:textId="736C48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2668217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0ED0FE" w14:textId="2FEC44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498FC" w14:textId="31E5D7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1DC701" w14:textId="36C9B6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5D9C362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2EAA13" w14:textId="30F744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3F83BA" w14:textId="2A216C8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AD54D4" w14:textId="0CB2EE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15F70DA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5113BD" w14:textId="6AFD270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6F287B" w14:textId="2305CD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70C30A" w14:textId="70643B0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6CD0BEE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6CF3D8" w14:textId="43BA42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ZSN_BLOCOE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D3562C" w14:textId="3D1E51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9DB25E" w14:textId="2D7582C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23CBC31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A2A28A" w14:textId="3F826B5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ZSN_BLOCGI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42850A" w14:textId="328AB6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F6A2AE" w14:textId="0D3E8F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2068445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D90294" w14:textId="36CA8B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ZSN_BLOCGF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44D396" w14:textId="5F9D5E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7609F1" w14:textId="65D6455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7AC9887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519C3B" w14:textId="254C25C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ZSN_BLOCAP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E33CAD" w14:textId="7AC8FA2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9BB05D" w14:textId="03640B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3553755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179421" w14:textId="51627D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ZSN_DICCPO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9AAE8C" w14:textId="4A30DB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2714BD" w14:textId="3BC1E78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309B104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7FF209" w14:textId="4C8CE0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ZSN_CSVSEP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75341C" w14:textId="228C96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5D0523" w14:textId="554C39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';'</w:t>
            </w:r>
          </w:p>
        </w:tc>
      </w:tr>
      <w:tr w:rsidR="00012203" w:rsidRPr="00012203" w14:paraId="7BB69D8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363205" w14:textId="06AD60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ZSN_CSVSEP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29E4B3" w14:textId="538C8B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77CAB" w14:textId="1365D2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</w:t>
            </w:r>
          </w:p>
        </w:tc>
      </w:tr>
      <w:tr w:rsidR="00012203" w:rsidRPr="00012203" w14:paraId="141D882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07922B" w14:textId="16034A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ZSN_ORDDIC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7F3218" w14:textId="02D668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B19E95" w14:textId="378D2F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3B67B9A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C48D50" w14:textId="22AB7C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ZSN_ORDDIC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6E3AC3" w14:textId="5DF044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D1243A" w14:textId="7EC3A9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27156C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936864" w14:textId="7065441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ZSN_ORDDIC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18B758" w14:textId="1122EE9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3E7DEA" w14:textId="10A118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6F69E91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F38662" w14:textId="6B467C4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ZSN_TRYEXC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774C59" w14:textId="0B7064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B8B7A4" w14:textId="3C97073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11BD349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65EBE6" w14:textId="3FFDCFC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ZSN_TRYEXC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178D2E" w14:textId="6AD7EE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8FE126" w14:textId="2DE671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709E04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E34733" w14:textId="01B8550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ZSN_TRYEXC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2F53EE" w14:textId="5A1285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B3BA96" w14:textId="079717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7249157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FFAAC4" w14:textId="6C69FA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ZSN_CANEXE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46FDD1" w14:textId="63BA62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8401E2" w14:textId="335137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0E9449F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889CC2" w14:textId="1D3A271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ZSN_OPNEXC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F28789" w14:textId="182491F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464A11" w14:textId="68EF667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259CDB8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75543E" w14:textId="7D6F18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ZSN_OPNEXC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2DDBEA" w14:textId="12F114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5A708F" w14:textId="116320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4E9BF56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73952C" w14:textId="02FCAD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ZSN_OPNEXC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2E5EE5" w14:textId="3B5AD8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FB73F2" w14:textId="13FF08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</w:t>
            </w:r>
          </w:p>
        </w:tc>
      </w:tr>
      <w:tr w:rsidR="00012203" w:rsidRPr="00012203" w14:paraId="1D95CED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B570C0" w14:textId="4E6B0A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ZSN_MODULE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B3299A" w14:textId="0A6419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4FC718" w14:textId="44AA2A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</w:t>
            </w:r>
          </w:p>
        </w:tc>
      </w:tr>
      <w:tr w:rsidR="00012203" w:rsidRPr="00012203" w14:paraId="03E778B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6BD120" w14:textId="5D6A2E6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ZSN_LIMREC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42A352" w14:textId="5F0C3B0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8073CE" w14:textId="549B30B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6A773EF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0BD32C" w14:textId="091134D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ZSN_INITRC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B101E5" w14:textId="115CAB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A28FE7" w14:textId="3BCF58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5EBBDC1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1AF2B7" w14:textId="79F4953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ZSN_ACTLCK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DE4F44" w14:textId="7E747ED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93B60D" w14:textId="3176DE4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0183BC0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390F1D" w14:textId="7991F8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ZSN_ACTLCK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058D8D" w14:textId="0297879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140EAD" w14:textId="0A734FF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</w:t>
            </w:r>
          </w:p>
        </w:tc>
      </w:tr>
      <w:tr w:rsidR="00012203" w:rsidRPr="00012203" w14:paraId="2A7671B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9D446C" w14:textId="0EA6E90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ZSN_FRMROT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56ACAB" w14:textId="0A11C4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2ACFE5" w14:textId="3745D3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36475A1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E06AF0" w14:textId="09B1D8D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ZSN_FRMFLD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7381B4" w14:textId="47A93A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43D4CC" w14:textId="005E98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7B6EFEF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365813C9" w14:textId="16BD29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ZSN_TOTALI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6BFBE7E0" w14:textId="79EDDAA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39FB5EC2" w14:textId="667A2A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</w:t>
            </w:r>
          </w:p>
        </w:tc>
      </w:tr>
      <w:tr w:rsidR="00012203" w:rsidRPr="00012203" w14:paraId="0FA05121" w14:textId="77777777" w:rsidTr="00EE6C43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2F6527A3" w14:textId="259D8DA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56AE74FA" w14:textId="2851461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DCA6FB6" w14:textId="50FBDB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A2C919A" w14:textId="690F0F4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ADA9DC7" w14:textId="01CA38A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2FE3DD85" w14:textId="45EBAC3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3B60577" w14:textId="7D3B96F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8FC9162" w14:textId="721CA89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5C620656" w14:textId="507DE2D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799F1C0" w14:textId="0874D89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7DC2ACB" w14:textId="05A58A9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446271A2" w14:textId="3AC3BBF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0FAE1D0F" w14:textId="020EFA8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F17D056" w14:textId="13ACDF7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C38E47B" w14:textId="6A04847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775728BF" w14:textId="77777777" w:rsidTr="007E0E55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29C7F6E3" w14:textId="0EC265D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2445F867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762AD6" w14:textId="2B574BAE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563AEB" w14:textId="4EFF17E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1F27C7" w14:textId="2B44832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22ACC901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36F4ECAC" w14:textId="3B15F1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6D2852CE" w14:textId="514D5B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ZSN_FILIAL + ZSN_CODIGO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3EFD9E40" w14:textId="6C544AB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A5B6DC0" w14:textId="4291F66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4A66757" w14:textId="2ED76EF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5E4A61D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0AB7FB76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346EBBEB" w14:textId="4F36898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72BF7D2" w14:textId="7CDE46A5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ZSW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0CCEF7C7" w14:textId="7C86D92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7B044184" w14:textId="5677BD3C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Grupo de Parâmetros </w:t>
            </w: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Seven</w:t>
            </w:r>
            <w:proofErr w:type="spellEnd"/>
          </w:p>
        </w:tc>
        <w:tc>
          <w:tcPr>
            <w:tcW w:w="3969" w:type="dxa"/>
            <w:shd w:val="clear" w:color="auto" w:fill="FFFFFF"/>
            <w:vAlign w:val="center"/>
          </w:tcPr>
          <w:p w14:paraId="6D5255F1" w14:textId="499522D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19C8C509" w14:textId="7A9846C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23"/>
        <w:gridCol w:w="587"/>
        <w:gridCol w:w="125"/>
        <w:gridCol w:w="658"/>
        <w:gridCol w:w="227"/>
        <w:gridCol w:w="452"/>
        <w:gridCol w:w="558"/>
        <w:gridCol w:w="1010"/>
        <w:gridCol w:w="1010"/>
        <w:gridCol w:w="44"/>
        <w:gridCol w:w="966"/>
        <w:gridCol w:w="1010"/>
        <w:gridCol w:w="669"/>
        <w:gridCol w:w="341"/>
        <w:gridCol w:w="463"/>
        <w:gridCol w:w="320"/>
        <w:gridCol w:w="227"/>
        <w:gridCol w:w="91"/>
        <w:gridCol w:w="320"/>
        <w:gridCol w:w="320"/>
        <w:gridCol w:w="279"/>
        <w:gridCol w:w="41"/>
        <w:gridCol w:w="320"/>
        <w:gridCol w:w="318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681E787F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vMerge w:val="restart"/>
            <w:shd w:val="clear" w:color="auto" w:fill="C0C0C0"/>
            <w:vAlign w:val="center"/>
          </w:tcPr>
          <w:p w14:paraId="27001738" w14:textId="349B7BC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49877897" w14:textId="4BE95D7C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6D2A0A00" w14:textId="52B43B1B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67" w:type="dxa"/>
            <w:gridSpan w:val="7"/>
            <w:shd w:val="clear" w:color="auto" w:fill="C0C0C0"/>
            <w:vAlign w:val="center"/>
          </w:tcPr>
          <w:p w14:paraId="00CE9758" w14:textId="674C6B9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1090A978" w14:textId="79C7CE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18C2114D" w14:textId="014623C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0E32202F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DAFB37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E4580F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F7B3F4" w14:textId="7E8786CF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12F138" w14:textId="304BBE44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2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C47B0F" w14:textId="247C29F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45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BCCCE8" w14:textId="4A61B3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0DB8C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DBC2E4" w14:textId="5A955C0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D06DF5" w14:textId="2EF7E19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71734A2" w14:textId="76972DE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4B0285" w14:textId="20C9106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AC6FBA" w14:textId="5C85E65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46EA04" w14:textId="17E2DC5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8C852E" w14:textId="752CDB8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DDF493" w14:textId="54EF0B5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7FC9473" w14:textId="7193942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D7F2F2" w14:textId="45A84E5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8FE870" w14:textId="64D1A72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D4BED8" w14:textId="5A0798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764B44" w14:textId="707366C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1EDE21D9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158583D4" w14:textId="01618E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E1F2BAA" w14:textId="3FB3583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CDAF5D1" w14:textId="52C1A153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71543B2" w14:textId="001722B2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55D2C54D" w14:textId="343324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11E7F94F" w14:textId="3C71DB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B54197A" w14:textId="79D043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6225A1" w14:textId="25D0F5C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4A4FD4" w14:textId="59C5114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E556A7" w14:textId="3DE82DA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3A07F3" w14:textId="377DEB4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B4FF9D4" w14:textId="6A63563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2FF9EE" w14:textId="3284026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93F6FA" w14:textId="2A8EEB1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76B4A7" w14:textId="18AC02D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FD50B9" w14:textId="685B1DD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0E8BF8" w14:textId="2CCDC78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61C7CDE" w14:textId="5556AE2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EF06F8" w14:textId="313086C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EB4C62" w14:textId="0B3A74C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31EC1E78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643628EB" w14:textId="489CE1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ZSW_GRUPO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CCCA9B3" w14:textId="4ABDE2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2296E1D7" w14:textId="4C6831B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162B639" w14:textId="3F81090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12F55644" w14:textId="5E2E8F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Par.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68FB32F6" w14:textId="009C3E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Grupo de Parâmetros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7DEF36B" w14:textId="79A562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2D0081" w14:textId="337188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7903EB" w14:textId="31E2FF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982AE8" w14:textId="5A1D90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B2ECA2" w14:textId="3E4188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42CE157" w14:textId="577A7E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CD7BF5" w14:textId="55C824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192612" w14:textId="06F9EA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D63FA1" w14:textId="238D9C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753DB14" w14:textId="41A386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087510" w14:textId="15CDC9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A7FEF1C" w14:textId="6450D3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04C83C" w14:textId="38F941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826F15" w14:textId="0ABF12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4082FD5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5F71C650" w14:textId="6834C1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ZSW_DESGRP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AD1C1E8" w14:textId="115B52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C08A8C3" w14:textId="3650DBC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33F259F" w14:textId="2F00661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28930401" w14:textId="495F6F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Desc.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2B0D5988" w14:textId="755CA0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Grupo de Parâmetros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A30859B" w14:textId="6AF92B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8264EC" w14:textId="40F5B6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6694DE" w14:textId="797D6D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69C81C" w14:textId="5C193D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2ED49C" w14:textId="2F39AE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59F10A8" w14:textId="181B66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4EC869" w14:textId="0D715E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6B33A6" w14:textId="32E794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A91012" w14:textId="7449DD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DA2ED2" w14:textId="78EB04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43158B" w14:textId="491621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9E34A9" w14:textId="337B83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5715F5" w14:textId="6E1FC7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F21479" w14:textId="5CD5C4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A109CF9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292742AC" w14:textId="34C635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ZSW_ITEM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23598D3" w14:textId="620A72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D34B669" w14:textId="3C64A28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A46B93B" w14:textId="0FDFC0C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763CD32A" w14:textId="18DF95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167DDE15" w14:textId="09EB3E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 das Perguntas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5BD8DCA" w14:textId="00D056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F56723" w14:textId="6CD21A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825ACA" w14:textId="493794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E1F69D" w14:textId="25D350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BEA8FE" w14:textId="0A9096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B660ED0" w14:textId="465DC6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5302AD" w14:textId="4C5DC9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9A7AC4" w14:textId="3E6B48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649BD3" w14:textId="56DD2C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BAD9C7" w14:textId="581566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415EF6" w14:textId="0BF499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4E501FF" w14:textId="61FD9B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8A6C94" w14:textId="509A55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74348A" w14:textId="6C79C4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4ADB96B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06D064F4" w14:textId="4BDA0C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ZSW_ATIVO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3BD9F2A" w14:textId="413887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C8FBC6B" w14:textId="665FFC5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13C0426" w14:textId="36EA2B1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06781740" w14:textId="368E18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Ativa?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4820A5E0" w14:textId="224789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Pergunta Ativa?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78861FC" w14:textId="538E50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23D1B2" w14:textId="6B1337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3068A4" w14:textId="5809D4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2B204A" w14:textId="479644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828004" w14:textId="6434A0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575D7B9" w14:textId="459C5C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E18583" w14:textId="1274B6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ACBBA00" w14:textId="0EFE9A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AB4972" w14:textId="0F9FE7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2D8424" w14:textId="2BD0C6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3317DE" w14:textId="58D9B1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62781BB" w14:textId="64A4E3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A8B3DA" w14:textId="5F04BC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08B8FF" w14:textId="3FF4C7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FA5B24D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36E08D93" w14:textId="78F37B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ZSW_SALVA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FA4021D" w14:textId="57FF8C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1F1F7D7" w14:textId="610494C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ABDBCC3" w14:textId="7E1A5E5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4BFF4D85" w14:textId="7F4D5B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Salva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.?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1C4DC880" w14:textId="70DF81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Salva a Pergunta?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F11A087" w14:textId="67288E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484691" w14:textId="5C851B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C7F553" w14:textId="48CAC4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1B6A64" w14:textId="7C40AC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CD2DE8" w14:textId="7C9EAD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767043B" w14:textId="5C946F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1A3B4D" w14:textId="5A65F1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761DA27" w14:textId="6E9C7A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FAFA8F" w14:textId="669485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6B2B78" w14:textId="41B94C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6F8D9B" w14:textId="32091D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E986C8B" w14:textId="3AFD92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88E649" w14:textId="0D4F69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F77DE6" w14:textId="72E8FF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91E139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6537B15F" w14:textId="03E377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ZSW_TIPO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49C6BF8" w14:textId="2E0C37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FE6D67F" w14:textId="7915870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5BF91F6" w14:textId="192B80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514F83AD" w14:textId="150315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727B60AE" w14:textId="573C497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238F571" w14:textId="49C011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2C97D6" w14:textId="17188F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C9D7E4" w14:textId="3A013D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6C2CEE" w14:textId="041DC1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047DE7" w14:textId="21FE4B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95EDFC9" w14:textId="2F9F78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BBE5D5" w14:textId="6660DA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6CDE9E" w14:textId="6A20A5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A51CC1" w14:textId="34ED35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4CEB49" w14:textId="1DF367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EB1AD3" w14:textId="2A3FED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970D92F" w14:textId="3308DC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48B353" w14:textId="5934BB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14230F" w14:textId="4954AA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9EC02CD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2CF647E3" w14:textId="16A007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ZSW_TAM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F30A541" w14:textId="2C3BC0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840ADFF" w14:textId="0ABB774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45FBB05" w14:textId="27B70DB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57968F2C" w14:textId="34D0BB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45FF7B74" w14:textId="074C80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52FDD44" w14:textId="14C95F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@E 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486886" w14:textId="38EF64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DEA909" w14:textId="09E335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077545" w14:textId="11B05E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2A97FB" w14:textId="540765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F154FB3" w14:textId="1CCB0D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9F65DD" w14:textId="0AE21B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138EFA" w14:textId="663F45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60CF6F" w14:textId="3CA0BA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029B28" w14:textId="5C7145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073275" w14:textId="7D0091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527A60C" w14:textId="51EF20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19D16E" w14:textId="355A36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845634" w14:textId="36924C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6C1EF46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28874155" w14:textId="3FA26C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ZSW_TAMCTL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7E22F98" w14:textId="28EB9E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B48D2A0" w14:textId="1D27543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3C5405B" w14:textId="52657B2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2142C332" w14:textId="20A36B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Tam. do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19470A5E" w14:textId="76FA76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 do Controle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5656A46" w14:textId="355B43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@E 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AAED20" w14:textId="4F39B0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E57BB77" w14:textId="604CA9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BFB214" w14:textId="4C5E73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1F67D4" w14:textId="33668E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6DF238F" w14:textId="35EEBE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63DC06" w14:textId="072C0E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6FC9910" w14:textId="550800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88CE35" w14:textId="35D92C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5BA777" w14:textId="4D3333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343C66" w14:textId="477C9C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BFDE96D" w14:textId="46DAB9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F0C24F" w14:textId="17C4DF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5AFDA8" w14:textId="7FD1BC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EA6E123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5E122A4C" w14:textId="4D8698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ZSW_CONTRL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9ED94F3" w14:textId="5EBFAE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2A782B56" w14:textId="5CCA053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F233BDC" w14:textId="13D58FB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65BC5AE9" w14:textId="0D8BBD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Controle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05F87D61" w14:textId="446AC3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Controle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8EEB8D3" w14:textId="60D3A3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352E2C" w14:textId="21CD67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8393EAD" w14:textId="13CFDF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2653E2" w14:textId="29B76C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6CC131" w14:textId="600CCE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3B3C6891" w14:textId="6F23A3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844E82" w14:textId="251407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C47DCF" w14:textId="5D7ACB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1B4AF7" w14:textId="29CAD5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179443" w14:textId="613C66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9FA075" w14:textId="0CB536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9DBABB4" w14:textId="36F634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56F454" w14:textId="569712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E80F7C" w14:textId="020A52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6CDDADC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56C0582E" w14:textId="060C0F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ZSW_DESCPT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C03B7C1" w14:textId="03E90C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25AD25D5" w14:textId="27E9DCB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E911120" w14:textId="1D78D1C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1E4AF409" w14:textId="410BA4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PT-BR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3C80B70A" w14:textId="5185F2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Portugues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0FAD632" w14:textId="12FB11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F814A8" w14:textId="110646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3D385D" w14:textId="0F36D3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A81EA0" w14:textId="4A33A8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ABCDF8" w14:textId="37B5A6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0E0987E0" w14:textId="5CBE5E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AE5B9E" w14:textId="658F76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FD7B91" w14:textId="32A3EA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7A21E0" w14:textId="4FD083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724AB2" w14:textId="7D0405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A84A9C" w14:textId="1AE9AC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E430223" w14:textId="1CB9B4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B5CCC8" w14:textId="2553D0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7E0D38" w14:textId="599E7B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4471347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250AC0BA" w14:textId="181C56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ZSW_DESCES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8906900" w14:textId="5C7DB7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718FF23" w14:textId="1A30D6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500CF43" w14:textId="06DE110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2B1C063F" w14:textId="035FD9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ES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6D286E9C" w14:textId="60E714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em ESPANHOL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3283AB4" w14:textId="3024C3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60D1BF" w14:textId="08C8E8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5B7BBC" w14:textId="4174D8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A68BC6" w14:textId="782C20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4D18C6" w14:textId="43E363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2BC48B6" w14:textId="334FB6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3E2D5C" w14:textId="6C690A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5EE196" w14:textId="2CACFE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01160E" w14:textId="35FFBE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3B7D368" w14:textId="4800DF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35F8BA" w14:textId="20C70E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793B709" w14:textId="5431C2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E1A858" w14:textId="1B7026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03E3CD" w14:textId="3588F3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3BCA2EA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1BB1561D" w14:textId="10E328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ZSW_DESCIN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D4168E1" w14:textId="1A9603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161717B" w14:textId="351D27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24B4B56" w14:textId="525B599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3D95D8F1" w14:textId="7287B4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38B05FF5" w14:textId="6395FC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em INGLES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15DFBA4" w14:textId="5797C88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8BA0E9" w14:textId="7612F8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A8FEC9" w14:textId="0D830F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432D7B" w14:textId="69ED59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346D99" w14:textId="2DDE54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05D5CF9" w14:textId="05D131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C4A6DB" w14:textId="6C3037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41F6B3" w14:textId="283F5E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A21461" w14:textId="780FB1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F4C7E6" w14:textId="2F9701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A5835E" w14:textId="354F6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DAD8B90" w14:textId="0322DC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CFC1B1" w14:textId="35935B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468DDA" w14:textId="57A1B5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9F49586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60259D72" w14:textId="76C4E6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ZSW_CONTEU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E160ACD" w14:textId="7D70CD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EA91750" w14:textId="6BEC89F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7F044C9" w14:textId="4400F91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678B9BFF" w14:textId="0268D4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Conteudo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71EC82B0" w14:textId="11D475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Conteudo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95EA036" w14:textId="4AF73C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34FE46" w14:textId="7AD682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0BA849" w14:textId="2AAD97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43BEBB" w14:textId="4E3FAF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F8C6FA" w14:textId="40C167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23F643C2" w14:textId="25D09F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922246" w14:textId="4DA653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639A522" w14:textId="60F346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80CAB0" w14:textId="6C19E3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ECAAC3" w14:textId="6D6E60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5FD91A" w14:textId="524CC8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D188141" w14:textId="5E33DE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23670B" w14:textId="60D12F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34CEF7" w14:textId="150AD2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E667C54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14D66C77" w14:textId="4A5967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ZSW_VALID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10BE05C" w14:textId="10E642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FAAD5B4" w14:textId="49975EE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7D541A5" w14:textId="50000F8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6B44216B" w14:textId="4E3A0C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Validacao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2FC2F4D7" w14:textId="08CCBE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537B664" w14:textId="6B9742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5D15D0" w14:textId="760B76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1A8D39" w14:textId="632C6B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A8BA8B" w14:textId="2C0E73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0943A2" w14:textId="7E9448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A746F39" w14:textId="182880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DBC195" w14:textId="6467F2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9E7633" w14:textId="6CF01A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297325" w14:textId="709116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332C81" w14:textId="1329C7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3F3771" w14:textId="090095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93EB713" w14:textId="162B71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02499D" w14:textId="6A4F1F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CEF3A9" w14:textId="5111DD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93D0FF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491EC104" w14:textId="4B259A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ZSW_F3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BDF9CBB" w14:textId="43418D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C8C8974" w14:textId="7674FB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681E09D" w14:textId="7F20752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3F92A6B9" w14:textId="2564AD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F3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7812F02E" w14:textId="70CA79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F3 da Pergunta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99500E9" w14:textId="0DA45F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50A936" w14:textId="0AB9A4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7849CC" w14:textId="321B7F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B3CE08" w14:textId="65EA23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F3E838" w14:textId="7AEA64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620619E" w14:textId="525F63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4DC9DC" w14:textId="0D829D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A45C022" w14:textId="30B4B2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E8AF91" w14:textId="1F3650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A43800" w14:textId="0210E1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052840" w14:textId="5BD66F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E5E756" w14:textId="04D7C2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E877AD" w14:textId="511D0A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4412D8" w14:textId="4EC5B1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2C0AB40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4C5EB2E7" w14:textId="6BC599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ZSW_OPCOES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80223A1" w14:textId="1BD0A0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51DBDEB" w14:textId="78D27DE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10B9F76" w14:textId="3FC07EB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45F14975" w14:textId="4210603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Opcoes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549BF44E" w14:textId="5FDC63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Opcoes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DF83644" w14:textId="21F6F4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46B80E" w14:textId="11216B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0FB38C" w14:textId="149669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67E01F" w14:textId="61EA0E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0DCC13" w14:textId="31D6BD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F5A9AF8" w14:textId="584CEF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F7DA0F" w14:textId="3A2F18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75539B" w14:textId="0B7047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153959" w14:textId="247CD0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45F594" w14:textId="70C276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EB1E55" w14:textId="5A1960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1F78E7A" w14:textId="5D9A4E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21B1DE" w14:textId="4F61A3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B1596D" w14:textId="1CDBCA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7FCEB39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05445E5D" w14:textId="31E6D8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ZSW_WHEN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AE4D207" w14:textId="19037D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275A31E2" w14:textId="3E9B3F6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A386EB0" w14:textId="58E1C7F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71FB29A1" w14:textId="5D49BB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Vld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Ativado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4B790192" w14:textId="5D8CEA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Ativado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C3E1015" w14:textId="793990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FBF1DB" w14:textId="7CD411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7A650F" w14:textId="4624C8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83A5BA" w14:textId="039D69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7989AB" w14:textId="0EBD69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3A32854" w14:textId="3B3ADA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4F1C19" w14:textId="69F42A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6F5AF0B" w14:textId="538D7D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49092B" w14:textId="1C3BEE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F19E19" w14:textId="11A880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4AF900" w14:textId="38AB08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3F5FA0" w14:textId="4039CB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4442CF" w14:textId="0AB6D3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C3D631" w14:textId="2FB52A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63EAEA2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098B56B3" w14:textId="780957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ZSW_OBRIG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189B930" w14:textId="7F455B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B924E10" w14:textId="4D66345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6C99DAC" w14:textId="6934E52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4FB28B80" w14:textId="2B0D53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Obrig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0F9E9A4D" w14:textId="1C4278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Pergunta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Obrigatoria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292258F" w14:textId="1EC566E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B7B185" w14:textId="2321B2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221B99" w14:textId="5CA36B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89A614" w14:textId="5F7F6C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B543E0" w14:textId="368676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7F9D6E5" w14:textId="116E1C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B5E5F5" w14:textId="10F829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43CEE2" w14:textId="26E1D5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6476A4" w14:textId="0EEFB5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283072" w14:textId="27C9E1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D74819" w14:textId="539594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DF5DA40" w14:textId="5BF601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C283C5" w14:textId="0CC5CF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45F115" w14:textId="4E9549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8FC6296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35950966" w14:textId="1AAEEE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ZSW_PICTUR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196589C" w14:textId="37BCA3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FD2283E" w14:textId="388B884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C5ECEFA" w14:textId="3702E6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0C3741C9" w14:textId="28146F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3EE38453" w14:textId="4AE09A7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Picture da Pergunta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95848DB" w14:textId="715C02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EFD832" w14:textId="2C4F23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45B973" w14:textId="27D4AF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E84EF6" w14:textId="5D29E9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2A1992" w14:textId="0583D6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423C696" w14:textId="4CB644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864C72" w14:textId="006843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2F9717" w14:textId="2E5D48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C439DB" w14:textId="1923C1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EC3AA3" w14:textId="0AD310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923BE8" w14:textId="139727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A111211" w14:textId="6EE035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EEE766" w14:textId="29C22E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3009FF" w14:textId="57BBA5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C25F091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11EC1915" w14:textId="389657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ZSW_PFILE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98B0290" w14:textId="081C08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4EE102C" w14:textId="41A965F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BEF5B39" w14:textId="5613CE5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388B817C" w14:textId="4C5F3B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GetFile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5AF33B7A" w14:textId="569C21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Parametro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GetFile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03D9176" w14:textId="5DA0DA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02230D" w14:textId="6F8E99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0772A2" w14:textId="4D3F3D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C55A36" w14:textId="0D2715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22ADA7" w14:textId="45F55E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16C7F96" w14:textId="6F1E4B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6785DD" w14:textId="6E9DCF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877075" w14:textId="0F0B39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F23E67" w14:textId="6C9334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50BFAB" w14:textId="5BD277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D6038C" w14:textId="49F971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752F870" w14:textId="7F3BF0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11ADB7" w14:textId="651418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4214D5" w14:textId="44E24C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3247183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5D063864" w14:textId="7F2178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ZSW_TFILE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2AE2C5E" w14:textId="72D566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EE8FC65" w14:textId="4082D58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B279E42" w14:textId="3B8022E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49EF35A6" w14:textId="02C6A4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GetFile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78E9FBD1" w14:textId="3CCA79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GetFile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36E6AF3" w14:textId="61128A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09C703" w14:textId="368E27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24BD04" w14:textId="33E7B3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743745" w14:textId="50EF65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790C5C" w14:textId="144DBA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3DC0B66" w14:textId="7FA460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AE2A0F" w14:textId="1ACDF3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9071C5" w14:textId="18B475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6950D5" w14:textId="51ED72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4ED30C" w14:textId="5FAED7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033AC5" w14:textId="267ACD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3F24F03" w14:textId="7E5A5F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CE0FD1" w14:textId="1A07AB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418F54" w14:textId="26685D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5815E6B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365DF6B4" w14:textId="31808D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ZSW_DIRINI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DCE1DF9" w14:textId="1A7DFC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760B757" w14:textId="1DA2FD6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466754C" w14:textId="17C6545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79AEC5A3" w14:textId="2DC8980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Dir. Inicial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40E10709" w14:textId="27A938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Diretório Inicial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3D7B1D3" w14:textId="537699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CD9F0D" w14:textId="1662C7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5BA6C9" w14:textId="77DE61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1A70E5" w14:textId="273E02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69CF0B" w14:textId="3406E2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1D38A846" w14:textId="167F86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9C3FA7" w14:textId="39BF59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42A251" w14:textId="5CF3F6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59BD30" w14:textId="42C1E9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BBCA61" w14:textId="0CE6B6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4FEA52" w14:textId="003B84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1DD01AA" w14:textId="3ADCCA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95A13C" w14:textId="7BF4A0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5769C4" w14:textId="3AC1C0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8C4AB18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3BAE46BD" w14:textId="5C8929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ZSW_ALIAS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7DCA31E" w14:textId="6CDC0C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66A834C" w14:textId="642EEE7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F3BECCD" w14:textId="0510ADF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48F8476B" w14:textId="5D2A8E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Alias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77D8B0A1" w14:textId="5C4266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Alias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Filtragem Tabela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EFD0BBF" w14:textId="14E4B5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B87095" w14:textId="237EFC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C3E7EF" w14:textId="41ED3F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A59391" w14:textId="2ADCFF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1AF00D" w14:textId="3A1AD3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B77FC69" w14:textId="5F69A9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1B323E" w14:textId="4FEF63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F635628" w14:textId="068EFD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ED0A01" w14:textId="249BDC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A5C187" w14:textId="68C361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FE0080" w14:textId="628331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8663200" w14:textId="3B38B0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9906FC" w14:textId="460052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ADDB58" w14:textId="490470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48DBA51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0AA6223B" w14:textId="070B90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ZSW_FWHEN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27BF240" w14:textId="385508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809394D" w14:textId="75FF353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4E7ED5A" w14:textId="2B65675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3089803F" w14:textId="6D6C2E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Filtro When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2609AF9B" w14:textId="0A1790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Filtro When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CA2820F" w14:textId="6D9AC8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644E7E" w14:textId="0CB291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2417D4" w14:textId="490441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B31AF9" w14:textId="0188D3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1E9F11" w14:textId="17FFD2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6C93C7F" w14:textId="302F5F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22AE81" w14:textId="2793EB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A8D4097" w14:textId="250BC2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F39D67" w14:textId="0F7E33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EA2E68" w14:textId="65AB04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030D88" w14:textId="2A82CB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62AF003" w14:textId="72E729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467DE8" w14:textId="66D5C0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58E674" w14:textId="7A8C05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677316D7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0304D317" w14:textId="500992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ZSW_ALT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B22DC6A" w14:textId="3FA784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36EBE28" w14:textId="28E9566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A81C173" w14:textId="6023BBD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1EE7261B" w14:textId="08D555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Espec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24AD9EAB" w14:textId="53F344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especificacao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3ACDD30" w14:textId="043856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AE56D4" w14:textId="599645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45B512" w14:textId="020A47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4033E8" w14:textId="3EC1A6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13FFE1" w14:textId="69FEF8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614C5695" w14:textId="4B8D95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A28CC9" w14:textId="5280A3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FFE220" w14:textId="1829F4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9296B4" w14:textId="0600C5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AC5041" w14:textId="1B51D1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8FB7C9" w14:textId="53B038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C8A829F" w14:textId="6170DE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C1D71F" w14:textId="2DCAEB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666D12" w14:textId="0E105B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8D6302E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54A810E0" w14:textId="161893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ZSW_BOLD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E9C51B1" w14:textId="487513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DF6D7DA" w14:textId="3E2585E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1C3BD41" w14:textId="749A99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2D405881" w14:textId="31EB8D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Negrito?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18902A4D" w14:textId="209D15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Negrito?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DB392DA" w14:textId="054674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15AEF5" w14:textId="61A4F6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E5A6EC" w14:textId="1454E0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41953B" w14:textId="51C5E5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06EF0B" w14:textId="03CF89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540D6784" w14:textId="21B857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4909CC" w14:textId="1005B7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A099E98" w14:textId="467972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15EBA3" w14:textId="6A47EC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FD8B75" w14:textId="359763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DBC6AB" w14:textId="544485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616CAE" w14:textId="1903D5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9331E3" w14:textId="1F4987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EDDA22" w14:textId="6D5EA3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5A6F123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65A09E25" w14:textId="2DA53C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DDFF17E" w14:textId="6255A4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34058DE" w14:textId="7524547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69E44A6" w14:textId="25E5DE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00BC3B7F" w14:textId="2FB9A0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50432A89" w14:textId="108153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BC3BAD7" w14:textId="4937C8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E38CB7" w14:textId="0D9966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9A34AD" w14:textId="7E57E3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E3B5C6" w14:textId="032040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C16079" w14:textId="00F50B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4F9EB8E1" w14:textId="5A24DD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276F0D" w14:textId="3CE290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DC1200" w14:textId="7C69A7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AB6065" w14:textId="480B01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89DC6BA" w14:textId="756002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DDA4B7" w14:textId="3CBA6B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D04BD79" w14:textId="07BE3E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E59F41" w14:textId="4BCF34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1B4159" w14:textId="1B37F6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9663300" w14:textId="77777777" w:rsidTr="00012203">
        <w:trPr>
          <w:gridAfter w:val="1"/>
          <w:wAfter w:w="37" w:type="dxa"/>
          <w:trHeight w:val="130"/>
        </w:trPr>
        <w:tc>
          <w:tcPr>
            <w:tcW w:w="1433" w:type="dxa"/>
            <w:gridSpan w:val="2"/>
            <w:shd w:val="clear" w:color="auto" w:fill="FFFFFF"/>
            <w:vAlign w:val="center"/>
          </w:tcPr>
          <w:p w14:paraId="3536843E" w14:textId="7CA2FE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77C0436" w14:textId="442913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BBA3C3F" w14:textId="0BC2C6B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2A6124D" w14:textId="153D217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2" w:type="dxa"/>
            <w:gridSpan w:val="4"/>
            <w:shd w:val="clear" w:color="auto" w:fill="FFFFFF"/>
            <w:vAlign w:val="center"/>
          </w:tcPr>
          <w:p w14:paraId="681916DF" w14:textId="0CA98D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45" w:type="dxa"/>
            <w:gridSpan w:val="3"/>
            <w:shd w:val="clear" w:color="auto" w:fill="FFFFFF"/>
            <w:vAlign w:val="center"/>
          </w:tcPr>
          <w:p w14:paraId="258F4F71" w14:textId="1135C2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5E76125" w14:textId="58C322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8679AC" w14:textId="2AD750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F67BEB" w14:textId="539669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FCEEA9" w14:textId="0EE84F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5CD92F" w14:textId="7CE9F6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gridSpan w:val="2"/>
            <w:shd w:val="clear" w:color="auto" w:fill="FFFFFF"/>
            <w:vAlign w:val="center"/>
          </w:tcPr>
          <w:p w14:paraId="7604A96D" w14:textId="7A36B1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E4B422" w14:textId="78B4FE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FDF47CD" w14:textId="41C39C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D2804E" w14:textId="0D0C99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D90FB7E" w14:textId="1ADBFE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0CCB5E" w14:textId="48E503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BE2B0A3" w14:textId="030707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9F2EBE" w14:textId="44D22E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D0D41D" w14:textId="0D5AAE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87D8A14" w14:textId="77777777" w:rsidTr="002C2B85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019C1EEC" w14:textId="05567B7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D5AE1DB" w14:textId="61CB1EC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2976927" w14:textId="4867B77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5A9ACE7" w14:textId="4DF72D6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95AC215" w14:textId="1E9566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09D477E4" w14:textId="648E769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70808F8" w14:textId="48686BB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A4CF333" w14:textId="68F9957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51AD4F5" w14:textId="49E8AAD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71685DEB" w14:textId="7DEF9A9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4BE7F2F0" w14:textId="6C0A05B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1C5FB0B0" w14:textId="578B2C1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E0A1F10" w14:textId="1127D8C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C446FAF" w14:textId="40B53E3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3EDF76B7" w14:textId="0421771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5414633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9E3518" w14:textId="2D2E66E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67D1AE" w14:textId="682EA1C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9E3D2A2" w14:textId="600144C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4404349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1FA43F" w14:textId="33CB69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ECB897" w14:textId="05BFE5C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723913" w14:textId="77DCF8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197A35E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6C1023" w14:textId="575C5B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ZSW_GRUPO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B3CC27" w14:textId="5FFB17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ABF247" w14:textId="67D0B0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INCLUI</w:t>
            </w:r>
          </w:p>
        </w:tc>
      </w:tr>
      <w:tr w:rsidR="00012203" w:rsidRPr="00012203" w14:paraId="452C3A8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32EFFA" w14:textId="03F17F4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ZSW_DESGRP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2D0D2E" w14:textId="317BFD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5F82DE" w14:textId="0D568B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INCLUI</w:t>
            </w:r>
          </w:p>
        </w:tc>
      </w:tr>
      <w:tr w:rsidR="00012203" w:rsidRPr="00012203" w14:paraId="78DB08B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046043" w14:textId="531499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EDAFCD" w14:textId="1B267D4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7E0D8F" w14:textId="61E464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'S'</w:t>
            </w:r>
          </w:p>
        </w:tc>
      </w:tr>
      <w:tr w:rsidR="00012203" w:rsidRPr="00012203" w14:paraId="1A23946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64ACAD" w14:textId="7D27A0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413F03" w14:textId="63CC966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1B51F3" w14:textId="49473DF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1EEC32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A25A8F" w14:textId="6F0127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792519" w14:textId="1E69C5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910161" w14:textId="184A93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Pertence('SN')</w:t>
            </w:r>
          </w:p>
        </w:tc>
      </w:tr>
      <w:tr w:rsidR="00012203" w:rsidRPr="00012203" w14:paraId="697C72C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97D191" w14:textId="2A762D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ZSW_SALVA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4F627F" w14:textId="12C21A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826C2B" w14:textId="2D12039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"S"</w:t>
            </w:r>
          </w:p>
        </w:tc>
      </w:tr>
      <w:tr w:rsidR="00012203" w:rsidRPr="00012203" w14:paraId="59E6C1D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EC4399" w14:textId="6AB549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ZSW_SALVA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EA0DDD" w14:textId="226D7D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2A37C" w14:textId="494ECDB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4110ED8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B92A04" w14:textId="06C7EBE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8DD236" w14:textId="681053D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C65DFF" w14:textId="1CA843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Caracter;N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Numerico;D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Data;L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=Logico</w:t>
            </w:r>
          </w:p>
        </w:tc>
      </w:tr>
      <w:tr w:rsidR="00012203" w:rsidRPr="00012203" w14:paraId="62A47DD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3EE5A6" w14:textId="4EC2CE9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ZSW_TAMCTL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FD0C1E" w14:textId="5F0CB4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C68336" w14:textId="474B0C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</w:tr>
      <w:tr w:rsidR="00012203" w:rsidRPr="00012203" w14:paraId="5EE67C7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E73824" w14:textId="747CF4D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ZSW_CONTRL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619007" w14:textId="1B823A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DF12F1" w14:textId="29EDED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'01'</w:t>
            </w:r>
          </w:p>
        </w:tc>
      </w:tr>
      <w:tr w:rsidR="00012203" w:rsidRPr="00012203" w14:paraId="0E7A2B1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EF7C28" w14:textId="5959B9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ZSW_CONTRL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7AF9CD" w14:textId="605144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CDFD46" w14:textId="0DFC98B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01=Get;02=Combo;03=Radio;04=CheckBox1;05=CheckBox2;06=File;07=Filter;08=Password;09=Info;10=Range;11=Memo;12=User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Filter</w:t>
            </w:r>
            <w:proofErr w:type="spellEnd"/>
          </w:p>
        </w:tc>
      </w:tr>
      <w:tr w:rsidR="00012203" w:rsidRPr="00012203" w14:paraId="055F978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A49363" w14:textId="67D464D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ZSW_CONTRL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B6FEE7" w14:textId="69F302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5DB7C3" w14:textId="7E2F741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'01, 02, 03, 04, 05, 06, 07, 08, 09, 10, 11')</w:t>
            </w:r>
          </w:p>
        </w:tc>
      </w:tr>
      <w:tr w:rsidR="00012203" w:rsidRPr="00012203" w14:paraId="728B83D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62E7D0" w14:textId="4F2BFAC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ZSW_F3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63E1F2" w14:textId="2EDE70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DFAA0C" w14:textId="6B9220F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GXB</w:t>
            </w:r>
          </w:p>
        </w:tc>
      </w:tr>
      <w:tr w:rsidR="00012203" w:rsidRPr="00012203" w14:paraId="563EE52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3BF58B" w14:textId="4F45A8F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ZSW_OPCOES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47A8AB" w14:textId="54A143C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1E736D" w14:textId="4870D5A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cAliasGrp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'_CONTRL') == '02'</w:t>
            </w:r>
          </w:p>
        </w:tc>
      </w:tr>
      <w:tr w:rsidR="00012203" w:rsidRPr="00012203" w14:paraId="72CB16B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8B5936" w14:textId="0DBE242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ZSW_OBRIG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EA3B7B" w14:textId="0C57E12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F8AB29" w14:textId="5FD634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'N'</w:t>
            </w:r>
          </w:p>
        </w:tc>
      </w:tr>
      <w:tr w:rsidR="00012203" w:rsidRPr="00012203" w14:paraId="5DAD88E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878BD2" w14:textId="0B8E10E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ZSW_OBRIG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0BB122" w14:textId="37103D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9747E3" w14:textId="49EFA32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29F345F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8F01FC" w14:textId="6A207C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ZSW_OBRIG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4C1848" w14:textId="305A8B0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4C6609" w14:textId="795714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'S, N')</w:t>
            </w:r>
          </w:p>
        </w:tc>
      </w:tr>
      <w:tr w:rsidR="00012203" w:rsidRPr="00012203" w14:paraId="1A92B06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4257A8" w14:textId="5C5D28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ZSW_PFILE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29C0F7" w14:textId="2C146C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DCA42A" w14:textId="3886B5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cAliasGrp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'_CONTRL') == '06'</w:t>
            </w:r>
          </w:p>
        </w:tc>
      </w:tr>
      <w:tr w:rsidR="00012203" w:rsidRPr="00012203" w14:paraId="3A289B7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F111B9" w14:textId="593B7A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ZSW_TFILE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41C764" w14:textId="3334ED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8B116E" w14:textId="67459AC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cAliasGrp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'_CONTRL') == '06'</w:t>
            </w:r>
          </w:p>
        </w:tc>
      </w:tr>
      <w:tr w:rsidR="00012203" w:rsidRPr="00012203" w14:paraId="44D6DFB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9CCE66" w14:textId="157BA6B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ZSW_DIRINI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A6DB00" w14:textId="3BDF698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2C5C1E" w14:textId="4D6A87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cAliasGrp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'_CONTRL') == '06'</w:t>
            </w:r>
          </w:p>
        </w:tc>
      </w:tr>
      <w:tr w:rsidR="00012203" w:rsidRPr="00012203" w14:paraId="5DA81EC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CB8AEE" w14:textId="658217E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ZSW_ALIAS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9DA088" w14:textId="7EE1E0C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24539B" w14:textId="07B21F8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HSPSX2</w:t>
            </w:r>
          </w:p>
        </w:tc>
      </w:tr>
      <w:tr w:rsidR="00012203" w:rsidRPr="00012203" w14:paraId="3343F4C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650886" w14:textId="33AC5E4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ZSW_ALIAS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04F17F" w14:textId="716BC8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B14F82" w14:textId="6F856C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FwFldGet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cAliasGrp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'_CONTRL') == '07'</w:t>
            </w:r>
          </w:p>
        </w:tc>
      </w:tr>
      <w:tr w:rsidR="00012203" w:rsidRPr="00012203" w14:paraId="29E7D20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DA12CB" w14:textId="431E26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ZSW_FWHEN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FE53D" w14:textId="1EAFE1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DA39CB" w14:textId="2D8CE0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3A43914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69CDFC" w14:textId="7BD4B2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ZSW_BOLD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10036E" w14:textId="45D74CA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60665C" w14:textId="6A9B37B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74AFB1A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8AAFF4" w14:textId="29104B3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ZSW_BOLD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8D1CDF" w14:textId="271F6F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99932B" w14:textId="296EA1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023471E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7D7CF4B0" w14:textId="4054FE5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ZSW_BOLD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3DC3FB4C" w14:textId="4DC18F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228C7A16" w14:textId="5C112F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Pertence("SN")</w:t>
            </w:r>
          </w:p>
        </w:tc>
      </w:tr>
      <w:tr w:rsidR="00012203" w:rsidRPr="00012203" w14:paraId="0B799B75" w14:textId="77777777" w:rsidTr="00537450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0742DE6D" w14:textId="79E4C60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2B5BB5AB" w14:textId="588E4C9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8553231" w14:textId="661C35E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773702B" w14:textId="634D005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2A310E4" w14:textId="1C11E0A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4CBCAA0" w14:textId="74E3DCC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929471F" w14:textId="6499990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F9A58C9" w14:textId="7390A08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F4CFFD9" w14:textId="0E6BF02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7FFDFBA" w14:textId="5DE7F0B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E36CFBD" w14:textId="260B58D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77CC7872" w14:textId="1C5B928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7A35B81A" w14:textId="001068B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58C7FE74" w14:textId="108EB02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2E35BEB" w14:textId="4D091A1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411933B5" w14:textId="77777777" w:rsidTr="009E0888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7FD8F418" w14:textId="09248E5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36CDBB6B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4959C8" w14:textId="0D9BC5F3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0608C7" w14:textId="2C05B91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8B79D5" w14:textId="729AA1E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5E64F37B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39BA44B1" w14:textId="5B0204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9EA0FCB" w14:textId="58FD4E6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ZSW_FILIAL + ZSW_GRUPO + ZSW_ITEM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36CC240" w14:textId="6EE896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13BD6BE" w14:textId="3600131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BE8855D" w14:textId="68053CB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D45C2ED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31AD9AEB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56B0B520" w14:textId="6C1CFA3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4217719" w14:textId="2A907D91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ZSX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22E2D832" w14:textId="4EC291E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738CAF08" w14:textId="18CF1AF8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Logs Integrador de Dados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723C0EF" w14:textId="7132F1B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[X] Exclusivo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Compartilhado</w:t>
            </w:r>
          </w:p>
        </w:tc>
      </w:tr>
    </w:tbl>
    <w:p w14:paraId="2BF65E1E" w14:textId="7C644E6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1"/>
        <w:gridCol w:w="599"/>
        <w:gridCol w:w="109"/>
        <w:gridCol w:w="654"/>
        <w:gridCol w:w="247"/>
        <w:gridCol w:w="429"/>
        <w:gridCol w:w="581"/>
        <w:gridCol w:w="1010"/>
        <w:gridCol w:w="980"/>
        <w:gridCol w:w="30"/>
        <w:gridCol w:w="1010"/>
        <w:gridCol w:w="1010"/>
        <w:gridCol w:w="552"/>
        <w:gridCol w:w="458"/>
        <w:gridCol w:w="474"/>
        <w:gridCol w:w="320"/>
        <w:gridCol w:w="216"/>
        <w:gridCol w:w="102"/>
        <w:gridCol w:w="318"/>
        <w:gridCol w:w="318"/>
        <w:gridCol w:w="272"/>
        <w:gridCol w:w="46"/>
        <w:gridCol w:w="318"/>
        <w:gridCol w:w="318"/>
        <w:gridCol w:w="318"/>
        <w:gridCol w:w="10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0D2D1F68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vMerge w:val="restart"/>
            <w:shd w:val="clear" w:color="auto" w:fill="C0C0C0"/>
            <w:vAlign w:val="center"/>
          </w:tcPr>
          <w:p w14:paraId="4B929ED0" w14:textId="6E52DB5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08" w:type="dxa"/>
            <w:gridSpan w:val="2"/>
            <w:vMerge w:val="restart"/>
            <w:shd w:val="clear" w:color="auto" w:fill="C0C0C0"/>
            <w:vAlign w:val="center"/>
          </w:tcPr>
          <w:p w14:paraId="52E3767D" w14:textId="7BB55AB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0" w:type="dxa"/>
            <w:gridSpan w:val="3"/>
            <w:shd w:val="clear" w:color="auto" w:fill="C0C0C0"/>
            <w:vAlign w:val="center"/>
          </w:tcPr>
          <w:p w14:paraId="7B458CF2" w14:textId="77651A3B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173" w:type="dxa"/>
            <w:gridSpan w:val="7"/>
            <w:shd w:val="clear" w:color="auto" w:fill="C0C0C0"/>
            <w:vAlign w:val="center"/>
          </w:tcPr>
          <w:p w14:paraId="363D2390" w14:textId="7CAC32D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32" w:type="dxa"/>
            <w:gridSpan w:val="2"/>
            <w:vMerge w:val="restart"/>
            <w:shd w:val="clear" w:color="auto" w:fill="C0C0C0"/>
            <w:vAlign w:val="center"/>
          </w:tcPr>
          <w:p w14:paraId="628A2AB2" w14:textId="7527EB4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0" w:type="dxa"/>
            <w:gridSpan w:val="17"/>
            <w:shd w:val="clear" w:color="auto" w:fill="C0C0C0"/>
            <w:vAlign w:val="center"/>
          </w:tcPr>
          <w:p w14:paraId="6994D144" w14:textId="1779D60B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1FC33518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1ED17E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5798CE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4B52A4" w14:textId="6FBFDA78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8DDBFF" w14:textId="2E2D2269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57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A3359F" w14:textId="22D0F4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0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3D9236" w14:textId="452E730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93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1F13E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8F05FF" w14:textId="426DFB9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E5EAFE" w14:textId="10588F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74E691" w14:textId="30868A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BE2FC7" w14:textId="3477736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3BBCBD" w14:textId="6592C07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C4512A" w14:textId="49EE2F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6A7C11" w14:textId="519C852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32680C6" w14:textId="7CAC74F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271BA6" w14:textId="7F0F2A9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25C828D" w14:textId="03E222E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092D7E" w14:textId="15619A0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23258C" w14:textId="5C5E315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4A9F04" w14:textId="2498B9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34C1E5F8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3DBF524D" w14:textId="05CE9B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ZSX_FILIAL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6FC52604" w14:textId="0CBB206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795063AE" w14:textId="4F5877AA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1C0D10B6" w14:textId="64C1C4E1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3C46CB64" w14:textId="4BD8A0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02F59ACA" w14:textId="451E37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33FFA98" w14:textId="6BCD14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7D706F" w14:textId="2640010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4F53A7" w14:textId="22BE38E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48F4C7" w14:textId="100B0B1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6E3383B" w14:textId="7D13390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F10347" w14:textId="2F22BE4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A179E73" w14:textId="7050C9F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7266B96" w14:textId="12349E3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7FA09BE" w14:textId="4936889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54BD53" w14:textId="044D169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F00A4C" w14:textId="2DF0DD2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C7C3DF" w14:textId="40C257F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B2400A" w14:textId="611A6A4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4FAD8E" w14:textId="184FAEA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5CE2ADF3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1DCA5B55" w14:textId="25CF61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ZSX_CODESP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771E906F" w14:textId="64A850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6A97FA3E" w14:textId="21F8E01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368098B" w14:textId="04BECAF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2942FE5A" w14:textId="2177EF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Espec</w:t>
            </w:r>
            <w:proofErr w:type="spellEnd"/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0A2488E8" w14:textId="0A3F11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especificacao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6A4E753" w14:textId="05BE1F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4B3A15" w14:textId="365929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003D27" w14:textId="4601CA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836CF06" w14:textId="079A7D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9B0C217" w14:textId="3ADBE9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12CCF0" w14:textId="0C33C3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54CF232" w14:textId="24BD9E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3F44E4A" w14:textId="0BA992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6C5CD3" w14:textId="0F4B47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31F2B9" w14:textId="088D8B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39AEDF" w14:textId="044B43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8F69108" w14:textId="1E1A9B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26A895" w14:textId="22F5CB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1E63AD" w14:textId="585B7A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7715685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2D2B5EB7" w14:textId="216607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ZSX_DATA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73DD65CC" w14:textId="5E0CA6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0F9742B7" w14:textId="566C76C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38E726D8" w14:textId="7CFBF26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16CA076F" w14:textId="320A05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5F8BF46E" w14:textId="1DF62EE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172D0844" w14:textId="7058E7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A2C630" w14:textId="0C443C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099DCBB" w14:textId="1F2B36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B5BBBC" w14:textId="1C1F5B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BF01846" w14:textId="53D011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E034BC" w14:textId="3CE472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53DB26" w14:textId="75A3FD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40B2C40" w14:textId="623BE6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AD7F38" w14:textId="730780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F67DCD" w14:textId="279FEA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45286C" w14:textId="0C88AA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82C6FF4" w14:textId="158C01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CFD0BC" w14:textId="6AB83D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87B681" w14:textId="0F258E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191CED5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027A0846" w14:textId="2D00CC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ZSX_HORA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1E9C1D07" w14:textId="6EDC14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661266D7" w14:textId="686A9A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B003A04" w14:textId="556C9B0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02BEAB96" w14:textId="5EFBB9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Horario</w:t>
            </w:r>
            <w:proofErr w:type="spellEnd"/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67C93DFB" w14:textId="67C059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Horario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Geracao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E5BB1A2" w14:textId="682C54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@R 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BA7077" w14:textId="093B95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1794C31" w14:textId="136651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6CA7CD" w14:textId="39D425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46E3F8F" w14:textId="1C2F49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8933DB" w14:textId="764154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972968" w14:textId="17C775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1C543E" w14:textId="1916B4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D8CA15" w14:textId="15AACD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CD4F43" w14:textId="4A114D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6689B2" w14:textId="4B48D5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BD28AA" w14:textId="2E3680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CDC1AD" w14:textId="4F49DF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8BBB01" w14:textId="4EF9C9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F4E97AB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1E687F29" w14:textId="6018CB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ZSX_SEQUEN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29E2FA06" w14:textId="201C01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039E7F84" w14:textId="46DDE68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728E9B6E" w14:textId="7950FA6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63EDB8CE" w14:textId="73CEB9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Seq.</w:t>
            </w:r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31D79BC4" w14:textId="6DE99B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Sequencial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377F7B61" w14:textId="451759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AD1586" w14:textId="642F78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1F94FC" w14:textId="695CEC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5A3898D" w14:textId="441BE8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E09F64" w14:textId="3EE8E8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4FAFDE" w14:textId="1A062E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51AD142" w14:textId="20B979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0DAA341" w14:textId="684B60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B592A8" w14:textId="3A0C62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C83103" w14:textId="349953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0D40AA" w14:textId="0E3176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76AE46" w14:textId="129429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08784A" w14:textId="0BB2BA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FB85F4" w14:textId="397481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5EBBE0B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11954D76" w14:textId="428021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ZSX_STATUS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27C9550D" w14:textId="39CB44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71D09B80" w14:textId="6CF153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AEA7E26" w14:textId="3A3E85F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40F6735D" w14:textId="172117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49B47E7E" w14:textId="346306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2C657B18" w14:textId="38F992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3020F5" w14:textId="074B48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6D3DA7" w14:textId="62CF66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2E32A07" w14:textId="1E8CDD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D019D9" w14:textId="7607D0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7C625C" w14:textId="57A630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7D65D09" w14:textId="564D0B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BBCE2D" w14:textId="0B8DEA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0E17F1F" w14:textId="431BE2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D69BE1" w14:textId="14270E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26FBDA" w14:textId="138043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98B071" w14:textId="128757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B59527" w14:textId="415192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27B230" w14:textId="543E28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E37DD33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41EA1AC8" w14:textId="496A6E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ZSX_USUARI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4D123CEE" w14:textId="15963D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4FB851DF" w14:textId="074B532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6D29C8ED" w14:textId="3C29D0C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770E2208" w14:textId="4AA7C6F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743C8982" w14:textId="22BDD8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1744320" w14:textId="0B121F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40090D" w14:textId="3B9FA4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A81D2D" w14:textId="477F66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7741F16" w14:textId="33AD2B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D983BA" w14:textId="7FA7B7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9F769F" w14:textId="6D7BF5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3969BEF" w14:textId="31361D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3E90880" w14:textId="104185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F7E6D3" w14:textId="4C871C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5EFBB4" w14:textId="001355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EAF411" w14:textId="3FEC70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8A21B8B" w14:textId="11CA36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07AEDC" w14:textId="7045CB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CC286F" w14:textId="4C243A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82715E8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45984683" w14:textId="3F97CC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ZSX_LOG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7DD5F8A3" w14:textId="065345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14B07862" w14:textId="1F56383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5107021F" w14:textId="01B7286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14E933C9" w14:textId="3702EC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gerado</w:t>
            </w:r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5174554C" w14:textId="19FF4E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gerado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76F9360C" w14:textId="4FC8CA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9B6AB6" w14:textId="7D43AF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59A7CD" w14:textId="395659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4873B96" w14:textId="4EEE8C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305DAB5" w14:textId="3CCE1D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A43D33" w14:textId="44205B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CCB980" w14:textId="518B8C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F53399" w14:textId="03EED1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AC95516" w14:textId="59380A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D22B65" w14:textId="6523E1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D7AC04" w14:textId="1A1107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EEE5A1" w14:textId="70CCC2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EC129A" w14:textId="7F85C8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9271DD" w14:textId="49BDA2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B601869" w14:textId="77777777" w:rsidTr="00012203">
        <w:trPr>
          <w:gridAfter w:val="1"/>
          <w:wAfter w:w="36" w:type="dxa"/>
          <w:trHeight w:val="130"/>
        </w:trPr>
        <w:tc>
          <w:tcPr>
            <w:tcW w:w="1421" w:type="dxa"/>
            <w:gridSpan w:val="2"/>
            <w:shd w:val="clear" w:color="auto" w:fill="FFFFFF"/>
            <w:vAlign w:val="center"/>
          </w:tcPr>
          <w:p w14:paraId="09EA6495" w14:textId="4CC225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ZSX_ARQGER</w:t>
            </w:r>
          </w:p>
        </w:tc>
        <w:tc>
          <w:tcPr>
            <w:tcW w:w="708" w:type="dxa"/>
            <w:gridSpan w:val="2"/>
            <w:shd w:val="clear" w:color="auto" w:fill="FFFFFF"/>
            <w:vAlign w:val="center"/>
          </w:tcPr>
          <w:p w14:paraId="00215C49" w14:textId="571D1D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4" w:type="dxa"/>
            <w:shd w:val="clear" w:color="auto" w:fill="FFFFFF"/>
            <w:vAlign w:val="center"/>
          </w:tcPr>
          <w:p w14:paraId="1ADDF9D2" w14:textId="5B82D14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6" w:type="dxa"/>
            <w:gridSpan w:val="2"/>
            <w:shd w:val="clear" w:color="auto" w:fill="FFFFFF"/>
            <w:vAlign w:val="center"/>
          </w:tcPr>
          <w:p w14:paraId="50C5A197" w14:textId="5698D65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1" w:type="dxa"/>
            <w:gridSpan w:val="3"/>
            <w:shd w:val="clear" w:color="auto" w:fill="FFFFFF"/>
            <w:vAlign w:val="center"/>
          </w:tcPr>
          <w:p w14:paraId="48D4FDD7" w14:textId="3D583D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Arq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Ger</w:t>
            </w:r>
          </w:p>
        </w:tc>
        <w:tc>
          <w:tcPr>
            <w:tcW w:w="2602" w:type="dxa"/>
            <w:gridSpan w:val="4"/>
            <w:shd w:val="clear" w:color="auto" w:fill="FFFFFF"/>
            <w:vAlign w:val="center"/>
          </w:tcPr>
          <w:p w14:paraId="2E1AEEBC" w14:textId="238B9B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do arquivo gerado</w:t>
            </w:r>
          </w:p>
        </w:tc>
        <w:tc>
          <w:tcPr>
            <w:tcW w:w="932" w:type="dxa"/>
            <w:gridSpan w:val="2"/>
            <w:shd w:val="clear" w:color="auto" w:fill="FFFFFF"/>
            <w:vAlign w:val="center"/>
          </w:tcPr>
          <w:p w14:paraId="5A455CAA" w14:textId="0B7EFB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@S60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00D2B4" w14:textId="748C46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A02146" w14:textId="736F18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E296B1F" w14:textId="2F734B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FF654B" w14:textId="62DCE7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DDD0C6" w14:textId="6CE301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59F36A9" w14:textId="07B6A7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800DF9E" w14:textId="2F5F40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48F6B4B" w14:textId="607793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13ED3E" w14:textId="3D8D85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814AED" w14:textId="240197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B24330C" w14:textId="044AC8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C7421A" w14:textId="22299E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3FCB1E" w14:textId="2ADCEE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C8131D9" w14:textId="77777777" w:rsidTr="008D77C5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2ACAFDD5" w14:textId="0CD4BEE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878AD18" w14:textId="58AB762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8954DF4" w14:textId="44E0D41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2DC7A7B" w14:textId="003658D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0F53AFA8" w14:textId="3FFB170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88673F6" w14:textId="1EB063F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91B531F" w14:textId="6FF7772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850B34A" w14:textId="03A237F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AFAEE6E" w14:textId="014A6FE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4799D5EA" w14:textId="1FB4A57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3B057AF" w14:textId="703CECA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4F20C112" w14:textId="6C4F6B8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369BA9FA" w14:textId="3DDD7D7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412B39D" w14:textId="7522896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F200BE0" w14:textId="48FE327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26912C0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F3322D" w14:textId="2A53E01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D8E1E1" w14:textId="6EC8A56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5E668F" w14:textId="227D379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1CE9786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3546B7" w14:textId="37A484B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E6D716" w14:textId="32F997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D64388" w14:textId="5B4110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49F566E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64F20194" w14:textId="1B82DF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ZSX_SEQUEN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33336EA5" w14:textId="1C15AF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7288EA6" w14:textId="54B0DE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GetSXENum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'ZSW', 'ZSW_SEQUEN')</w:t>
            </w:r>
          </w:p>
        </w:tc>
      </w:tr>
      <w:tr w:rsidR="00012203" w:rsidRPr="00012203" w14:paraId="0FB78B28" w14:textId="77777777" w:rsidTr="00E8113A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7D4C3405" w14:textId="588129A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6F749255" w14:textId="6E26B28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661EC415" w14:textId="5D9B788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555478C" w14:textId="306B8F3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3A6B19A" w14:textId="2961DEF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5CF868CA" w14:textId="2AB457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0D8F35C" w14:textId="63921BB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DFCF26D" w14:textId="773E3B1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BED2FEA" w14:textId="296D7B4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554088F" w14:textId="681F4D4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3D94D02" w14:textId="13E55C2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226C379F" w14:textId="610C8A6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2C9E85D6" w14:textId="3926432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6154DD38" w14:textId="0BEBB9D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AE22D55" w14:textId="6D45323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0DB7808F" w14:textId="77777777" w:rsidTr="00B122E0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7CF99434" w14:textId="15FCD1E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29AA8719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D331BE" w14:textId="0E0D9337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283D89" w14:textId="39D5633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CD7FBF" w14:textId="4A4D3F8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169B14A5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7B8E97E0" w14:textId="2DF3A07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28655593" w14:textId="0031FD7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ZSX_FILIAL + ZSX_CODESP + DTOS(ZSX_DATA) + ZSX_HORA + ZSX_SEQUEN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290C324" w14:textId="7380BCE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2A3476A" w14:textId="13F86C1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C57B0A8" w14:textId="49330EC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FB1381A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6EB870D5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0EBEF6C9" w14:textId="34CD945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F0E2302" w14:textId="118AE16D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ZSY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6C61E116" w14:textId="4E89E68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0204EF46" w14:textId="60D5ED99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Cadastro de Queries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125C01A9" w14:textId="64F026B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6CB6BB2" w14:textId="1F8F0E6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419"/>
        <w:gridCol w:w="591"/>
        <w:gridCol w:w="121"/>
        <w:gridCol w:w="658"/>
        <w:gridCol w:w="230"/>
        <w:gridCol w:w="449"/>
        <w:gridCol w:w="561"/>
        <w:gridCol w:w="1009"/>
        <w:gridCol w:w="1010"/>
        <w:gridCol w:w="55"/>
        <w:gridCol w:w="955"/>
        <w:gridCol w:w="1009"/>
        <w:gridCol w:w="667"/>
        <w:gridCol w:w="343"/>
        <w:gridCol w:w="461"/>
        <w:gridCol w:w="320"/>
        <w:gridCol w:w="228"/>
        <w:gridCol w:w="90"/>
        <w:gridCol w:w="320"/>
        <w:gridCol w:w="320"/>
        <w:gridCol w:w="280"/>
        <w:gridCol w:w="38"/>
        <w:gridCol w:w="320"/>
        <w:gridCol w:w="320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65E21528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vMerge w:val="restart"/>
            <w:shd w:val="clear" w:color="auto" w:fill="C0C0C0"/>
            <w:vAlign w:val="center"/>
          </w:tcPr>
          <w:p w14:paraId="0097429D" w14:textId="295AEBA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45E338A2" w14:textId="200F61D4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39007027" w14:textId="0928B4AC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66" w:type="dxa"/>
            <w:gridSpan w:val="7"/>
            <w:shd w:val="clear" w:color="auto" w:fill="C0C0C0"/>
            <w:vAlign w:val="center"/>
          </w:tcPr>
          <w:p w14:paraId="60DB4A2E" w14:textId="79A7D5D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57B9A186" w14:textId="36C4860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07767138" w14:textId="2C55C4FB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6B72337C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74B3B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1E557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1BFF6E" w14:textId="33BBAB1E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C14045" w14:textId="41A07770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5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79345A" w14:textId="024AF55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CB7DF1" w14:textId="10B2EC6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AB6F73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223374" w14:textId="2A13EA6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1CA0BC" w14:textId="59147C1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4F43F6" w14:textId="01EA205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EEEAEA" w14:textId="0DE70E6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B6F5D7" w14:textId="7420881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0202FC" w14:textId="1F11E92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395B21" w14:textId="0D2AF88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69FC2B" w14:textId="448E229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FBEF23" w14:textId="1BD123B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11F2C0" w14:textId="4153F3C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9A6BD8" w14:textId="4CBCF4E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280ADF" w14:textId="080B742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DF7401" w14:textId="3A7374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249FC6AC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6C43F734" w14:textId="69235A9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66F7CE1" w14:textId="2FD7E97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E16884B" w14:textId="545DC1F0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177AD2B" w14:textId="4BF2587C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273B1148" w14:textId="7D5A273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2012B5A6" w14:textId="602BA69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8CF6784" w14:textId="20CD386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C2EE00" w14:textId="566140D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312E93" w14:textId="0195172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D47632" w14:textId="3CA6475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C7503A" w14:textId="7BAD44C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5DA8D8" w14:textId="0125BFF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235657" w14:textId="22B1226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B4025A" w14:textId="7D1A6B8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CAF9C1" w14:textId="74A1D02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DC50C1" w14:textId="5303AB1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12EEAE" w14:textId="7582CB4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A5B58A2" w14:textId="354290D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642D5F" w14:textId="56B6138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2D6C47" w14:textId="6209154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5898A101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19BDCE38" w14:textId="546897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ZSY_CODIGO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19CFC82" w14:textId="66A619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E8FC99E" w14:textId="6631859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D366354" w14:textId="469B7F5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7A8D5871" w14:textId="37995E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Script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1B86D978" w14:textId="239E0D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Script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F519229" w14:textId="664FA7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60DFE7" w14:textId="6E22A0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7A4C73" w14:textId="0746D9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D3C612" w14:textId="34B8DF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6288C4" w14:textId="7E641F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259415" w14:textId="285450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AEAB0A" w14:textId="517C80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E48E6E" w14:textId="597B11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38C5BC" w14:textId="41F42D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06AAD7" w14:textId="5DF7AC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D4E960" w14:textId="00FDC1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09D7AD" w14:textId="4D0E68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A3CC7B" w14:textId="28E6A2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E87336" w14:textId="202348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AC33C6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217B3985" w14:textId="3A14A0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ZSY_TPQRY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F5A69AD" w14:textId="4BB0C9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A94DAD5" w14:textId="609F2BF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B9BCDB5" w14:textId="740EF91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032F78AB" w14:textId="4C70F5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Script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4F34D86A" w14:textId="3FA19E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Script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95F3F5D" w14:textId="182524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0EB000" w14:textId="345722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82A1FA" w14:textId="2BB876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8CD394" w14:textId="35977B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9DB3DA" w14:textId="1EA2A6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0978EE" w14:textId="1BFBFD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7107EB" w14:textId="22059C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49AAD3" w14:textId="10041D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2B1C12" w14:textId="4B4339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E0B9F3" w14:textId="50CBCB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4A9031" w14:textId="2AD7C5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98A9DBE" w14:textId="0AB175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D231E6" w14:textId="12F6FF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D14762" w14:textId="54160F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E2E0336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7B710B69" w14:textId="0A8946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ZSY_DESCRI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ACFAD56" w14:textId="402E6B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C398F30" w14:textId="7DEF0E9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7370133" w14:textId="0216394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7435D66B" w14:textId="511AA8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Script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506FBF5B" w14:textId="46C3B7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do Script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A0CE2E4" w14:textId="7D9152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69470F" w14:textId="7037CD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D7B216" w14:textId="460039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D7D334" w14:textId="6CE51F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CE4A3B" w14:textId="04DFD9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029931" w14:textId="4739A9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BBCC09" w14:textId="53C372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8F49F1" w14:textId="15B10E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145FC4" w14:textId="2CC173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AACB66" w14:textId="4A992C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4A0929" w14:textId="768371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F4E1C2B" w14:textId="5627F9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9B9941" w14:textId="6E1015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532137" w14:textId="15B7D7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A660949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536CB8BC" w14:textId="059542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ZSY_SCRIPT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CF7E51C" w14:textId="2A1D99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D1D0A5D" w14:textId="34D2944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E23452F" w14:textId="12D4B0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2A220D25" w14:textId="6657E3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Def. Script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775EFBA9" w14:textId="7961CC0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Definição do Script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1E97D94" w14:textId="002AE3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8361EB" w14:textId="5874AB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505554" w14:textId="0924DE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E65302" w14:textId="234992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0B1EE2" w14:textId="5C457F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ACB5EC" w14:textId="24F35D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CBCEEA" w14:textId="011CE5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CDB8FC" w14:textId="073548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3E4416" w14:textId="1AD4FD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C6BDBB" w14:textId="6A765E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69A28D" w14:textId="6DC913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18DB91E" w14:textId="5DDC8B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0368BA" w14:textId="40B390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D55D37" w14:textId="1F8621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7B975DD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3471D1C6" w14:textId="55EC76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ZSY_NATIVO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D8958B2" w14:textId="0AC104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91C6E3E" w14:textId="2AB7B32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2BE289A" w14:textId="4F1B7F4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54285AE2" w14:textId="0F296C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Def. Nativa?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2B338020" w14:textId="4F1DB6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Definição Nativa?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1C704F1" w14:textId="231E8F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159007" w14:textId="4A27C4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434DC3" w14:textId="548532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0AF701" w14:textId="45C47C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B28793" w14:textId="49B7E6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0804AB" w14:textId="01E0FE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A8050A" w14:textId="404ADF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D62035" w14:textId="561B45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9E6759" w14:textId="3B2194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EF8FDB" w14:textId="7BD162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6EAC30" w14:textId="4F8970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8D068EE" w14:textId="54DA54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5654D8" w14:textId="369055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01A8E7" w14:textId="4BAF15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880894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04F5F74E" w14:textId="343CC8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ZSY_CODGRP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B1D275A" w14:textId="4485C7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87B947D" w14:textId="2BB0E94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7FC75BA" w14:textId="437FAB1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4B3D0CC7" w14:textId="1CD2DD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 Param.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00200E94" w14:textId="42AD18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 de Parâmetros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8DC06E6" w14:textId="4657E2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019C2B" w14:textId="662F21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D0F417" w14:textId="4F3EF7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30E15C" w14:textId="305328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425972" w14:textId="245CC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6E27C7" w14:textId="1C709F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F8F46D" w14:textId="4E02F4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C5F274" w14:textId="26C258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F34BE5" w14:textId="452E22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B35E7D" w14:textId="2990B1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3CDA7E" w14:textId="739715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F9701FD" w14:textId="304C0F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344E9B" w14:textId="5B5250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B86859" w14:textId="7B6E78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64AF8AB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38F9FA0A" w14:textId="63CBAF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ZSY_CODDIC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8FA1212" w14:textId="129FA6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C941E78" w14:textId="243A90E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961CAF2" w14:textId="36E1BE0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77B36839" w14:textId="1BB182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 Dic.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38B24965" w14:textId="2AB5F1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 de Dicionários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AB676BE" w14:textId="432C57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F622B4" w14:textId="61A1D3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9E1866" w14:textId="46DA68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1AE610" w14:textId="198EFD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F8A197" w14:textId="162AF8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5C1D62" w14:textId="228B1F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E0184A" w14:textId="7AB5AF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1080A4" w14:textId="25941F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23B812" w14:textId="514DA3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594FA0" w14:textId="346F68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508064" w14:textId="03AF41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55A46BB" w14:textId="62A37B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585BF0" w14:textId="207180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CBBE28" w14:textId="23FC88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43F7DD7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0A1FDDA9" w14:textId="790EE9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ZSY_CODDEP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3873FC4" w14:textId="2268FA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6A5EB7C" w14:textId="3F8B805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647F778" w14:textId="30032F2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21EDA783" w14:textId="6E7C65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Cód.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De-Para</w:t>
            </w:r>
            <w:proofErr w:type="spellEnd"/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35401C2A" w14:textId="3A99AA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Cód.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De-Para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Campos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7854D59" w14:textId="253306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F54438" w14:textId="677A42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46FFF9" w14:textId="198B3A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D6AEF4" w14:textId="59A9AA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0282A9" w14:textId="136BE6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5B53D4" w14:textId="6FCEFD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ABBBF7" w14:textId="04F3DC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56C54D" w14:textId="11AED5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DBFB42" w14:textId="05F480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42D61E" w14:textId="4F541F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1CE6C8" w14:textId="30D1CE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BCE751B" w14:textId="75CB8B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6F363F" w14:textId="22271F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80D385" w14:textId="4BA7E8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DB30451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0F68C645" w14:textId="63B39A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ZSY_INTERF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18B09DA" w14:textId="34A26D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E05C04C" w14:textId="176764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DAEDDC2" w14:textId="17CE1EF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087E0D28" w14:textId="04FB9B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Interface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66CB7B6A" w14:textId="278071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Interface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74A8114" w14:textId="634D3B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46A17F" w14:textId="0A0641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AE7F0B" w14:textId="528482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4CB738" w14:textId="04BF5C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1D9A3D" w14:textId="406E31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B2E728" w14:textId="746093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5AD0EF" w14:textId="3C4895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0E2DC8" w14:textId="0062C8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FEF3AC" w14:textId="6D28B4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D6F929" w14:textId="0E618E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214E0C" w14:textId="7522F1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1BBE604" w14:textId="2AAEAB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74287B" w14:textId="6E1CB7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41C86F" w14:textId="5F1005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236DA2A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08CA8AFC" w14:textId="36C6A5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ZSY_SEL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D42A755" w14:textId="7866E1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11A5426" w14:textId="334DDE7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A1B21B3" w14:textId="4752554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0DE8BF73" w14:textId="426AEA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Seleciona?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35055613" w14:textId="4CBDE8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 Sel. de Registros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8C3F2B1" w14:textId="198B48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423756" w14:textId="3B18FB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519937" w14:textId="4ED799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6F8495" w14:textId="7EF8B0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3E39C9" w14:textId="33E5A2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3BB3A1" w14:textId="391963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66F8A2" w14:textId="013BF1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5D5431" w14:textId="4DB514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73A0A9" w14:textId="607C28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E74A76" w14:textId="7308DE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206D41" w14:textId="476E45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10C2F08" w14:textId="206310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750644" w14:textId="0C3D96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7E6009" w14:textId="2B80EA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615E3A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6A313C18" w14:textId="7ED595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ZSY_CPOHID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DDB4719" w14:textId="73993F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04376E0" w14:textId="305C510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73465B1" w14:textId="05C3742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502DE382" w14:textId="63DDA75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Ocultos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0B7DD283" w14:textId="6D4420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de Campos Ocultos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501AEB9" w14:textId="4F4198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98E5D1" w14:textId="665210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B57171" w14:textId="674A1D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CDF92D" w14:textId="6067E4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DD40BD" w14:textId="2DF236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E096335" w14:textId="3E7030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2FCC35" w14:textId="2292E1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B9F315" w14:textId="5533FD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AF40C6" w14:textId="418E2A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54C518" w14:textId="25BFBF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1A0967" w14:textId="141840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3E78C88" w14:textId="3B951A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072E9F" w14:textId="25865D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947536" w14:textId="3E1D3C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349080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5EDC4F89" w14:textId="6C70EA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ZSY_CPOSHW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4E43221" w14:textId="3069F8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1640365" w14:textId="4192CD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4E2E047" w14:textId="78F472C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3EC2F28A" w14:textId="731A66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Visiveis</w:t>
            </w:r>
            <w:proofErr w:type="spellEnd"/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57DF68FB" w14:textId="61B099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de Campos Visíveis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0CB3EA6" w14:textId="61CFDA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2F3B81" w14:textId="137BC4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0A6522" w14:textId="7F2291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D695B5" w14:textId="38AE8F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3A0624" w14:textId="0F8ECC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00A4E32" w14:textId="23C427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66BA11" w14:textId="5D912E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FCF938" w14:textId="47DE2B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F1810E" w14:textId="611D6C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F0DA45" w14:textId="1739D5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F236ED" w14:textId="53C2CE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031DBDF" w14:textId="6D7229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CCAF36" w14:textId="2500FC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6A831B" w14:textId="48F5EB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6FE61C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73F2FEF8" w14:textId="2CFB93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ZSY_OBS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C2C5D44" w14:textId="681B79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D02D1BE" w14:textId="47656E0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0355045" w14:textId="427893F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285556A3" w14:textId="7CC9CE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6CE97072" w14:textId="5D1487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28BBF52" w14:textId="5B11C8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379B02" w14:textId="5BFB92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427CFC" w14:textId="18BD67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C1A08B" w14:textId="7BE7E4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38DBE5" w14:textId="1EE32F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58D382" w14:textId="7DDE05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B6EA9B" w14:textId="4D48A7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5327FB" w14:textId="67FAB9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31A2B2" w14:textId="405AC0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3B70B0" w14:textId="3CED24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5EEA99" w14:textId="01A4DC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B5AE78B" w14:textId="1B8DCE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7191FF" w14:textId="0E900A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FA9696" w14:textId="3D9492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9D5EEE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5C1A81A6" w14:textId="0C32AD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FECA574" w14:textId="33A19C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4943F6A" w14:textId="21E0990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6518B1E" w14:textId="1B6E6A0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7152CDEB" w14:textId="11012A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10B2B047" w14:textId="3FC035E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22149AB" w14:textId="7BA1E1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13EF9A" w14:textId="4A34EE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DBAF8E" w14:textId="0285D3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EA8E70" w14:textId="13E1C6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672CD6" w14:textId="306777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2FF8E4" w14:textId="640F1D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6C12EE" w14:textId="2C62B3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1EEE9B" w14:textId="07034B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B4885A" w14:textId="3DC64A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DFB40B" w14:textId="536FA5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0AF18D" w14:textId="2DE9E9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1E162C0" w14:textId="7EAAE1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961FE4" w14:textId="7DAD3F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5233E3" w14:textId="01E0C1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56F4D73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30131328" w14:textId="22BB1A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6D2B76D" w14:textId="41CBF0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CD3BEE5" w14:textId="2A280B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24F190E" w14:textId="73A7386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4F80FAF6" w14:textId="45B235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22289725" w14:textId="216FF3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A3B2FE0" w14:textId="0F3499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A85827" w14:textId="5C4CDC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4A975A" w14:textId="1DAA95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9D2099" w14:textId="21D31F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F883AC" w14:textId="119323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E01B26" w14:textId="5214AF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7E6D73" w14:textId="644A8C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39BD26" w14:textId="672951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1A5BFC" w14:textId="1C86EF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478BB8" w14:textId="50FAA7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C7DC05" w14:textId="419E81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C50A547" w14:textId="0EE77E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E15920" w14:textId="4F5D39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2513A4" w14:textId="2F946C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B737F61" w14:textId="77777777" w:rsidTr="00012203">
        <w:trPr>
          <w:gridAfter w:val="1"/>
          <w:wAfter w:w="37" w:type="dxa"/>
          <w:trHeight w:val="130"/>
        </w:trPr>
        <w:tc>
          <w:tcPr>
            <w:tcW w:w="1434" w:type="dxa"/>
            <w:gridSpan w:val="3"/>
            <w:shd w:val="clear" w:color="auto" w:fill="FFFFFF"/>
            <w:vAlign w:val="center"/>
          </w:tcPr>
          <w:p w14:paraId="2C5DFFD5" w14:textId="4E9AF2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D2C690B" w14:textId="6CC0D6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BC69C98" w14:textId="6A997A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D7245A4" w14:textId="1DA709D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5" w:type="dxa"/>
            <w:gridSpan w:val="4"/>
            <w:shd w:val="clear" w:color="auto" w:fill="FFFFFF"/>
            <w:vAlign w:val="center"/>
          </w:tcPr>
          <w:p w14:paraId="13E676ED" w14:textId="5591FD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0B6D2D7B" w14:textId="1FCA70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67670D1" w14:textId="58B117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D2F76A" w14:textId="6B0AF2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6A7028" w14:textId="214A3C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5D6F6B" w14:textId="2F4CD9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884140" w14:textId="2AC560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3C04E0" w14:textId="2CD613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93C9EF" w14:textId="694AC7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B6B761" w14:textId="590F9C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A5F11D" w14:textId="495CEC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1F9616" w14:textId="64426C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CDBECE" w14:textId="53DABA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1DC57E" w14:textId="37A820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2E58C0" w14:textId="551F40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0F9FD5" w14:textId="78C29C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BE09AB5" w14:textId="77777777" w:rsidTr="00F7020D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5C07FF42" w14:textId="6371CF9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9D861DE" w14:textId="2035EDD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3D2F41CA" w14:textId="4FF1E8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8FBA871" w14:textId="0E766A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4979CA85" w14:textId="6FCEDDA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05B377E" w14:textId="6E19DEE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66CBB2F" w14:textId="718832C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3455CED2" w14:textId="111102C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AEC1279" w14:textId="54A4DB0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2D8D9109" w14:textId="53732E4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2B01E162" w14:textId="04C31D0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023041A6" w14:textId="4C3C869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0533701" w14:textId="4903C61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DF284E1" w14:textId="30D3308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E2899ED" w14:textId="30F9928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2FB21AC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EF558F" w14:textId="5EBAA63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B21096" w14:textId="3986E52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3328D3" w14:textId="0712790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64AF5CB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B7B23C" w14:textId="4D6A64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D51C2" w14:textId="480B858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764E86" w14:textId="16BEBB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205FFF2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0717E6" w14:textId="079551A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ZSY_TPQRY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2C7851" w14:textId="07ED3EC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10AA3F" w14:textId="3163C1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"Q"</w:t>
            </w:r>
          </w:p>
        </w:tc>
      </w:tr>
      <w:tr w:rsidR="00012203" w:rsidRPr="00012203" w14:paraId="3D7CC9C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5E4C10" w14:textId="5849EC8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ZSY_TPQRY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98F1AE" w14:textId="5160EC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7C8165" w14:textId="696B73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Query;S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Script;P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Procedure;V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View</w:t>
            </w:r>
            <w:proofErr w:type="spellEnd"/>
          </w:p>
        </w:tc>
      </w:tr>
      <w:tr w:rsidR="00012203" w:rsidRPr="00012203" w14:paraId="3C8965E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ABDFD3" w14:textId="52FC5C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ZSY_TPQRY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B67ABE" w14:textId="6A5C967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8FA3BD" w14:textId="3577100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Pertence("QSVP")</w:t>
            </w:r>
          </w:p>
        </w:tc>
      </w:tr>
      <w:tr w:rsidR="00012203" w:rsidRPr="00012203" w14:paraId="200F819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740CF3" w14:textId="6D43D60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ZSY_NATIVO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218A63" w14:textId="11016A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C6D614" w14:textId="556D14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0F5FA5E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E99BF7" w14:textId="5C96E8E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ZSY_NATIVO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112AFE" w14:textId="6D2992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AB516D" w14:textId="3F3280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3554846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CCDD8B" w14:textId="5896A24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ZSY_NATIVO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5BF6AA" w14:textId="4F8B153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129113" w14:textId="6E32AD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Pertence("SN")</w:t>
            </w:r>
          </w:p>
        </w:tc>
      </w:tr>
      <w:tr w:rsidR="00012203" w:rsidRPr="00012203" w14:paraId="7274264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DF5CF7" w14:textId="466A741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ZSY_CODGRP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FE235B" w14:textId="3A53AB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9F39AB" w14:textId="5A3FBE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</w:t>
            </w:r>
          </w:p>
        </w:tc>
      </w:tr>
      <w:tr w:rsidR="00012203" w:rsidRPr="00012203" w14:paraId="7B781DB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3B75C6" w14:textId="0749980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ZSY_CODGRP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21FF20" w14:textId="7D08B2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45526F" w14:textId="64BC346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("ZSW")</w:t>
            </w:r>
          </w:p>
        </w:tc>
      </w:tr>
      <w:tr w:rsidR="00012203" w:rsidRPr="00012203" w14:paraId="4290277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50E459" w14:textId="6C7A52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ZSY_CODDIC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5528F7" w14:textId="64AA3F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113E4F" w14:textId="256685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</w:t>
            </w:r>
          </w:p>
        </w:tc>
      </w:tr>
      <w:tr w:rsidR="00012203" w:rsidRPr="00012203" w14:paraId="63B9FEE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B2C434" w14:textId="07A153E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ZSY_CODDIC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DF966" w14:textId="2481922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F5974C" w14:textId="1BD64B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("ZSZ")</w:t>
            </w:r>
          </w:p>
        </w:tc>
      </w:tr>
      <w:tr w:rsidR="00012203" w:rsidRPr="00012203" w14:paraId="2321F85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4C49CF" w14:textId="4E85F44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ZSY_CODDEP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B870A1" w14:textId="70730EE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C58F94" w14:textId="5BA34C5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</w:t>
            </w:r>
          </w:p>
        </w:tc>
      </w:tr>
      <w:tr w:rsidR="00012203" w:rsidRPr="00012203" w14:paraId="5F7BA47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493403" w14:textId="0EB7D0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ZSY_CODDEP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5D2158" w14:textId="4A2646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D50709" w14:textId="656094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("ZT7")</w:t>
            </w:r>
          </w:p>
        </w:tc>
      </w:tr>
      <w:tr w:rsidR="00012203" w:rsidRPr="00012203" w14:paraId="24C8130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580BFE" w14:textId="69D940B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ZSY_INTERF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D10907" w14:textId="04E39D7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545831" w14:textId="488065B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"T"</w:t>
            </w:r>
          </w:p>
        </w:tc>
      </w:tr>
      <w:tr w:rsidR="00012203" w:rsidRPr="00012203" w14:paraId="3D0361F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AC8D36" w14:textId="653C81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ZSY_INTERF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B233E5" w14:textId="41BFEA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7DCBE1" w14:textId="49AB6B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TcGrid;G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Grid;M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=MVC;F=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FwMBrowse</w:t>
            </w:r>
            <w:proofErr w:type="spellEnd"/>
          </w:p>
        </w:tc>
      </w:tr>
      <w:tr w:rsidR="00012203" w:rsidRPr="00012203" w14:paraId="5B62A39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F2EE0C" w14:textId="613C26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ZSY_INTERF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A312D6" w14:textId="41315F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16525E" w14:textId="28B43B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Pertence("TGMF")</w:t>
            </w:r>
          </w:p>
        </w:tc>
      </w:tr>
      <w:tr w:rsidR="00012203" w:rsidRPr="00012203" w14:paraId="1F1A441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9E06AB" w14:textId="53015F6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ZSY_SEL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9728FE8" w14:textId="45D2B95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07A38D" w14:textId="5A0441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10D6B34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A0F785" w14:textId="599D00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ZSY_SEL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449A76" w14:textId="1C58FE7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E65EFC" w14:textId="35680C0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Pertence("SN")</w:t>
            </w:r>
          </w:p>
        </w:tc>
      </w:tr>
      <w:tr w:rsidR="00012203" w:rsidRPr="00012203" w14:paraId="1C4C66B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9DCE09" w14:textId="39DC52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F62D86" w14:textId="5E91882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3D49FD" w14:textId="1962C4F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5024D50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4A3F838A" w14:textId="063BD6E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01A63262" w14:textId="47ED72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FE786A2" w14:textId="7AE1BCE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1B67083A" w14:textId="77777777" w:rsidTr="00817DA6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4F6E4824" w14:textId="6529885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54D25B74" w14:textId="0560B62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50B4AD5" w14:textId="6A386DE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D42911D" w14:textId="11DDF7B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DC5E72B" w14:textId="0B73E59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C422A18" w14:textId="783AC23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155D3E1" w14:textId="0139B05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4AE2DA4" w14:textId="1D2DE27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919AA51" w14:textId="04562E0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8A7D90A" w14:textId="792F868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A3E38F7" w14:textId="2F481CE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101C1787" w14:textId="7C88B85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20BF4793" w14:textId="2414717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3B2BF71" w14:textId="3F52B5B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7176CC3C" w14:textId="6312A14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7DC93987" w14:textId="77777777" w:rsidTr="00636FF0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6082321C" w14:textId="0E1DC0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43E308BF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69C296" w14:textId="77D353CF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35ADD52" w14:textId="014336E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E94AAF" w14:textId="0A9DAB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591BF67A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E5354CF" w14:textId="2688E8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2DE945BE" w14:textId="18AF345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ZSY_FILIAL + ZSY_CODIGO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9255ADE" w14:textId="3BEA290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72C734F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3E2258B2" w14:textId="526143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6B17211" w14:textId="54B57A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ZSY_FILIAL + ZSY_DESCRI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071C201" w14:textId="416794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CC2BCB2" w14:textId="6A31C20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1ED8720" w14:textId="7A85608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BEC37F0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7E144344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5918D360" w14:textId="6A65911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87200CA" w14:textId="28F234D0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ZSZ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389502FA" w14:textId="0BE6814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479FF022" w14:textId="7FA80123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Cad. Dicionários de Campos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5DCC34D9" w14:textId="05081B4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69D589B0" w14:textId="5474ACE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2"/>
        <w:gridCol w:w="598"/>
        <w:gridCol w:w="114"/>
        <w:gridCol w:w="659"/>
        <w:gridCol w:w="237"/>
        <w:gridCol w:w="443"/>
        <w:gridCol w:w="567"/>
        <w:gridCol w:w="1010"/>
        <w:gridCol w:w="1010"/>
        <w:gridCol w:w="54"/>
        <w:gridCol w:w="956"/>
        <w:gridCol w:w="1010"/>
        <w:gridCol w:w="673"/>
        <w:gridCol w:w="337"/>
        <w:gridCol w:w="467"/>
        <w:gridCol w:w="320"/>
        <w:gridCol w:w="223"/>
        <w:gridCol w:w="95"/>
        <w:gridCol w:w="318"/>
        <w:gridCol w:w="320"/>
        <w:gridCol w:w="277"/>
        <w:gridCol w:w="41"/>
        <w:gridCol w:w="318"/>
        <w:gridCol w:w="320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74E2C2F6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vMerge w:val="restart"/>
            <w:shd w:val="clear" w:color="auto" w:fill="C0C0C0"/>
            <w:vAlign w:val="center"/>
          </w:tcPr>
          <w:p w14:paraId="03E03913" w14:textId="2E20233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4BFA4EDD" w14:textId="21F4A86A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9" w:type="dxa"/>
            <w:gridSpan w:val="3"/>
            <w:shd w:val="clear" w:color="auto" w:fill="C0C0C0"/>
            <w:vAlign w:val="center"/>
          </w:tcPr>
          <w:p w14:paraId="5CB060A1" w14:textId="41EDA866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80" w:type="dxa"/>
            <w:gridSpan w:val="7"/>
            <w:shd w:val="clear" w:color="auto" w:fill="C0C0C0"/>
            <w:vAlign w:val="center"/>
          </w:tcPr>
          <w:p w14:paraId="7577F35A" w14:textId="55622C3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15BFAEFF" w14:textId="3248228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6" w:type="dxa"/>
            <w:gridSpan w:val="17"/>
            <w:shd w:val="clear" w:color="auto" w:fill="C0C0C0"/>
            <w:vAlign w:val="center"/>
          </w:tcPr>
          <w:p w14:paraId="75A9244E" w14:textId="1461BDB6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34A988E4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B01FDC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C2E93A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320F52" w14:textId="39FB7677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7A39A6" w14:textId="7EFC96BB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1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F62A2D" w14:textId="30B19BB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9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027E81" w14:textId="28B093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BBF59B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F35FC2" w14:textId="48E515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AD6127" w14:textId="1772C04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75008B" w14:textId="2848001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A29324" w14:textId="6D3791E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F379DD" w14:textId="07E5ED5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96C616" w14:textId="1ACEFDF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3A19AC" w14:textId="11F0F08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F7D9F6" w14:textId="6347323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871A396" w14:textId="3D5D7DE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9D7694" w14:textId="46B3192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5DAD15F" w14:textId="5FD89CA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9F1FE6" w14:textId="13FF527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C9ED83" w14:textId="450B933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52CC2AC1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2A1ECEC8" w14:textId="443844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AEF9C6E" w14:textId="538FF2F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555116A1" w14:textId="047B9D4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2DE0345" w14:textId="41FEC750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3A302D4E" w14:textId="07513CF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6546EEDD" w14:textId="24BE1FE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D4672D8" w14:textId="116051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B0AB26" w14:textId="68A0EF9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A2B330" w14:textId="2CC9881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2C0FEE0" w14:textId="614366A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FE80F7" w14:textId="6112445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A62FF1" w14:textId="4A1FE28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889EA79" w14:textId="02C4ADB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F4E717" w14:textId="185B98C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5253F8" w14:textId="4D86EA3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6C193F" w14:textId="23246FA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118305" w14:textId="100D934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CDC177A" w14:textId="1F3AC2A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7D9A29" w14:textId="3DCE91B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8FCD85" w14:textId="7834969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542E6363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4A9E404A" w14:textId="0620BE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ZSZ_CODIGO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415270F" w14:textId="050040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2A882B90" w14:textId="1752FA1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4FC073B" w14:textId="5B0F96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13AE4D0F" w14:textId="7B4A84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20CEFE22" w14:textId="74D1DC0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 de Campo Pers.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FF83558" w14:textId="59625F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234663" w14:textId="6C5B77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4502080" w14:textId="3D311A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0FBB4DB" w14:textId="189C99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55EDAD" w14:textId="1BA6DE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8C07EC" w14:textId="634594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18CF2A" w14:textId="3E5C52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D03D58" w14:textId="214753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CE56EC" w14:textId="3E75DB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E9829C" w14:textId="07D607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4483A5" w14:textId="544D1E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47B3D36" w14:textId="60139A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E82C83" w14:textId="7C62FB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008D01" w14:textId="4FDA54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25EA456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57FC4649" w14:textId="4DFCA5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ZSZ_DESC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4214D1E" w14:textId="359DB9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0C982F46" w14:textId="16DBC9B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55A4CD2" w14:textId="357C780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3441FD90" w14:textId="568FEF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Grupo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62A95F04" w14:textId="6468B6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Grupo de Campos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6AF1743" w14:textId="1DF277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1C3403" w14:textId="7436F3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3044CA8" w14:textId="287B90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6FD7C49" w14:textId="0EF3EC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95B949" w14:textId="656BDB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F20B46" w14:textId="7F6077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A74988" w14:textId="6B8D62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BCBCB9" w14:textId="49EACA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A0E8A3" w14:textId="11FBF8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09907A" w14:textId="3C0E27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F87B4C" w14:textId="68E8E2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9F10CB" w14:textId="76E804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53EAB9" w14:textId="66AA72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60B723" w14:textId="0B85DE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4DFE811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28A7BC3" w14:textId="49DBD6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ZSZ_CAMPO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5BAA68F" w14:textId="7C5DBF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649470B2" w14:textId="2D00C05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DB45813" w14:textId="21045BE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7AA38A98" w14:textId="302F4F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Campo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6F08E42C" w14:textId="298499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 Campo Dic.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Personal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3266F09" w14:textId="3F67AA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7E7A45" w14:textId="57C7BC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258646" w14:textId="674018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9D2A23" w14:textId="37AFEC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663A30" w14:textId="036C0D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D30321" w14:textId="309466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32BD718" w14:textId="37ED69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E7A6F6" w14:textId="553A24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FCECC9" w14:textId="7F8C38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147E15" w14:textId="42B2BF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F35EC22" w14:textId="6D7553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2B09B89" w14:textId="262F99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4B9FAE" w14:textId="67437F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397F92" w14:textId="04C955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B1ED09A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76B1F987" w14:textId="15BD01A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ZSZ_DESCPO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4BEA036" w14:textId="4D7E23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40150E4F" w14:textId="7CFF06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2D2CC9D" w14:textId="7D52ADE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6C004354" w14:textId="28D730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Campo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6123D25F" w14:textId="3B0C0A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64A63CC" w14:textId="133B8B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E3686B" w14:textId="57C89B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29AC82" w14:textId="647220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ACBD6B0" w14:textId="2DCC50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F7E126" w14:textId="1063D5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854606" w14:textId="5DE558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BDC1824" w14:textId="46259A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96ED40" w14:textId="6E1D6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1897BB" w14:textId="37F60B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818E7E" w14:textId="36A31B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443C08" w14:textId="75F813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1BFEAF4" w14:textId="270B3A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A569A1" w14:textId="7C1A51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D24145" w14:textId="66CD2E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8948644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2AC6888C" w14:textId="515775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ZSZ_PICTUR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D7124F3" w14:textId="7B9463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18A350B4" w14:textId="51960F3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C5BB560" w14:textId="3CFCF65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7549EF40" w14:textId="4A2C86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306C601D" w14:textId="3F16AD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Picture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8B007BC" w14:textId="0015F9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2590EA" w14:textId="3F9E44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351DC6" w14:textId="104140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0C41AAF" w14:textId="151CF2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4078AE" w14:textId="47BD9B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625B2B" w14:textId="78B973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A503DB1" w14:textId="3B8F2B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5B6434" w14:textId="7B6E15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1FDB82" w14:textId="36F8FF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34E20B" w14:textId="0C572C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D09558" w14:textId="08CC12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4FE002D" w14:textId="7B464F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598274" w14:textId="38D022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EEA09D" w14:textId="75E5DE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92696E1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E4B59E4" w14:textId="1583FE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ZSZ_TAM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BC44296" w14:textId="5A563A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633B6EA0" w14:textId="67681A4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A0FCCF5" w14:textId="699E5C8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4B36D53B" w14:textId="33988A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119F0696" w14:textId="502FE9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CCC6D47" w14:textId="33A355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890CE4" w14:textId="06AAA8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C06756" w14:textId="23F11C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5492648" w14:textId="778E49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4E8268" w14:textId="04AFEA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ED9922" w14:textId="734C6C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E18A6E2" w14:textId="3FF2C4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C71DC5" w14:textId="1B621C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CDD72B" w14:textId="7FDDAE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C48D33" w14:textId="344F36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69ABAD" w14:textId="48DB40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EBF6FF" w14:textId="26186D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6F64BD" w14:textId="7FF65A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7860CF" w14:textId="452F90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3639447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43B3489D" w14:textId="1B7C7B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ZSZ_DEC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FF58A39" w14:textId="13843F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19C488B9" w14:textId="0E18FE4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3BDD6C8" w14:textId="7D7047E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44E58BA0" w14:textId="289330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Decimais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352A5237" w14:textId="2C0300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de Decimais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3A0E0B2" w14:textId="7ECD8C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D8E8E7" w14:textId="0C923E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6BB066" w14:textId="0D1EE2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5B01A9" w14:textId="719B10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5B8A9B" w14:textId="3834FF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E150D2" w14:textId="49B78B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1E67382" w14:textId="2C35AB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EA3FA8" w14:textId="6D183A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98EC6C" w14:textId="56AB6F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6B29D4A" w14:textId="606E98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48E03F" w14:textId="005663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FCFABD9" w14:textId="7AC182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00914E" w14:textId="16FBBF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D31F46" w14:textId="7FA71A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90DD61F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276BD704" w14:textId="201644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ZSZ_TIPO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F248B71" w14:textId="220558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680669D5" w14:textId="1E248E7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916ECEA" w14:textId="35716C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5F8BB35C" w14:textId="59BE6C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Campo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0D6CAEE9" w14:textId="6AC9E0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D7ED5FF" w14:textId="2CBA4E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E457B4" w14:textId="747A8A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05537B" w14:textId="408013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606D47" w14:textId="3E3F28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4CFD3B" w14:textId="2C2F5F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9BA25D" w14:textId="6DA17D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6B0B323" w14:textId="3060D6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D5082D" w14:textId="209230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A7849B" w14:textId="4E290E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B971B7A" w14:textId="09606E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060A1C" w14:textId="0E9F4D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5BEB880" w14:textId="68E836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0B8E8A7" w14:textId="5AAEBF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C24CED" w14:textId="551C92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1E23141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02754CA7" w14:textId="4F5922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ZSZ_F3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90A63DA" w14:textId="189045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4EA5A373" w14:textId="71DDA3A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37C49EB" w14:textId="4893E86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122C9FBB" w14:textId="01CF26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F3 do Campo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54F876DD" w14:textId="41EC89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F3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AF4E363" w14:textId="699ACE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C42467" w14:textId="5A13BB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B582A6" w14:textId="0C573A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861DE44" w14:textId="7DD102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98A6E0" w14:textId="31A73F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46C6D9" w14:textId="7156B5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476D1D" w14:textId="7A335A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31DC2A" w14:textId="640265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D7D693" w14:textId="2BF149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4FC2C3" w14:textId="6B01C8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EF6D82" w14:textId="5B4275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D48F6B0" w14:textId="521015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2C64FA" w14:textId="1BCD35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2A96A7" w14:textId="7E6688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40E8B19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B68214D" w14:textId="6B2EAA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ZSZ_CBOX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24D2483D" w14:textId="21143F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322A07A8" w14:textId="0D804F8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174740D" w14:textId="764372D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3B94DD28" w14:textId="7C1E5B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58F5177B" w14:textId="6CFD471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Opções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D929C41" w14:textId="5E39AA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8149E6" w14:textId="0D168A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FCBFB0" w14:textId="08B197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952B98D" w14:textId="28EC0D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A51E4E" w14:textId="59E57A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886623" w14:textId="1C77F1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C31159" w14:textId="110F2F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7D6BDB" w14:textId="222D54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9F9962" w14:textId="6451A7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CC22DD" w14:textId="7F1B46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623F17" w14:textId="310487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81B4825" w14:textId="0A03F9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AB97C6" w14:textId="74EDBB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EA42B9" w14:textId="200492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ADFFEE2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6DA39E4" w14:textId="1614DD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ZSZ_INIC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CEBBB63" w14:textId="36F839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2A80C3D2" w14:textId="49B39D4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8E516B3" w14:textId="0C4CFDF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77A48879" w14:textId="5DEC57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Padrão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7E1473AD" w14:textId="14A245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Inicializador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Padrão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1A6BF70" w14:textId="7790D8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0B14D0" w14:textId="381836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2A4369" w14:textId="1C7339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68D070" w14:textId="356524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11227F" w14:textId="278BD3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651264" w14:textId="012189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7F5F46" w14:textId="0CB853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76A4D9" w14:textId="78737F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9ED6F2" w14:textId="44298C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A8FD83" w14:textId="641883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12428F" w14:textId="6AD3ED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D905C17" w14:textId="2E29EF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29B233" w14:textId="755313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A6322E" w14:textId="3ED766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383BF1C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CD4F5E6" w14:textId="6B32B3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ZSZ_VALID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0EA4595" w14:textId="656C0E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467C347A" w14:textId="48FC5D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5F613E0" w14:textId="631453E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6C652CE6" w14:textId="7C0C61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00785A10" w14:textId="56F986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Validação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423B782" w14:textId="4D6377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43C9B4" w14:textId="67D53C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9DA458" w14:textId="0A1D45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2B68AAA" w14:textId="567CF5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F270EA" w14:textId="67703C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E29857" w14:textId="6F9DD7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9FAFCCC" w14:textId="64E75B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C10AFB" w14:textId="14ECD1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CF1619" w14:textId="271080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78FB1E5" w14:textId="7FD036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A87EEC" w14:textId="1E105F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1A10AE" w14:textId="3D6B8E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FEC13E" w14:textId="68853B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486628" w14:textId="6AE901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8888567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06DE526E" w14:textId="212822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A0CF671" w14:textId="5A956D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7E571487" w14:textId="13E16D3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6DBB8A2F" w14:textId="01A560D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4EB112C0" w14:textId="0B8D9E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7A293C51" w14:textId="677A1A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AFBF733" w14:textId="7D0ACF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471819" w14:textId="3594E3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74563D" w14:textId="727DE5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B1D563A" w14:textId="7E50A8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81B07B" w14:textId="1C7160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D5C4E7A" w14:textId="4BEB9A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3B7875" w14:textId="7A3B5A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890E0D" w14:textId="1C7FB0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ECD1A0" w14:textId="127310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32DD36" w14:textId="2E0393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5D44A5" w14:textId="3A724B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C1F5A97" w14:textId="3D9514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E314DE" w14:textId="37795B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A46377" w14:textId="544070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C15EA8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1F99568" w14:textId="59672B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EE57FD6" w14:textId="584AB5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55661267" w14:textId="75C1871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7DCD534" w14:textId="1AC72A6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7DEC1948" w14:textId="4BAEF9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6592E6D9" w14:textId="657FD9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FAF113C" w14:textId="3A3DF2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35150C" w14:textId="502A10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753691" w14:textId="4A5F04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8BB1DE8" w14:textId="0D5831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774731" w14:textId="0A2223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F2EAA9" w14:textId="11E09D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921104A" w14:textId="2A37BE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7AB7E1" w14:textId="6E0E8A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ED1A24" w14:textId="03676D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10A407" w14:textId="620DB4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718F4A" w14:textId="7B9203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992CF31" w14:textId="1DA406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236552" w14:textId="11DFB1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F29815" w14:textId="428587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10DDC28" w14:textId="77777777" w:rsidTr="00012203">
        <w:trPr>
          <w:gridAfter w:val="1"/>
          <w:wAfter w:w="37" w:type="dxa"/>
          <w:trHeight w:val="130"/>
        </w:trPr>
        <w:tc>
          <w:tcPr>
            <w:tcW w:w="1422" w:type="dxa"/>
            <w:gridSpan w:val="2"/>
            <w:shd w:val="clear" w:color="auto" w:fill="FFFFFF"/>
            <w:vAlign w:val="center"/>
          </w:tcPr>
          <w:p w14:paraId="3079BAFE" w14:textId="0C584C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9078135" w14:textId="4394CA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9" w:type="dxa"/>
            <w:shd w:val="clear" w:color="auto" w:fill="FFFFFF"/>
            <w:vAlign w:val="center"/>
          </w:tcPr>
          <w:p w14:paraId="3FF4AD6A" w14:textId="714774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8AD8936" w14:textId="1E65332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1" w:type="dxa"/>
            <w:gridSpan w:val="4"/>
            <w:shd w:val="clear" w:color="auto" w:fill="FFFFFF"/>
            <w:vAlign w:val="center"/>
          </w:tcPr>
          <w:p w14:paraId="24759DF5" w14:textId="216065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9" w:type="dxa"/>
            <w:gridSpan w:val="3"/>
            <w:shd w:val="clear" w:color="auto" w:fill="FFFFFF"/>
            <w:vAlign w:val="center"/>
          </w:tcPr>
          <w:p w14:paraId="4F398277" w14:textId="109010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C4EED7D" w14:textId="72DDDA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F9C195" w14:textId="1D5C64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843DA1" w14:textId="0B9E0E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E3D34C9" w14:textId="499401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1EE10F" w14:textId="137E62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ACAE5A" w14:textId="151C05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A98B7D" w14:textId="4A8C4C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58F741" w14:textId="47E02A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123EF8" w14:textId="2E7416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069F70" w14:textId="12015B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1F6288" w14:textId="052603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913C2E3" w14:textId="47FEDD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28633E" w14:textId="7DA569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742721" w14:textId="466E8E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ED6BBAB" w14:textId="77777777" w:rsidTr="00AE27F6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79F91C8C" w14:textId="44D2947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4C93346" w14:textId="5D95F1F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5C0ED8F" w14:textId="5C708A0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566345C" w14:textId="646C7E6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CF363BE" w14:textId="3139BD9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00466451" w14:textId="0F2AF5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783274F" w14:textId="7E1D64D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D87B7CC" w14:textId="48B39AE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AA2FAE2" w14:textId="2D49518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97F67A0" w14:textId="70C96CD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7B72F75" w14:textId="7A60D11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69A4562C" w14:textId="6F43261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08AB870" w14:textId="7E1A2BF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EF3176F" w14:textId="4D16295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B19C24F" w14:textId="663D548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6930582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4DF9AA" w14:textId="7EB2ACE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6FBC29" w14:textId="27A0FB5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923CB9" w14:textId="65D7A44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3A299B3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7561B2" w14:textId="6BF4269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31ED17" w14:textId="0402EC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6155E9" w14:textId="41A402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54EE95D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0AB075" w14:textId="35D63BF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20526B" w14:textId="2E656F6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06AB84" w14:textId="53DF68C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"C"</w:t>
            </w:r>
          </w:p>
        </w:tc>
      </w:tr>
      <w:tr w:rsidR="00012203" w:rsidRPr="00012203" w14:paraId="6CFCE7F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91E2A6" w14:textId="70B57B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B0C875" w14:textId="6808B63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06F549" w14:textId="1754BF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Caracter;N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Numérico;L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Lógico;D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Data;M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=Memo</w:t>
            </w:r>
          </w:p>
        </w:tc>
      </w:tr>
      <w:tr w:rsidR="00012203" w:rsidRPr="00012203" w14:paraId="2D52162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348989" w14:textId="0DFAA77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8D1F32" w14:textId="255E788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F26D25" w14:textId="5FFBCF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62C5834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2F60D14E" w14:textId="4A889E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304A68B7" w14:textId="09465B1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31A003FB" w14:textId="7815694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0FB1F547" w14:textId="77777777" w:rsidTr="00E4010F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4BA124AF" w14:textId="3A6963E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000938E0" w14:textId="7829AF8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CD7A10B" w14:textId="724024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74A21A0" w14:textId="21B9246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1F8DDB3" w14:textId="56B52FB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35E0F7D" w14:textId="7FF5870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5.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A852B2A" w14:textId="094B07A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6.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1D5D4BB" w14:textId="1E71EE0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34EE81E" w14:textId="13C58A9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52BAD19" w14:textId="1C637D7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79C8EFE" w14:textId="2FD1A65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2C268A3B" w14:textId="18E7E6A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5D91B8BF" w14:textId="13873B6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 xml:space="preserve">12. 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8F4501B" w14:textId="45FDB50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13. SXG</w:t>
            </w:r>
          </w:p>
        </w:tc>
      </w:tr>
    </w:tbl>
    <w:p w14:paraId="59E1DD3F" w14:textId="3115CD1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478ECB25" w14:textId="77777777" w:rsidTr="00170858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7AA5D950" w14:textId="54E1B0A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3B711A79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43B9D8" w14:textId="7D115EA8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43D8236" w14:textId="1E6956E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B93D49" w14:textId="4A37D02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15155517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7641F97" w14:textId="72500D5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71CA6C4" w14:textId="323E351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ZSZ_FILIAL + ZSZ_CODIGO + ZSZ_CAMPO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31368EE9" w14:textId="29C12B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0129ED9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FED7A41" w14:textId="33E569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2477BAED" w14:textId="2612FD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ZSZ_FILIAL + ZSZ_CAMPO + ZSZ_CODIGO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04AC920" w14:textId="37264A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C6AC500" w14:textId="683920E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2B05F03" w14:textId="2B690F6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79539D4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4779B03C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09600139" w14:textId="226ACC3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31B9C3B" w14:textId="6C45B204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ZT0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154569F0" w14:textId="0591BE1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22FDE23F" w14:textId="6DC283B4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Cabecalho</w:t>
            </w:r>
            <w:proofErr w:type="spellEnd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 Configurador SQR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00DD5E5C" w14:textId="5452717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788013E4" w14:textId="6FF2EA4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5"/>
        <w:gridCol w:w="595"/>
        <w:gridCol w:w="118"/>
        <w:gridCol w:w="660"/>
        <w:gridCol w:w="232"/>
        <w:gridCol w:w="448"/>
        <w:gridCol w:w="562"/>
        <w:gridCol w:w="1010"/>
        <w:gridCol w:w="1010"/>
        <w:gridCol w:w="58"/>
        <w:gridCol w:w="952"/>
        <w:gridCol w:w="1010"/>
        <w:gridCol w:w="675"/>
        <w:gridCol w:w="335"/>
        <w:gridCol w:w="469"/>
        <w:gridCol w:w="320"/>
        <w:gridCol w:w="221"/>
        <w:gridCol w:w="97"/>
        <w:gridCol w:w="318"/>
        <w:gridCol w:w="320"/>
        <w:gridCol w:w="275"/>
        <w:gridCol w:w="43"/>
        <w:gridCol w:w="318"/>
        <w:gridCol w:w="318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38309981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 w:val="restart"/>
            <w:shd w:val="clear" w:color="auto" w:fill="C0C0C0"/>
            <w:vAlign w:val="center"/>
          </w:tcPr>
          <w:p w14:paraId="21CC47B5" w14:textId="2E34C6F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3" w:type="dxa"/>
            <w:gridSpan w:val="2"/>
            <w:vMerge w:val="restart"/>
            <w:shd w:val="clear" w:color="auto" w:fill="C0C0C0"/>
            <w:vAlign w:val="center"/>
          </w:tcPr>
          <w:p w14:paraId="34E7ABF1" w14:textId="39C285A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40" w:type="dxa"/>
            <w:gridSpan w:val="3"/>
            <w:shd w:val="clear" w:color="auto" w:fill="C0C0C0"/>
            <w:vAlign w:val="center"/>
          </w:tcPr>
          <w:p w14:paraId="36BC1771" w14:textId="768E408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7" w:type="dxa"/>
            <w:gridSpan w:val="7"/>
            <w:shd w:val="clear" w:color="auto" w:fill="C0C0C0"/>
            <w:vAlign w:val="center"/>
          </w:tcPr>
          <w:p w14:paraId="68DC0A30" w14:textId="4A4E6FE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5C7FBFDB" w14:textId="3E28E51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4" w:type="dxa"/>
            <w:gridSpan w:val="17"/>
            <w:shd w:val="clear" w:color="auto" w:fill="C0C0C0"/>
            <w:vAlign w:val="center"/>
          </w:tcPr>
          <w:p w14:paraId="2BF02E65" w14:textId="41E95ED9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32E29C8C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75B1A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2CE548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9ED9431" w14:textId="54BDF5AE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64A291" w14:textId="168704D5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0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7F17A5" w14:textId="1E0F233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7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BD8359" w14:textId="45C6DA0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864ABA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2EBCAE1" w14:textId="19482E5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D2E318" w14:textId="0126883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5EE2E4" w14:textId="3E4459D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331021" w14:textId="5F370E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FEB0E3" w14:textId="5E3547A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D4A159" w14:textId="3D0AC01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83EA59B" w14:textId="6078E85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63EFB7" w14:textId="1975EFE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2F03977" w14:textId="5C804CE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4D958FA" w14:textId="4112FC4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376B5A" w14:textId="106613A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1E3156" w14:textId="370BD26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91AC41F" w14:textId="5B941EE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2B00CBDF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2D2B15B7" w14:textId="231D847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ZT0_FILIAL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8ECC9CC" w14:textId="0AF74DE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F06796A" w14:textId="4DDE2F15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66CBD57" w14:textId="62B179D0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64A8604F" w14:textId="7464146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2A83AF43" w14:textId="5B4FB2E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8E75AC9" w14:textId="285659A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928265" w14:textId="5968CB5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A1516E" w14:textId="5B0EBB3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8BDC2CD" w14:textId="7D5D476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E70426" w14:textId="5CCE997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396D8D5" w14:textId="1D6C900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09319C" w14:textId="560EA54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4C0D310" w14:textId="2915B8D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6DD8CA" w14:textId="4126F1F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229E43" w14:textId="5A90DC3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1E6B38" w14:textId="2EDFECA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6043F5A" w14:textId="0224F3B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FF2AD9" w14:textId="56510BC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1BA7CA" w14:textId="7B0BAED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572AF1F0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3AF0FE7" w14:textId="43D005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ZT0_CODIGO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E01B242" w14:textId="4B0591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22087A9" w14:textId="5027E9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50137A2" w14:textId="2161422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5AC02881" w14:textId="3AED87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18DEB0DC" w14:textId="2EA6CE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233B327" w14:textId="46C470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6CA0BC" w14:textId="69509D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5EFD4D" w14:textId="183782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2844DF" w14:textId="0F3D9A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E6E6F1" w14:textId="5165D0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3693C6" w14:textId="098865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D0062B" w14:textId="0591D6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0898765" w14:textId="1515AA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1C1D90" w14:textId="188756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A6D80F" w14:textId="6785F3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BB7A83" w14:textId="7DB419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E57BCE0" w14:textId="04FA5A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F58336" w14:textId="0C1A45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B7A468" w14:textId="5DA676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157960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33E0E4C" w14:textId="02DE40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ZT0_DESCR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3EB75339" w14:textId="2552CC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1A0094D7" w14:textId="08E18DF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235ABB7F" w14:textId="473ED9F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6AD7C43C" w14:textId="7FE5CB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72902E7A" w14:textId="6B146C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053E1C1" w14:textId="4BCCDE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085E16" w14:textId="4E78F6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0E5BF1" w14:textId="479AF8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2EA003F" w14:textId="6E3071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18469C" w14:textId="21AA7F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597A5A" w14:textId="290E74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FB7CAED" w14:textId="4269AA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8F0C63C" w14:textId="5CC74D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F1A100" w14:textId="4A2BDE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BBA2F21" w14:textId="331300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AECC52" w14:textId="0F2F39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CE13CA1" w14:textId="7B9E11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DFDA56" w14:textId="2FFEAC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C7D3D0" w14:textId="469E0F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A0B619B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03A72F2" w14:textId="64D06C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ZT0_TPSAI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5D58540D" w14:textId="101F79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209D6206" w14:textId="64AA89B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0C6463D" w14:textId="35132B3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618165A1" w14:textId="59A564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Saida</w:t>
            </w:r>
            <w:proofErr w:type="spellEnd"/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3C24B8AA" w14:textId="2A4642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Saida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7CD302A" w14:textId="7282D6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BDB65D" w14:textId="1D3C8B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09F856" w14:textId="5A7E51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B88B9F6" w14:textId="06E0F9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52C71F" w14:textId="164D5E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AD9EF1" w14:textId="069A20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8B7639B" w14:textId="694DB0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752C44" w14:textId="11FD2F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300950" w14:textId="42C315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E22F62" w14:textId="30A2D0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409CF7" w14:textId="516AF6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ED28BD1" w14:textId="27C444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4AB3D4" w14:textId="137F06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E1C33B" w14:textId="067200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7228234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D0919C3" w14:textId="1E0750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ZT0_SEPARA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112E3039" w14:textId="7119BF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33FCC137" w14:textId="183F2B3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28D31E7" w14:textId="0BD5B56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7DC01300" w14:textId="64A99F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Separador</w:t>
            </w:r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4CA5EE06" w14:textId="0F18C8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Separador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4A932E0" w14:textId="243EED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1174EC" w14:textId="5BBAE5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BF4864" w14:textId="4B8934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749092F" w14:textId="3A8B76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F21648" w14:textId="2FA637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D4DA990" w14:textId="40AFFA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76ED840" w14:textId="654444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26AC80C" w14:textId="3534B6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894210" w14:textId="25D038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B82126" w14:textId="6D558F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DC97A2" w14:textId="4F2AA5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8B1D9BF" w14:textId="042502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FB618E" w14:textId="75302C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DA7760" w14:textId="7DDB94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439C1DA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8D99332" w14:textId="4674358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ZT0_HTML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5DF0BC74" w14:textId="7C932B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777A9F6E" w14:textId="3576735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36433161" w14:textId="7E3ED36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4ACA17CD" w14:textId="4BFB0B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45FFEAD7" w14:textId="36849B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5E10C02" w14:textId="4C4B2F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964A4C" w14:textId="64BDBA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AD0779" w14:textId="697340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60479D6" w14:textId="675C28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C2C827" w14:textId="2645F4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856FF7" w14:textId="38C98D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D250A81" w14:textId="69F528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110E468" w14:textId="5A5049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17590D" w14:textId="057DE9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C01786" w14:textId="4BE559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533451" w14:textId="4D44BF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10AC996" w14:textId="46CA92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E4683E" w14:textId="31C271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7FE9D1" w14:textId="3A7CC8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7D94D5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53BE43D" w14:textId="3BEAEB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ZT0_CSS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5AF9B26" w14:textId="72E67D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1CDFFA57" w14:textId="2B35E1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793A6E8" w14:textId="6427B17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0" w:type="dxa"/>
            <w:gridSpan w:val="4"/>
            <w:shd w:val="clear" w:color="auto" w:fill="FFFFFF"/>
            <w:vAlign w:val="center"/>
          </w:tcPr>
          <w:p w14:paraId="5677012D" w14:textId="791AF8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2637" w:type="dxa"/>
            <w:gridSpan w:val="3"/>
            <w:shd w:val="clear" w:color="auto" w:fill="FFFFFF"/>
            <w:vAlign w:val="center"/>
          </w:tcPr>
          <w:p w14:paraId="2E74EE98" w14:textId="7C6E1B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6F20F7D" w14:textId="40830F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49192F" w14:textId="644F6D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257F3B2" w14:textId="0092A0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2CC26B" w14:textId="556714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2B32AD" w14:textId="246537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43EC58" w14:textId="39AA79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CEA91C" w14:textId="6D50AF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3A7968" w14:textId="327404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504348" w14:textId="40F556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31D2FC" w14:textId="7827EA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77F65F" w14:textId="1871EF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93378C5" w14:textId="4D3EBC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AD0ABC" w14:textId="0EAF8E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81C116" w14:textId="08E47E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6B3CD33" w14:textId="77777777" w:rsidTr="008455EE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251CAD6B" w14:textId="6C4B63F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83599B1" w14:textId="2347255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B560181" w14:textId="7B706B5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D848269" w14:textId="22D4038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F8BDA19" w14:textId="3A9796E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33AD6C2" w14:textId="6485CFD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34DBD0C" w14:textId="7C848CA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85A56C4" w14:textId="0415D3E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CBF7C22" w14:textId="546F96A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90A29DF" w14:textId="57F2FB3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5F54439" w14:textId="1F9CBE4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5D473458" w14:textId="5B3BA9D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FAFF4B4" w14:textId="1AEE877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56960D0" w14:textId="4BD010E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5119029" w14:textId="0825A05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527D0ED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D9E903" w14:textId="22AF9FF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CD063C" w14:textId="4699316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675063D" w14:textId="7E0938B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5D1183B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E74535" w14:textId="4E7B4A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5707DA" w14:textId="4EEF20F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D50AF0" w14:textId="02863AB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546052B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6A731E" w14:textId="75CC19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ZT0_CODIGO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CF0045" w14:textId="4D9BE26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4A1DA7" w14:textId="1A810FA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NextNumero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"ZT0", 1, "ZT0_CODIGO", .T.)</w:t>
            </w:r>
          </w:p>
        </w:tc>
      </w:tr>
      <w:tr w:rsidR="00012203" w:rsidRPr="00012203" w14:paraId="027B74E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3AB8DF49" w14:textId="168C700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ZT0_TPSAI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615AD3A7" w14:textId="4DAEFCC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7476893A" w14:textId="77BB61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1=CSV Auto Performance BCP;2=CSV Normal;3=Excel;4=TC Browse;5 =Workflow</w:t>
            </w:r>
          </w:p>
        </w:tc>
      </w:tr>
      <w:tr w:rsidR="00012203" w:rsidRPr="00012203" w14:paraId="42CD3C26" w14:textId="77777777" w:rsidTr="004F62F4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2077DAA" w14:textId="309D1F8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046CBEB3" w14:textId="16D04D8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5ADC87A2" w14:textId="5039E2D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94C2AF1" w14:textId="57C04CE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A183844" w14:textId="07537BB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E3364F0" w14:textId="28BCB7C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4B43C08" w14:textId="6AE3008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16FC7A9" w14:textId="2198B7A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84B868B" w14:textId="7AC95AF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4756EC5" w14:textId="19B316B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8274119" w14:textId="067B167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14F94B81" w14:textId="3B199E9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3AD24B3C" w14:textId="60E6962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2402B63" w14:textId="091BE51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6845649" w14:textId="0E3135D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333E52A7" w14:textId="77777777" w:rsidTr="00C97446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0C7302C7" w14:textId="6CBE01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2B48DEEB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A7FC33" w14:textId="259C94D2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82EECC" w14:textId="0305FFA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0FB96A" w14:textId="182D687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7E042850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0F7BB2E" w14:textId="65BCF7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1AD4CC93" w14:textId="4366E96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ZT0_FILIAL + ZT0_CODIGO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70B8D65A" w14:textId="65F6620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0EA7A2E" w14:textId="17BC552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F1AFC41" w14:textId="4731FE4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0629531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1B532AAA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478E4D15" w14:textId="60988DE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9300116" w14:textId="5F49C10D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ZT1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01A681DC" w14:textId="76D016E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6BD098BB" w14:textId="232CECBA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Itens Configurador SQR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C802689" w14:textId="0EB8028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63F578A8" w14:textId="3F6EF18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5"/>
        <w:gridCol w:w="595"/>
        <w:gridCol w:w="118"/>
        <w:gridCol w:w="660"/>
        <w:gridCol w:w="232"/>
        <w:gridCol w:w="449"/>
        <w:gridCol w:w="561"/>
        <w:gridCol w:w="1010"/>
        <w:gridCol w:w="1010"/>
        <w:gridCol w:w="61"/>
        <w:gridCol w:w="949"/>
        <w:gridCol w:w="1010"/>
        <w:gridCol w:w="679"/>
        <w:gridCol w:w="331"/>
        <w:gridCol w:w="473"/>
        <w:gridCol w:w="318"/>
        <w:gridCol w:w="219"/>
        <w:gridCol w:w="99"/>
        <w:gridCol w:w="318"/>
        <w:gridCol w:w="318"/>
        <w:gridCol w:w="275"/>
        <w:gridCol w:w="43"/>
        <w:gridCol w:w="318"/>
        <w:gridCol w:w="318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1BADDA9A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 w:val="restart"/>
            <w:shd w:val="clear" w:color="auto" w:fill="C0C0C0"/>
            <w:vAlign w:val="center"/>
          </w:tcPr>
          <w:p w14:paraId="65CF6A59" w14:textId="71976C7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3" w:type="dxa"/>
            <w:gridSpan w:val="2"/>
            <w:vMerge w:val="restart"/>
            <w:shd w:val="clear" w:color="auto" w:fill="C0C0C0"/>
            <w:vAlign w:val="center"/>
          </w:tcPr>
          <w:p w14:paraId="612FD29D" w14:textId="5929BAB2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41" w:type="dxa"/>
            <w:gridSpan w:val="3"/>
            <w:shd w:val="clear" w:color="auto" w:fill="C0C0C0"/>
            <w:vAlign w:val="center"/>
          </w:tcPr>
          <w:p w14:paraId="02AFBBAA" w14:textId="30EC1D0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80" w:type="dxa"/>
            <w:gridSpan w:val="7"/>
            <w:shd w:val="clear" w:color="auto" w:fill="C0C0C0"/>
            <w:vAlign w:val="center"/>
          </w:tcPr>
          <w:p w14:paraId="2ABF0814" w14:textId="6D2156C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7DA5BE42" w14:textId="330AD89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0" w:type="dxa"/>
            <w:gridSpan w:val="17"/>
            <w:shd w:val="clear" w:color="auto" w:fill="C0C0C0"/>
            <w:vAlign w:val="center"/>
          </w:tcPr>
          <w:p w14:paraId="5A80D666" w14:textId="42244A5C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718B8C79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BA34AC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83B7C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F5BA6E" w14:textId="3DAB8415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1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2EFD22" w14:textId="77F6EDD9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2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6C050E" w14:textId="14D95E5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8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B1A3AC" w14:textId="7205CEC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E0B84E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6C3C62" w14:textId="5B9C3A0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3554C5F" w14:textId="136B2D0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5FD15F" w14:textId="11AC5E5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F002E7" w14:textId="1CACB4F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AAC2624" w14:textId="28A6E4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402531" w14:textId="2587F11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DFBB24" w14:textId="6B399AF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1B34F7" w14:textId="1BFA966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4CB95E3" w14:textId="7768A86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41FB1B" w14:textId="0510B5E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4B2C3F" w14:textId="6D204EE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ED6D3D" w14:textId="0B7F5C1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0B60C1" w14:textId="2FFCC17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795D944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08B3E7BF" w14:textId="7977CE6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ZT1_FILIAL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78CE5131" w14:textId="45EBFBA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1E0DB798" w14:textId="1F2192EC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0F490030" w14:textId="1B4247C8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7E98ED3A" w14:textId="20584E6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8" w:type="dxa"/>
            <w:gridSpan w:val="3"/>
            <w:shd w:val="clear" w:color="auto" w:fill="FFFFFF"/>
            <w:vAlign w:val="center"/>
          </w:tcPr>
          <w:p w14:paraId="4BD1C853" w14:textId="11BC9BD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9FEF48A" w14:textId="107861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4F82A8C" w14:textId="1B210A4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852396" w14:textId="33B95FF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1B30C75" w14:textId="4010EB3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CF1AB9D" w14:textId="3FB9B45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5167F9" w14:textId="31C5457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40E8F4E" w14:textId="2BF0167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D9C60A1" w14:textId="7DBF2B2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33CA4B" w14:textId="715A1A8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E475DC" w14:textId="3D64E59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8A783A" w14:textId="308D163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3313D8" w14:textId="6C2D770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8D5050" w14:textId="0AD060A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4ED6DF" w14:textId="3D9807D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11B0B6F8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53D6CADD" w14:textId="740BC3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ZT1_CODIGO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72316AAE" w14:textId="41A7A3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6CD692B7" w14:textId="2059C07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7EC759E8" w14:textId="36AC8BA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40D11AFB" w14:textId="6AD771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638" w:type="dxa"/>
            <w:gridSpan w:val="3"/>
            <w:shd w:val="clear" w:color="auto" w:fill="FFFFFF"/>
            <w:vAlign w:val="center"/>
          </w:tcPr>
          <w:p w14:paraId="3104F935" w14:textId="564430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6D940EB" w14:textId="1C599A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79C48F7" w14:textId="44C522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A82484" w14:textId="19983F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A8DAE4C" w14:textId="3368D6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8648B59" w14:textId="46D87E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42CB32" w14:textId="2FE59F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7A0C4A" w14:textId="440DA9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2364588" w14:textId="694FF4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16334B" w14:textId="317260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9BAA99F" w14:textId="4F4231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0A2FBF" w14:textId="552198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6D69D4F" w14:textId="243C92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5DC142" w14:textId="7FB4EF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CBC77C" w14:textId="7BE84E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06DDCEE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1B61683" w14:textId="025051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ZT1_ITEM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218A9AA0" w14:textId="547EB1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5D5AA957" w14:textId="4159585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7A1F57CD" w14:textId="1C0068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1F785494" w14:textId="0EC3AE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638" w:type="dxa"/>
            <w:gridSpan w:val="3"/>
            <w:shd w:val="clear" w:color="auto" w:fill="FFFFFF"/>
            <w:vAlign w:val="center"/>
          </w:tcPr>
          <w:p w14:paraId="6651640A" w14:textId="4970EB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B77CF43" w14:textId="0B5D78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57324E" w14:textId="48CF81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31A292" w14:textId="388C0A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36726A" w14:textId="2C1A87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4D008E6" w14:textId="021FB5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F248D5" w14:textId="106D78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8E0CEB9" w14:textId="21AD1A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36763A7" w14:textId="64115B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66CC58" w14:textId="72FD7E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2BA1B2C" w14:textId="6C8BC5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B11A3D" w14:textId="36190E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D4852EE" w14:textId="067E59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A233DA" w14:textId="7DEEF1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ABFF4C" w14:textId="117331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4D97603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249103C2" w14:textId="1932B3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ZT1_DESCR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6A49F633" w14:textId="72E64B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327702BB" w14:textId="743A20C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1AB0919C" w14:textId="06CAE8F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02CEC0B4" w14:textId="4E61E4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638" w:type="dxa"/>
            <w:gridSpan w:val="3"/>
            <w:shd w:val="clear" w:color="auto" w:fill="FFFFFF"/>
            <w:vAlign w:val="center"/>
          </w:tcPr>
          <w:p w14:paraId="50C36140" w14:textId="176057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276C65E" w14:textId="6C8E39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A4E721" w14:textId="7DFA8A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43B4E1" w14:textId="5B2AB8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67EF80D" w14:textId="7D203F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FFEDC2C" w14:textId="4C2C8A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514878" w14:textId="4C7195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C55FE2F" w14:textId="4655D1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051BB3" w14:textId="3B99C6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049EEF" w14:textId="04A637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5208E0" w14:textId="7BF4C3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2B28E0" w14:textId="7D3B54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1CC1FB9" w14:textId="394253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E9C9E8" w14:textId="315E08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9F3B0FB" w14:textId="4DB8B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51E8DA7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230CED95" w14:textId="7ABBF8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4203270C" w14:textId="198E20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0DFDE0DD" w14:textId="7B943B3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5FA8282B" w14:textId="72335A1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5119E811" w14:textId="18E116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2638" w:type="dxa"/>
            <w:gridSpan w:val="3"/>
            <w:shd w:val="clear" w:color="auto" w:fill="FFFFFF"/>
            <w:vAlign w:val="center"/>
          </w:tcPr>
          <w:p w14:paraId="69E8A3F9" w14:textId="527545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CE77275" w14:textId="71A5E4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61EB4AA" w14:textId="2A358C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305C683" w14:textId="2D8AD6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F9D40AB" w14:textId="07F75D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C6B8FD" w14:textId="38ABAE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B385B9" w14:textId="31D097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A1DCC72" w14:textId="688F36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38FAC5" w14:textId="75DF01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F92ABD" w14:textId="179D14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E95FF6" w14:textId="6AE2CD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134F44" w14:textId="6B592E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4D49097" w14:textId="02DB7F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BB9CC4" w14:textId="0AECC4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79CF9C" w14:textId="609575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9908F74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62ACEA07" w14:textId="45F1E1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ZT1_IDQRY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1E9AFB44" w14:textId="0480F0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3AA628AF" w14:textId="337C96C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13739845" w14:textId="14FC666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54A5489C" w14:textId="2B4405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Query</w:t>
            </w:r>
          </w:p>
        </w:tc>
        <w:tc>
          <w:tcPr>
            <w:tcW w:w="2638" w:type="dxa"/>
            <w:gridSpan w:val="3"/>
            <w:shd w:val="clear" w:color="auto" w:fill="FFFFFF"/>
            <w:vAlign w:val="center"/>
          </w:tcPr>
          <w:p w14:paraId="63DF75B1" w14:textId="6DED9CF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Query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EB2EC28" w14:textId="383187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1A80BE" w14:textId="61670D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C9B410" w14:textId="0D5A57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50DCF1D" w14:textId="7F505A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CF4FF1" w14:textId="5DE933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3ACA89" w14:textId="1943B0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B78B886" w14:textId="32AE67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4B9C7C" w14:textId="29080D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BF168A" w14:textId="2A1CFF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D08FA4" w14:textId="49B4CE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234273" w14:textId="0DA9D3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0B8EE46" w14:textId="5CE2E1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99CB9F" w14:textId="6E2458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256495" w14:textId="6EC7F9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4028742" w14:textId="77777777" w:rsidTr="00012203">
        <w:trPr>
          <w:gridAfter w:val="1"/>
          <w:wAfter w:w="37" w:type="dxa"/>
          <w:trHeight w:val="130"/>
        </w:trPr>
        <w:tc>
          <w:tcPr>
            <w:tcW w:w="1425" w:type="dxa"/>
            <w:gridSpan w:val="2"/>
            <w:shd w:val="clear" w:color="auto" w:fill="FFFFFF"/>
            <w:vAlign w:val="center"/>
          </w:tcPr>
          <w:p w14:paraId="48D3F9C7" w14:textId="307F78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ZT1_ORDEM</w:t>
            </w:r>
          </w:p>
        </w:tc>
        <w:tc>
          <w:tcPr>
            <w:tcW w:w="713" w:type="dxa"/>
            <w:gridSpan w:val="2"/>
            <w:shd w:val="clear" w:color="auto" w:fill="FFFFFF"/>
            <w:vAlign w:val="center"/>
          </w:tcPr>
          <w:p w14:paraId="07221DB0" w14:textId="59746E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42D9ACF9" w14:textId="37383B1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1" w:type="dxa"/>
            <w:gridSpan w:val="2"/>
            <w:shd w:val="clear" w:color="auto" w:fill="FFFFFF"/>
            <w:vAlign w:val="center"/>
          </w:tcPr>
          <w:p w14:paraId="33CDA39A" w14:textId="302A243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2" w:type="dxa"/>
            <w:gridSpan w:val="4"/>
            <w:shd w:val="clear" w:color="auto" w:fill="FFFFFF"/>
            <w:vAlign w:val="center"/>
          </w:tcPr>
          <w:p w14:paraId="730A07EF" w14:textId="0C9F5B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2638" w:type="dxa"/>
            <w:gridSpan w:val="3"/>
            <w:shd w:val="clear" w:color="auto" w:fill="FFFFFF"/>
            <w:vAlign w:val="center"/>
          </w:tcPr>
          <w:p w14:paraId="62DF567B" w14:textId="4CC215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D0593DD" w14:textId="0F64CB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A063D55" w14:textId="14192B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6BBA9F" w14:textId="73FB77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BE3504E" w14:textId="0ECB2A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8CCBED" w14:textId="4C60E5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782C38" w14:textId="2E5FB7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455A7A" w14:textId="57ED09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ACD702" w14:textId="5BCE7C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C135A6" w14:textId="6BA64C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341DE8" w14:textId="521B33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6C501B" w14:textId="207A29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249FB58" w14:textId="1B2B34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3C2927" w14:textId="3BE257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0369E7" w14:textId="346262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4B3497D" w14:textId="77777777" w:rsidTr="00B16750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4415D0D5" w14:textId="0DDD30E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3F964F5" w14:textId="79AAF8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1A2BBDB" w14:textId="2EFAB92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B0DAAE2" w14:textId="639EE4D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6617047" w14:textId="61BED33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31D14E8" w14:textId="70BACD0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DB7DC33" w14:textId="4957BD9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1877B27" w14:textId="4611FB7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58C4CEE" w14:textId="3AE9C0E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426FFE0F" w14:textId="349942B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D7256BF" w14:textId="76A2460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0676BA4D" w14:textId="4A65F7B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13D5D871" w14:textId="44DD6B6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7F748DF" w14:textId="7D6EC15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E350B15" w14:textId="1CFBD57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6FEE807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D1C97D" w14:textId="2BC2EC2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2B8785" w14:textId="6FEAAAD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FABB41" w14:textId="18A92B6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E3D09E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09BDC9D9" w14:textId="644A14C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ZT1_FILIAL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50F540C1" w14:textId="281E52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6BC20B6B" w14:textId="2ADCCEF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5D4BCB0C" w14:textId="77777777" w:rsidTr="00F8360D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AA6BB83" w14:textId="55AB323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49747E0F" w14:textId="23B1C29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514EDC1" w14:textId="7583028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EF1B298" w14:textId="3E05EA6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95D54DF" w14:textId="03FE9C7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0C8DDF2F" w14:textId="59C5E87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9B7BE67" w14:textId="1873BF2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9105553" w14:textId="2B79DFB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2A63E2C" w14:textId="7D87419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EAC02D7" w14:textId="48EB67B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7F5B850" w14:textId="09F5A94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38ACB678" w14:textId="306BB03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54E0F887" w14:textId="2E53A99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B96A52E" w14:textId="5A9CB7A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0437F166" w14:textId="493E604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1E24DB9B" w14:textId="77777777" w:rsidTr="00F44A16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60CFC77C" w14:textId="76EECE0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50350514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CEA5C0D" w14:textId="1D10B858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DA64EB" w14:textId="257CC6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5E717F" w14:textId="3EE7A24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0F6E7404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2AA2AF8" w14:textId="3CCCE04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553F21F7" w14:textId="37B023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ZT1_FILIAL + ZT1_CODIGO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7206F192" w14:textId="786AD8A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901539E" w14:textId="376B682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E87CD7A" w14:textId="7B5240F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0CB4A96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14240650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2984C0EF" w14:textId="4512EC7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4EA6830" w14:textId="0A17D920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ZT2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0FABF1B3" w14:textId="3413B6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526427F5" w14:textId="09294425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Cadastro do Boleto SEVEN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675DCA3A" w14:textId="7BBB0C1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1D933673" w14:textId="49660D7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6"/>
        <w:gridCol w:w="594"/>
        <w:gridCol w:w="116"/>
        <w:gridCol w:w="656"/>
        <w:gridCol w:w="238"/>
        <w:gridCol w:w="440"/>
        <w:gridCol w:w="570"/>
        <w:gridCol w:w="1010"/>
        <w:gridCol w:w="1010"/>
        <w:gridCol w:w="41"/>
        <w:gridCol w:w="969"/>
        <w:gridCol w:w="1010"/>
        <w:gridCol w:w="672"/>
        <w:gridCol w:w="338"/>
        <w:gridCol w:w="466"/>
        <w:gridCol w:w="320"/>
        <w:gridCol w:w="224"/>
        <w:gridCol w:w="94"/>
        <w:gridCol w:w="320"/>
        <w:gridCol w:w="320"/>
        <w:gridCol w:w="276"/>
        <w:gridCol w:w="42"/>
        <w:gridCol w:w="318"/>
        <w:gridCol w:w="320"/>
        <w:gridCol w:w="320"/>
        <w:gridCol w:w="10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56F44F99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vMerge w:val="restart"/>
            <w:shd w:val="clear" w:color="auto" w:fill="C0C0C0"/>
            <w:vAlign w:val="center"/>
          </w:tcPr>
          <w:p w14:paraId="101EA84C" w14:textId="698B217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0" w:type="dxa"/>
            <w:gridSpan w:val="2"/>
            <w:vMerge w:val="restart"/>
            <w:shd w:val="clear" w:color="auto" w:fill="C0C0C0"/>
            <w:vAlign w:val="center"/>
          </w:tcPr>
          <w:p w14:paraId="032B180C" w14:textId="1990A72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4" w:type="dxa"/>
            <w:gridSpan w:val="3"/>
            <w:shd w:val="clear" w:color="auto" w:fill="C0C0C0"/>
            <w:vAlign w:val="center"/>
          </w:tcPr>
          <w:p w14:paraId="27462CD3" w14:textId="5D696ED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82" w:type="dxa"/>
            <w:gridSpan w:val="7"/>
            <w:shd w:val="clear" w:color="auto" w:fill="C0C0C0"/>
            <w:vAlign w:val="center"/>
          </w:tcPr>
          <w:p w14:paraId="4A32516D" w14:textId="30CE089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076AAAFA" w14:textId="6B2D7F6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8" w:type="dxa"/>
            <w:gridSpan w:val="17"/>
            <w:shd w:val="clear" w:color="auto" w:fill="C0C0C0"/>
            <w:vAlign w:val="center"/>
          </w:tcPr>
          <w:p w14:paraId="222DED46" w14:textId="4B7E2CE6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3BED0E2C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20A02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0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AC64D6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EB44E3" w14:textId="125E0B6E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A544D4" w14:textId="3CE944B1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1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7F4A05" w14:textId="09B7549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5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4E3FC0" w14:textId="5934F0A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F06E3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D3B5E2" w14:textId="15D569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F58F91" w14:textId="37385A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91A02B" w14:textId="0806C6C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BA5A13" w14:textId="0705266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41E7D8A" w14:textId="6B9EE9E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C313E3" w14:textId="4A80FEE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DED5F0" w14:textId="51BF49E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C2364D" w14:textId="3283951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A9E0D7" w14:textId="7CFB493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6239324" w14:textId="4F3526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D08972" w14:textId="4522A7C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35AB2F" w14:textId="5D8ACBF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C0CFB4" w14:textId="30C0952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4C68D5B7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7950E11" w14:textId="43167F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ZT2_FILIAL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1C495B6D" w14:textId="11F35FB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5451AE2" w14:textId="55D40694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07252DBA" w14:textId="7C73C603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3857FDA8" w14:textId="6CFB9FF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22AADBA4" w14:textId="55C1357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FB8F29B" w14:textId="1178A5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3FD77C" w14:textId="1C6FDDC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3A8C36" w14:textId="62768B6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21B722" w14:textId="4445C6F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7B39B7" w14:textId="4ECE8AF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61FB51" w14:textId="4D627E6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DF34A75" w14:textId="6B230FA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7C6A69" w14:textId="2126AFD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0AF405" w14:textId="542B843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402E4C" w14:textId="5F9ACE6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3CE237" w14:textId="2011858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FBF3232" w14:textId="2C92C0F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F57651" w14:textId="0D0CA23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C8C635" w14:textId="1279091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3D93DCCB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8CA0B3E" w14:textId="01EC59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ZT2_CODIGO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6A1E2023" w14:textId="70E901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0C3DE05" w14:textId="75E9F5D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15293099" w14:textId="49CFB48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683A1BB2" w14:textId="70F32C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Boleto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18456BC2" w14:textId="398AEE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A43C120" w14:textId="3DB056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54C5AF" w14:textId="31C200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330BB57" w14:textId="171130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8FE09C" w14:textId="1FFEE4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A878A5" w14:textId="1FC065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291FB7" w14:textId="523AB7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B29E26" w14:textId="4C2F05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69FC82" w14:textId="3A37A4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08E5DC" w14:textId="4B7E04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671293" w14:textId="5F3E5B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404939" w14:textId="1E0C52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545F5EA" w14:textId="646F5C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F7BC31" w14:textId="64AFD6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FB87C2" w14:textId="7F9140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32DACCA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379275D" w14:textId="5BF8DB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ZT2_DESC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19E7EE68" w14:textId="13B1FE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1B1DA87" w14:textId="303B0CE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4F196993" w14:textId="55FABD0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1CF4020C" w14:textId="06E268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Boleto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7FF5170" w14:textId="3665AC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do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8E40FAC" w14:textId="1769E0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3A3F74" w14:textId="329955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A13CA7" w14:textId="3A0AA1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A0A1A5" w14:textId="1CB161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65FBA6" w14:textId="1E402B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73FECD" w14:textId="4103A9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02BCBC" w14:textId="4A149C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0F7654" w14:textId="4E5370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3B3BEC" w14:textId="07BFC0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76AA8B" w14:textId="59A588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798038" w14:textId="0A7051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438C97E" w14:textId="691106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96EF5E" w14:textId="6CDBB0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69C815" w14:textId="6DF619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F7F58C8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9196C2F" w14:textId="7F7490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ZT2_BITMAP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7F580437" w14:textId="4645AE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EA69FB6" w14:textId="170B8CA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0949F6BE" w14:textId="6D7904B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758B809B" w14:textId="0C07B2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03D1B33F" w14:textId="54CA74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ED631F5" w14:textId="72C5AB5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475514" w14:textId="304567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97A846" w14:textId="49170A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1F4E42" w14:textId="1E5D7C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0A2919" w14:textId="6D2C63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D765F2" w14:textId="6E61BA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6EC1CB" w14:textId="40D145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0D4A29" w14:textId="4DFF0D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E2D053" w14:textId="4943D7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5EDA4A" w14:textId="1DC9D2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E9366D" w14:textId="04D1E5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D9E2DF" w14:textId="14F0E1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E12E5F" w14:textId="6A774D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BCD68B" w14:textId="341DAC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CB77E5D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7329430" w14:textId="37AB42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ZT2_BANCO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6A6BDB90" w14:textId="792AE0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6D31355" w14:textId="03B79C2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2A996C90" w14:textId="46DD5BD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5AE68B21" w14:textId="4867E6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9746161" w14:textId="422EBE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0C8B1C2" w14:textId="1A0797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58526B" w14:textId="1BDAF1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5E9EC5" w14:textId="6797AA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FDEBD8" w14:textId="6A8A55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4D961B" w14:textId="14B453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848570" w14:textId="282CCE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3000EA7" w14:textId="78CEF2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3EE4FA" w14:textId="136FA1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E3092A" w14:textId="40991F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E34887" w14:textId="6C62E5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624CB0" w14:textId="6E8618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F2500A3" w14:textId="74D433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963B12" w14:textId="4E1F90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64CA73" w14:textId="3C4D37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37D5C9C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04DEC4B7" w14:textId="31CE6C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ZT2_AGENCI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712D523B" w14:textId="5B7E62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2B892A6" w14:textId="032E243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2DDED5D4" w14:textId="1366590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58BDF2AB" w14:textId="7BE650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0A135CFF" w14:textId="5AEF1B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Número da Agência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3E35212" w14:textId="73FCA7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D02F30" w14:textId="432A2F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AF3C8C" w14:textId="2DC9E4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B2A738" w14:textId="4F1781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C5D974" w14:textId="5388BB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33DCE8" w14:textId="6BD6C1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AE78BD" w14:textId="278865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5AB6F0" w14:textId="42721A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28EB95" w14:textId="200DF3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E2772A" w14:textId="60F7F1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025D65" w14:textId="197C2B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0C5F569" w14:textId="4BEDC8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649197" w14:textId="059B5B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321C87" w14:textId="5E2AA3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115ECED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A793C6B" w14:textId="6EF051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ZT2_CONTA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480FC1E4" w14:textId="012119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F8E2CAF" w14:textId="5D5F18E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2C54FBC9" w14:textId="01D3B1A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534C0910" w14:textId="31D241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270489C0" w14:textId="2FA063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 Corrente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425438B" w14:textId="710D23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9D1F8F" w14:textId="2A29B7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D098BA" w14:textId="60154F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7FE101" w14:textId="5BDA1E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E79724" w14:textId="4FC2DF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9E0742" w14:textId="6E92DA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B895E3E" w14:textId="3F8AA4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F1669C" w14:textId="0AEEC0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FA52B3" w14:textId="5BEDE8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4389AD" w14:textId="015CDE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0573DC" w14:textId="4EF725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3A99BC" w14:textId="0B3E14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28AF38" w14:textId="08F51B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D6BCCE" w14:textId="08EF62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65C59C8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92112B1" w14:textId="0AB2EE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ZT2_SUBCTA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74D6C93E" w14:textId="779FA2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EF35186" w14:textId="0AAF77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078B6138" w14:textId="59B867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091D453D" w14:textId="7938BB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Sub-Conta</w:t>
            </w:r>
            <w:proofErr w:type="spellEnd"/>
            <w:proofErr w:type="gram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42F5E8DC" w14:textId="06A0EB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Sub-Conta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Par. Bancos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EF3267F" w14:textId="4CAEDB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18C988" w14:textId="7328CD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F80F65" w14:textId="1B30C0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7356E0" w14:textId="5F130E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D8DC21" w14:textId="0BBCBA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81ACE4" w14:textId="0BB23B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7D26492" w14:textId="7CE5E2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69024A" w14:textId="21AFAA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89B523" w14:textId="0767EA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F6DAE7" w14:textId="4F0038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38ABEF" w14:textId="66D5D4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328A566" w14:textId="6FE0EA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5E0F05" w14:textId="4BA03C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733245" w14:textId="5A86BC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A433F9D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BE274C5" w14:textId="3F8A75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ZT2_BOLAGE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79A683B4" w14:textId="7AD83F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4177DF1" w14:textId="7BACBDC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1447293F" w14:textId="50E2886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09060D30" w14:textId="1F5515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 Bol.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48349FDC" w14:textId="426CF8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 do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5E5A852" w14:textId="4AB127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770CC1" w14:textId="208F2A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314671" w14:textId="364625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68407C" w14:textId="48073A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7E89F2" w14:textId="0B1F8B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7EEBE5" w14:textId="210483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82C8816" w14:textId="5773CE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6D69F0" w14:textId="0225DB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861400" w14:textId="409250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BA088F" w14:textId="00BCEC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E73782" w14:textId="3718C1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1493CBB" w14:textId="603598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ABCF37" w14:textId="23CD8D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393F6E" w14:textId="6F3F79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CA2D46F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112B7EC" w14:textId="1BC43D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ZT2_DVAGEN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0626B919" w14:textId="72F61D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69797D3" w14:textId="7FE4054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50A845C7" w14:textId="26B4537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6289D21C" w14:textId="5D1C84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Agência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C4E6ED0" w14:textId="299255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DV da Agência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7FDF7F4" w14:textId="488C50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1E3609" w14:textId="419679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0BF4C7" w14:textId="4541CE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BA335D" w14:textId="460EA1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512BB0" w14:textId="325350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05BB8D" w14:textId="63FECC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5F90E67" w14:textId="42288F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AA5AC2" w14:textId="771CE8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68C068" w14:textId="2AEF49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AA4040" w14:textId="1AA4A1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6FDBBA" w14:textId="231753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14D2771" w14:textId="1D81CD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EEEEB9" w14:textId="370EE7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48EC6D" w14:textId="344A18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EC9C551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E0439A4" w14:textId="6156D1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ZT2_BOLCTA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03245380" w14:textId="1F8A50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3A3FFFD" w14:textId="5AA6608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65A04003" w14:textId="2F8DB32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4FC49F49" w14:textId="33A37F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 Bol.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451F9873" w14:textId="5CA84F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82840F4" w14:textId="7BC109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50ADED" w14:textId="2DDE4A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2D3C69" w14:textId="5B8031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733D6C" w14:textId="79B08B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081154" w14:textId="663693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78DAD16" w14:textId="31E7AF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362293" w14:textId="547180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D9255C" w14:textId="1514D1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7B30F5" w14:textId="121AEA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120E7C" w14:textId="1B201D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C258AD" w14:textId="3C264F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3D0D671" w14:textId="78DF9A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DBF6E9E" w14:textId="62A880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035467" w14:textId="7E5AEA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A335248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1326BFB" w14:textId="503165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ZT2_DVCTA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26653A9A" w14:textId="3D99A7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485E530" w14:textId="155B1B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6FB62199" w14:textId="16D908C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3933EF81" w14:textId="02E12B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Conta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18780AB2" w14:textId="356E50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Conta Corrente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03F188B" w14:textId="5F3A25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9D6A15" w14:textId="014D10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FB7C72" w14:textId="71CF54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E212EE" w14:textId="730B7D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FD157E" w14:textId="56B8ED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2E654F" w14:textId="4B49EF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FF135C8" w14:textId="63DF7E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A90855" w14:textId="08EF3E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B17415" w14:textId="49D84A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BEFCE2" w14:textId="0A6777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F826DF" w14:textId="462C6F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F7F867" w14:textId="2F2C78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015485" w14:textId="691E82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1448A2" w14:textId="0BD5A5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1263439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0A3AC551" w14:textId="517BD2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ZT2_CODREG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0BB06176" w14:textId="48C2A7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897A5B7" w14:textId="21C6BDB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3CBD19A6" w14:textId="4488688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3D8DC9AD" w14:textId="1AFA4A7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Regra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037EB98F" w14:textId="7D7DAE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de Regras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FA14FE8" w14:textId="7AA0DC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835085" w14:textId="107EE6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B4E4F7" w14:textId="076E97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C0D218" w14:textId="23C9F3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4887A8" w14:textId="2160CB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8926ED" w14:textId="38106F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5A72558" w14:textId="089B2A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50733E" w14:textId="43A28A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61D5F0" w14:textId="46252E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1590572" w14:textId="52C154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32B52A" w14:textId="5FA928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75CEDEE" w14:textId="09D451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208148" w14:textId="5C73EB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0C5503" w14:textId="62AABF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CD2F7CD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DBED9F2" w14:textId="6EE59F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ZT2_CARTCP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1DBC0C9B" w14:textId="5A27CD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23C5B2B" w14:textId="291646E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708257AF" w14:textId="02308D1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536AD753" w14:textId="29418B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Compl. Cart.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44D363A5" w14:textId="204CE4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Complemente da Carteira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CA27845" w14:textId="6E4297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ECEC45" w14:textId="42F26A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3100FD" w14:textId="4F1097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FFAF5E" w14:textId="4B8307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F79199" w14:textId="77A4B9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997C5D" w14:textId="232A22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44D733" w14:textId="40CE1D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008A16" w14:textId="5D8ACA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BE1734" w14:textId="5844A1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8CFBFC" w14:textId="455CBB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ABC113" w14:textId="04DF91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C1AB72A" w14:textId="77F46E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F1A81D" w14:textId="2B96E8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CB42EB" w14:textId="6C010C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DE9773E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C04221F" w14:textId="44440C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ZT2_CONTRA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359DC6E5" w14:textId="0C43D9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0E40B8C" w14:textId="79C2BB3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479BB0DB" w14:textId="5C8D964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3ADCA7D6" w14:textId="174577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Contrato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3E1F9FB9" w14:textId="28791F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do Contrato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E3F5405" w14:textId="6B3EA5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873F86" w14:textId="385CC0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9CCD3F" w14:textId="0680E4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7AD45C" w14:textId="232C60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31AB88" w14:textId="1D2CCC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8E5FA5" w14:textId="230E3B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EF7EB40" w14:textId="1B1A5F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08B378" w14:textId="621B65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D9C56D" w14:textId="5CA781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77E7B2" w14:textId="68F965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0096AB" w14:textId="0575F6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DA0F377" w14:textId="1A7A33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A8F1CD" w14:textId="69E46F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510994" w14:textId="2AF6CF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F742505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7BC2B43" w14:textId="2BC01A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ZT2_CIP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78D46BCC" w14:textId="69526D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83875BC" w14:textId="557A8C2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79097440" w14:textId="3692A70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7ABDBBF9" w14:textId="0FF1F1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CIP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BE1420E" w14:textId="1FC25E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CIP do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BB00400" w14:textId="24406F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9669F0" w14:textId="66137E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6AF26E" w14:textId="49EE74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E3426C" w14:textId="171830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78089D" w14:textId="470263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EF7802" w14:textId="596992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5DB99B4" w14:textId="475129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A451FA" w14:textId="7A81A9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E9B783" w14:textId="6C4611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3218AD" w14:textId="484529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E95087" w14:textId="51B97A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CC34746" w14:textId="78478E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92288F" w14:textId="2DBE73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2AF7E0" w14:textId="613811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FEC9B06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C4C080D" w14:textId="00705D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ZT2_USOBCO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2BDD9EAF" w14:textId="6608AD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01D6FBF" w14:textId="2C1EBBF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3454D9DD" w14:textId="317CD58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3636C748" w14:textId="2EF4B0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Uso Banco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6E87E062" w14:textId="423847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Uso do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DB7F786" w14:textId="76BFDB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9FCD7C" w14:textId="33DF95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E9AE6FD" w14:textId="424A88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9C42B0" w14:textId="0A1453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B73E6C" w14:textId="0D82A3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E2589B" w14:textId="2663EA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66DDB98" w14:textId="7B1FEB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8E3EC8" w14:textId="29C39E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0B57AC" w14:textId="7B4A2C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2F333C" w14:textId="003DC1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CD3ECA" w14:textId="595859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EEEBBDA" w14:textId="38432C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A96652" w14:textId="5D1158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C7469C" w14:textId="4FF6E6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6C848EA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EB32C29" w14:textId="31D41C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ZT2_FORNSN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2AB1F63D" w14:textId="5FDBBB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84057BB" w14:textId="28BC449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2772650C" w14:textId="131919E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6A9B351B" w14:textId="212FE9F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Form. N. Num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F512C0A" w14:textId="3869696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Formato Nosso Número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81376AA" w14:textId="757A9D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BC3B57" w14:textId="79F159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3D3B71" w14:textId="2C3E60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1E38CA" w14:textId="010A06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7575F2" w14:textId="56616F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3AB993" w14:textId="1CE6E7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EE3590" w14:textId="470550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89A423" w14:textId="276E3E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6AAFDB" w14:textId="23DA71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E90F92" w14:textId="6B0464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07118E" w14:textId="113239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439534C" w14:textId="2C34BF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3D54DC" w14:textId="177965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ED7C59" w14:textId="61AA11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1050488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0B82C147" w14:textId="2951EFE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ZT2_LOCPAG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323D7DDC" w14:textId="522E7B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C123C2E" w14:textId="17C07A7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629BBA0D" w14:textId="06A4D39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0B3D82FB" w14:textId="7F99B9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Pagto</w:t>
            </w:r>
            <w:proofErr w:type="spell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1D68D22" w14:textId="610C7F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Local de Pagamento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EF122CD" w14:textId="386A8F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D0D6F4" w14:textId="27F3F6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DD34F98" w14:textId="0798C6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A144ED" w14:textId="176145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DDEF3F" w14:textId="558222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3011BC" w14:textId="14DA15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B254EEF" w14:textId="6707E9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52078F" w14:textId="3AD0A6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F8BF89" w14:textId="0BD6A4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D8A24B" w14:textId="6E9992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D6E193" w14:textId="728788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98BC70" w14:textId="7B23AD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81EE14" w14:textId="5FA76D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97437D" w14:textId="058BF8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606CE7F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B2AA9A4" w14:textId="585EAA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ZT2_CNABCF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6EBABD6F" w14:textId="719B8C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D0248C2" w14:textId="57A3384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2BADF0A7" w14:textId="6AF4348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4AF5F6A8" w14:textId="0B638C6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Arq.Conf.Cob</w:t>
            </w:r>
            <w:proofErr w:type="spellEnd"/>
            <w:proofErr w:type="gram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9046984" w14:textId="49019D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Arquivo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Cobranca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950C8AB" w14:textId="7B27B1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2F082F" w14:textId="13C24A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59D886" w14:textId="5CE6C6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D48AA3" w14:textId="42313C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D74FA7" w14:textId="172AB3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179B99" w14:textId="321ED2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6B925EE" w14:textId="16A718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F10423" w14:textId="3E7FFC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38830A" w14:textId="622AE3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07E5AE" w14:textId="3AE2B9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033640" w14:textId="6CF831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745209F" w14:textId="4BD0C3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0158C4" w14:textId="6F1EB7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B72B59" w14:textId="54EEF4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40520C2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764CD70" w14:textId="294CBC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ZT2_CNABRT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712A299C" w14:textId="635837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98B4379" w14:textId="45FEA8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6EA87842" w14:textId="1C21D2D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501A6D31" w14:textId="08C0AA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Arq.Conf.Ret</w:t>
            </w:r>
            <w:proofErr w:type="spellEnd"/>
            <w:proofErr w:type="gram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20DBDC53" w14:textId="507FF1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Arquivo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Retorno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DA028BB" w14:textId="6752DE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4759D5" w14:textId="37A89C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4E40A7" w14:textId="43D318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1345AD" w14:textId="4A1A8A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64ACD4" w14:textId="466AD4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471695" w14:textId="4EF931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63A3C9B" w14:textId="05D155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33BE0E" w14:textId="57BF4E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0EFE53" w14:textId="217222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3F6475" w14:textId="696DE8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FDC016" w14:textId="7BC17C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CBEE5D5" w14:textId="1A3356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83EE0D" w14:textId="1DE6BB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50421D" w14:textId="2FC04C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0E83CDF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C4C7A0D" w14:textId="68130D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ZT2_TPEMIT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1CF3303F" w14:textId="46C1D9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88EAD8A" w14:textId="42D815A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54A45A01" w14:textId="04CD96B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401DAE28" w14:textId="1827D3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Emitente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4DAF0D8C" w14:textId="5CF6FE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Emitente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FA7859B" w14:textId="5E0F31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BD6BAA" w14:textId="1A8269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D8493A" w14:textId="2ACC47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7E0233" w14:textId="2FDEEA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2726FC" w14:textId="144ED8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0F5DD3" w14:textId="29A162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8F3E0B" w14:textId="760068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4C1664" w14:textId="21E4A9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03F7D6" w14:textId="75F6D6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64789D0" w14:textId="6036CA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7EA577" w14:textId="2C3AF8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9E82DA" w14:textId="63EAF3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0E96A5" w14:textId="3ECA55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B633A6" w14:textId="043F0D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CAE4EB8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AA2B0F9" w14:textId="5E8D80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ZT2_CRBCO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7E6C4155" w14:textId="2FA13A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A1343E8" w14:textId="532B4A9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7020CFA7" w14:textId="57421EA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35CB3899" w14:textId="1C2829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 Corr.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0471408" w14:textId="7C7158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 Correspondente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1D85790" w14:textId="0DBD1A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A41549" w14:textId="73B8F0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D199E3" w14:textId="6930AE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0989C9" w14:textId="0DEA37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F7A249" w14:textId="3DE11E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19A230" w14:textId="7A4EA0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16FD2D8" w14:textId="0BD329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F88647" w14:textId="1B2429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443B84" w14:textId="2CA489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AC1C2F" w14:textId="21A16B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C1F9C3" w14:textId="2E5908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7977AA4" w14:textId="6996A2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48C662" w14:textId="349577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EF9184" w14:textId="499AD5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4730CC3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F3526D1" w14:textId="6FC0A6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ZT2_CRAGEN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651F10FE" w14:textId="7186D2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3DBBDDB" w14:textId="59F0322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500F75BD" w14:textId="78267DF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7C24C52C" w14:textId="4F7FB3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Corr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29AD304E" w14:textId="269FFA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Correspondente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422FBF8" w14:textId="5AAE30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295EEA" w14:textId="07E6B9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2B20BC" w14:textId="0A6A89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938B2A" w14:textId="675E1C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4E8CF2" w14:textId="2FC3E1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781ECB7" w14:textId="18680A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630949" w14:textId="5D998A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682970" w14:textId="2BF46C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0A6116" w14:textId="3C009A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3B7A0E" w14:textId="12DF3B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0C66F0A" w14:textId="028790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79E812A" w14:textId="511A85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CDFA62" w14:textId="5F866B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0B3814" w14:textId="7D5A97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F9A2EB5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4F1881E" w14:textId="70D844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ZT2_CRDVAG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30FFB4C0" w14:textId="0D9D26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CC5F906" w14:textId="732683A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31EF3BC3" w14:textId="6150072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41D486D9" w14:textId="0E5874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Ag. Corr.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114618F6" w14:textId="32CE1A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DV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Correspondente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9385EF2" w14:textId="47270C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9F51FE" w14:textId="50FD39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193C38" w14:textId="2A8E96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27D3A3" w14:textId="001C0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EEDCE4" w14:textId="5995D2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9D1E60" w14:textId="1F2017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A312FA" w14:textId="00A73C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1BF350" w14:textId="7ED447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520C84" w14:textId="0D6D00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B71699" w14:textId="7E8512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EA9BC3" w14:textId="75D6FF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F6659D0" w14:textId="03E0B9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904F76" w14:textId="010BD7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4545F9" w14:textId="0AE243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D9AB8E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0170612" w14:textId="0BA689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ZT2_CRCTA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4E50C77D" w14:textId="474083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C01F648" w14:textId="3161839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4251E2E6" w14:textId="7B40E57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5A7A7AFA" w14:textId="13109A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 Corr.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27CCB877" w14:textId="6105F0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 Correspondente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3CD796E" w14:textId="25CB8B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B866C0" w14:textId="7F23AC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94A9BE8" w14:textId="70EBDF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4BEA0B" w14:textId="27614E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5EB53C" w14:textId="1330A4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5BA7C5" w14:textId="40EC35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C401CC2" w14:textId="18F85F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9C49C5" w14:textId="75AFE2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C6D7D2" w14:textId="12D1DDE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52512E" w14:textId="3E2087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012CE6" w14:textId="462F91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4245B08" w14:textId="2929F6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C515D3" w14:textId="13E98D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E32A47" w14:textId="254CC0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CB7387F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0D83C6C5" w14:textId="022149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ZT2_CRDVCT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136D3BA7" w14:textId="73BEF2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60961F1A" w14:textId="39579DE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7A341371" w14:textId="430E61A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3ADABE94" w14:textId="19DD6A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DV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Corr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74CDF639" w14:textId="543720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Conta Correspondente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C6BED55" w14:textId="537376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7C9CD5" w14:textId="6C1849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99981C" w14:textId="726123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6D200C" w14:textId="32EEC4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7336D7" w14:textId="614139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0B9EB5" w14:textId="7A3A4E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1D48655" w14:textId="2DADCA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323908" w14:textId="657137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C2ACB1" w14:textId="772BAE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67D267" w14:textId="741012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FF7390" w14:textId="72C419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D01335B" w14:textId="3EF052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1BEDF3" w14:textId="1BB575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84261F" w14:textId="6B6AF5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A6581AD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30EC8C4" w14:textId="56A82F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ZT2_DIGCAR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3938BB82" w14:textId="2EC24C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07E2C76" w14:textId="504DEBF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137C9A97" w14:textId="495620D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2E433FAA" w14:textId="2F1899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Díg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Cart</w:t>
            </w:r>
            <w:proofErr w:type="spell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64EE280F" w14:textId="4D19C4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de Dígitos Carteira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F83B658" w14:textId="41EEA6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F72137" w14:textId="61E96A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5C20D41" w14:textId="3EA4F9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833B06" w14:textId="1CBFE0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7C28CC" w14:textId="5FCAD5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360F3A" w14:textId="61F554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FF2D3E1" w14:textId="614722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B70DDE" w14:textId="50159A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9BE128" w14:textId="63C805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197765" w14:textId="018F6E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0662E9" w14:textId="6B4600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90D835A" w14:textId="5F3551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74CD2B" w14:textId="50C7BD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EFAA4F" w14:textId="35655C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E505D96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5B0C8BE1" w14:textId="25894E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ZT2_DIGSEQ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0B5F19DF" w14:textId="7C487A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A703F66" w14:textId="4F7A940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1F3D1F86" w14:textId="446D6A3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06EF07A3" w14:textId="6AEE9D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Dig. Seq.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1B04B549" w14:textId="31067D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de Dígitos Sequencia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EAB666C" w14:textId="53E359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84F9DA" w14:textId="34208A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71F802" w14:textId="18C5A8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44606F" w14:textId="787D1D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3457F8" w14:textId="6B34FD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1F902C" w14:textId="423C98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9EAC1FA" w14:textId="20BFC2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204D11" w14:textId="73864E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395653" w14:textId="77E994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AB17D21" w14:textId="71BB30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1A1FB3" w14:textId="1D7548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33EDF28" w14:textId="3E6178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03E629" w14:textId="0BC725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6A18AA4" w14:textId="76882B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748EB2A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33D5DBB" w14:textId="5006BA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ZT2_DIGCON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54419B82" w14:textId="16E915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3F7BC7D" w14:textId="02774EF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020707B1" w14:textId="1C3F569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62BEC393" w14:textId="253EC5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Dig.Conv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4B61DA09" w14:textId="40F65B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de Dígitos Convênio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3F670E0" w14:textId="346864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55008B" w14:textId="3DD636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028CB0" w14:textId="2E7652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DC44FC" w14:textId="488D2D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4F3390" w14:textId="5ADD4E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7A081C" w14:textId="28731E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95EA20" w14:textId="28281A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4379D5" w14:textId="697FCA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A5C0AA" w14:textId="660D24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DD13E6" w14:textId="14CB69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5125BC" w14:textId="1CB6AC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8218C90" w14:textId="020A8D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1A6679" w14:textId="302B8B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DA1AF5" w14:textId="4D2A6D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591AC22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AF6E8AA" w14:textId="1BEEF6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ZT2_CTAFOR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0D487E01" w14:textId="0C0A57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116A157" w14:textId="7B4744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4C384A31" w14:textId="715AE10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26830D7F" w14:textId="45A284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Imp.Cta.Form</w:t>
            </w:r>
            <w:proofErr w:type="spellEnd"/>
            <w:proofErr w:type="gram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0CA996DC" w14:textId="53D056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Imprime Conta Formatada?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10D219A" w14:textId="5F830B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CF0D2D" w14:textId="2AA47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395754" w14:textId="2BD8DF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D82582" w14:textId="7EE6FE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23A698" w14:textId="6FA597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BB022B" w14:textId="0B9366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4EE325" w14:textId="7D8D22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6CCCC5" w14:textId="459F2B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F88E19" w14:textId="28B1DE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704639" w14:textId="22976F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42DD56" w14:textId="3AF854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23203E8" w14:textId="19AF98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CCC90D" w14:textId="51C3A3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49D588" w14:textId="518BD4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2683967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EB3214B" w14:textId="126E60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ZT2_TIPPAG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69112B16" w14:textId="76184B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2AEDA1C" w14:textId="3796FE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18F24C53" w14:textId="1B990C2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2266D210" w14:textId="67564D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Tip. Pagador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5D957558" w14:textId="2DC4990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Pagador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9C3A063" w14:textId="21CC4B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ECD39F" w14:textId="593DCF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7F7CE9" w14:textId="747ACF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E7E41D" w14:textId="197603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2714D6" w14:textId="0274C6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572997" w14:textId="54C3B5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E34325" w14:textId="6C8BBD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93D29C" w14:textId="537554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03814A" w14:textId="68394E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883CCD3" w14:textId="59F30F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55856F" w14:textId="1C6EC0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2ECB172" w14:textId="65D350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6005C8" w14:textId="7339A4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CA994E" w14:textId="4EDACA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AE09BBB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341D498" w14:textId="388552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ZT2_MSBLQL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5F8589B5" w14:textId="67FFF2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100D154" w14:textId="6321118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376B3E8F" w14:textId="2BD4BE3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284BD2E3" w14:textId="498054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7FE60742" w14:textId="71C5E6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6B1630B" w14:textId="328A57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315E68" w14:textId="78B129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FFAB93" w14:textId="202431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66008B" w14:textId="045C7E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2F9BAE" w14:textId="266F6A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742B1E" w14:textId="46CD06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A6ED9E" w14:textId="5B6743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F6D0CB" w14:textId="30473C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B4C21B" w14:textId="0AB0B5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874ECB" w14:textId="39097B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E67213" w14:textId="79E56B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B322D1" w14:textId="4458E8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4B4C39" w14:textId="5A2B7E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B7E533" w14:textId="38A02F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2F4952C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C7959D0" w14:textId="52F869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ZT2_OBS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66776C88" w14:textId="4CCABF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0E8B93CC" w14:textId="6BD6A94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1BB1AC4A" w14:textId="72388F5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0A2B48AF" w14:textId="65AEBB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Observações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39902516" w14:textId="0032A5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Observações Internas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9EB89B7" w14:textId="30C748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0F31B0" w14:textId="698478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F1D83F" w14:textId="10C585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01C248" w14:textId="27DDB7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86EC05" w14:textId="1FB466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194793" w14:textId="6D2ED0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3DB8F04" w14:textId="6FC77A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0A8AA1" w14:textId="129583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753E32" w14:textId="2C607F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0DFD9CF" w14:textId="340BF7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B3A546" w14:textId="1AD727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4D86EC9" w14:textId="449D86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1ECE44" w14:textId="5188D4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DBD7DB" w14:textId="6005E7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7245054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C76CEAA" w14:textId="49F93E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ZT2_USERGI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24E34971" w14:textId="684EC7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E854D4A" w14:textId="39FA212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1AF2F68A" w14:textId="69F90C1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75E8B9C3" w14:textId="23EDFC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7C2B5F6E" w14:textId="21FF2C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6F8E6E3" w14:textId="0F4D14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BE69E8" w14:textId="29F0C7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F1C225" w14:textId="0B1DE8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B1EF9E" w14:textId="1EE78A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4242A3" w14:textId="70CD34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033092" w14:textId="160AE9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46B2435" w14:textId="495A96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58F6EC" w14:textId="1D1866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058444" w14:textId="204B6B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AFF7F2" w14:textId="1DAB8D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C7F78D" w14:textId="433060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270A0C8" w14:textId="6A4C6E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D4FA36" w14:textId="2922E9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8FD67E" w14:textId="64AB85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F37C219" w14:textId="77777777" w:rsidTr="00012203">
        <w:trPr>
          <w:gridAfter w:val="1"/>
          <w:wAfter w:w="36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59159F8" w14:textId="581D2B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ZT2_USERGA</w:t>
            </w:r>
          </w:p>
        </w:tc>
        <w:tc>
          <w:tcPr>
            <w:tcW w:w="710" w:type="dxa"/>
            <w:gridSpan w:val="2"/>
            <w:shd w:val="clear" w:color="auto" w:fill="FFFFFF"/>
            <w:vAlign w:val="center"/>
          </w:tcPr>
          <w:p w14:paraId="64356C56" w14:textId="7FBDDD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708A1926" w14:textId="7141954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8" w:type="dxa"/>
            <w:gridSpan w:val="2"/>
            <w:shd w:val="clear" w:color="auto" w:fill="FFFFFF"/>
            <w:vAlign w:val="center"/>
          </w:tcPr>
          <w:p w14:paraId="7CF3B4F2" w14:textId="0F5633A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1" w:type="dxa"/>
            <w:gridSpan w:val="4"/>
            <w:shd w:val="clear" w:color="auto" w:fill="FFFFFF"/>
            <w:vAlign w:val="center"/>
          </w:tcPr>
          <w:p w14:paraId="2C71A8B8" w14:textId="3B6D91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51" w:type="dxa"/>
            <w:gridSpan w:val="3"/>
            <w:shd w:val="clear" w:color="auto" w:fill="FFFFFF"/>
            <w:vAlign w:val="center"/>
          </w:tcPr>
          <w:p w14:paraId="1F62579D" w14:textId="2073FB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AC7E16D" w14:textId="3D490D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1FDFB4" w14:textId="37FAB2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D5AC58" w14:textId="29C1B7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418F67" w14:textId="6E81E5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2722C8" w14:textId="223D74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46E2D9F" w14:textId="46C3B0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D8F3DE" w14:textId="7918A0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1073F4" w14:textId="2F1007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3D0520" w14:textId="1FA8E5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FA59EA" w14:textId="1AEA64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58562D" w14:textId="2873A6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6EED30A" w14:textId="50472F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23068A" w14:textId="14025D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BEC928" w14:textId="728819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F61A518" w14:textId="77777777" w:rsidTr="00EC1014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5D15A446" w14:textId="52661F6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24BF802" w14:textId="32D0BBF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77631C0" w14:textId="0CC6E57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C5F8876" w14:textId="455EDD8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802FE6B" w14:textId="63664EB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5E729E9" w14:textId="66E6191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03F9DB8" w14:textId="245E89E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03928007" w14:textId="59DD8CB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6463A67" w14:textId="236BC62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F3B3B2F" w14:textId="789DD48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4E5A7C00" w14:textId="59EF43B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0053E4A5" w14:textId="4B069DE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D773CD9" w14:textId="57E369A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33CFA109" w14:textId="4A58E5E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B200E1C" w14:textId="4F78147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78E48E6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5370C2" w14:textId="73388AC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19B198" w14:textId="5B30709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BEFC5E" w14:textId="6C5D617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42BD70B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AF4265" w14:textId="5A9294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92EC31" w14:textId="0164DC2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7BE2EE" w14:textId="48BD66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6F927E7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D8E261" w14:textId="25F4256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ZT2_BANCO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719A99" w14:textId="4D26167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44C6FC" w14:textId="5F0A17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SA6DV</w:t>
            </w:r>
          </w:p>
        </w:tc>
      </w:tr>
      <w:tr w:rsidR="00012203" w:rsidRPr="00012203" w14:paraId="2FF8E4D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34BB7" w14:textId="01FB34B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ZT2_CODREG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0C8A6B" w14:textId="0614B31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26E3AB" w14:textId="7411D2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</w:t>
            </w:r>
          </w:p>
        </w:tc>
      </w:tr>
      <w:tr w:rsidR="00012203" w:rsidRPr="00012203" w14:paraId="1B7DF74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04C11E" w14:textId="4A2F6F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ZT2_TPEMIT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71A180" w14:textId="0D41A0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4D59E1" w14:textId="3E652B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"E"</w:t>
            </w:r>
          </w:p>
        </w:tc>
      </w:tr>
      <w:tr w:rsidR="00012203" w:rsidRPr="00012203" w14:paraId="597DD5B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AA2AD5" w14:textId="69C9852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ZT2_TPEMIT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39F83B" w14:textId="2BF1491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F4DAE1" w14:textId="6A13E3C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Banco;E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=Empresa</w:t>
            </w:r>
          </w:p>
        </w:tc>
      </w:tr>
      <w:tr w:rsidR="00012203" w:rsidRPr="00012203" w14:paraId="18ADB3D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BCADDE" w14:textId="67396F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ZT2_CRBCO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66F850" w14:textId="2D48F7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50E6A8" w14:textId="47BD84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SA6DV</w:t>
            </w:r>
          </w:p>
        </w:tc>
      </w:tr>
      <w:tr w:rsidR="00012203" w:rsidRPr="00012203" w14:paraId="26F7891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45D107" w14:textId="5590C9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ZT2_CTAFOR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70E4EA" w14:textId="568647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0ACA16" w14:textId="14F04E5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"S"</w:t>
            </w:r>
          </w:p>
        </w:tc>
      </w:tr>
      <w:tr w:rsidR="00012203" w:rsidRPr="00012203" w14:paraId="6750CD0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AC426" w14:textId="7672F1B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ZT2_CTAFOR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A3E183" w14:textId="70AD54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0F3428" w14:textId="7959033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Sim;Não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14BAA53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30B701" w14:textId="0D9D0A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ZT2_TIPPAG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E9685C" w14:textId="75A6708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555C16" w14:textId="6D82D83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"3"</w:t>
            </w:r>
          </w:p>
        </w:tc>
      </w:tr>
      <w:tr w:rsidR="00012203" w:rsidRPr="00012203" w14:paraId="4447A6C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2F273E" w14:textId="0B4C2D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ZT2_TIPPAG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017A85" w14:textId="33E2BFF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C62A0A" w14:textId="08407D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1=Sem Código;2=Com Código;3=Com Código + Loja</w:t>
            </w:r>
          </w:p>
        </w:tc>
      </w:tr>
      <w:tr w:rsidR="00012203" w:rsidRPr="00012203" w14:paraId="3190B9B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1DFBE8" w14:textId="78AA4C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55CF85" w14:textId="6242D50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06EBCB" w14:textId="0BCE16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17556D8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64835FE9" w14:textId="1A70154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1F035918" w14:textId="4F2DF4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E7DB353" w14:textId="0D70D7A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1141A68D" w14:textId="77777777" w:rsidTr="00B5004D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70A6C7D8" w14:textId="2606ACD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494D9D15" w14:textId="6922129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419012F5" w14:textId="5B2F29A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F342329" w14:textId="3B5ECC5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E35B3CA" w14:textId="3ED2983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0D3F0256" w14:textId="3026A26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5494853" w14:textId="5530AE7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7688300" w14:textId="47A1164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F767196" w14:textId="09E01A2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DF0787C" w14:textId="75580FC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7D4B0396" w14:textId="4E62155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41D589D4" w14:textId="23D89DF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38155911" w14:textId="4830E8E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1C415409" w14:textId="17635CB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CB64C15" w14:textId="59E8321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55BCA3CD" w14:textId="77777777" w:rsidTr="00AC4625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264C3C93" w14:textId="37C349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4E013E18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10F145" w14:textId="20B7EF6B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049FB6" w14:textId="4B68A76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6FD313" w14:textId="08EAD17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683FDB30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2565A8F" w14:textId="3740BD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25DD1357" w14:textId="7BADF37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ZT2_FILIAL + ZT2_CODIGO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D3BBFF5" w14:textId="2324B73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2F2A132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56CAA861" w14:textId="6AD3E1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7AA7BCA" w14:textId="4EDA634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ZT2_FILIAL + ZT2_BANCO + ZT2_AGENCI + ZT2_CONTA + ZT2_CODIGO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25BB31A" w14:textId="777D94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C06CF6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5D72A7F1" w14:textId="69E7D8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12A1B5E0" w14:textId="6956F2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ZT2_FILIAL + ZT2_CRBCO + ZT2_CRAGEN + ZT2_CRCTA + ZT2_CODIGO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0CB0660" w14:textId="405D29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0117A71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BEC76CE" w14:textId="6FAB7D5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6996BB17" w14:textId="4099D0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ZT2_FILIAL + ZT2_BANCO + ZT2_AGENCI + ZT2_CONTA + ZT2_SUBCTA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6943DBE" w14:textId="67B7DE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906CB52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6EC7E5C" w14:textId="6D727A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9B84B37" w14:textId="7258BC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ZT2_FILIAL + ZT2_BANCO + ZT2_BOLAGE + ZT2_BOLCTA + ZT2_CODIGO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E2A54DE" w14:textId="1001F1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BD782BD" w14:textId="67168E4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75D7BB5" w14:textId="085FABE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5E71F07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1AF13ADA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1B4755A8" w14:textId="336B74F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ADCAA7" w14:textId="5A33C46D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ZT3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18441A20" w14:textId="285EB34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07AAEC9C" w14:textId="12A53BDA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Cad. Regras Boleto SEVEN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343CBE0" w14:textId="068F907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59521B33" w14:textId="700A11B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27"/>
        <w:gridCol w:w="583"/>
        <w:gridCol w:w="128"/>
        <w:gridCol w:w="655"/>
        <w:gridCol w:w="227"/>
        <w:gridCol w:w="452"/>
        <w:gridCol w:w="558"/>
        <w:gridCol w:w="1010"/>
        <w:gridCol w:w="1010"/>
        <w:gridCol w:w="59"/>
        <w:gridCol w:w="951"/>
        <w:gridCol w:w="1010"/>
        <w:gridCol w:w="672"/>
        <w:gridCol w:w="338"/>
        <w:gridCol w:w="466"/>
        <w:gridCol w:w="320"/>
        <w:gridCol w:w="224"/>
        <w:gridCol w:w="94"/>
        <w:gridCol w:w="320"/>
        <w:gridCol w:w="320"/>
        <w:gridCol w:w="276"/>
        <w:gridCol w:w="42"/>
        <w:gridCol w:w="318"/>
        <w:gridCol w:w="320"/>
        <w:gridCol w:w="320"/>
        <w:gridCol w:w="10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1A4A61A5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vMerge w:val="restart"/>
            <w:shd w:val="clear" w:color="auto" w:fill="C0C0C0"/>
            <w:vAlign w:val="center"/>
          </w:tcPr>
          <w:p w14:paraId="3977252C" w14:textId="088429C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1" w:type="dxa"/>
            <w:gridSpan w:val="2"/>
            <w:vMerge w:val="restart"/>
            <w:shd w:val="clear" w:color="auto" w:fill="C0C0C0"/>
            <w:vAlign w:val="center"/>
          </w:tcPr>
          <w:p w14:paraId="2AD9D38A" w14:textId="51449775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4" w:type="dxa"/>
            <w:gridSpan w:val="3"/>
            <w:shd w:val="clear" w:color="auto" w:fill="C0C0C0"/>
            <w:vAlign w:val="center"/>
          </w:tcPr>
          <w:p w14:paraId="019524B6" w14:textId="4F733241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0" w:type="dxa"/>
            <w:gridSpan w:val="7"/>
            <w:shd w:val="clear" w:color="auto" w:fill="C0C0C0"/>
            <w:vAlign w:val="center"/>
          </w:tcPr>
          <w:p w14:paraId="51AE09D9" w14:textId="115BBDC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1CBC985C" w14:textId="078C772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8" w:type="dxa"/>
            <w:gridSpan w:val="17"/>
            <w:shd w:val="clear" w:color="auto" w:fill="C0C0C0"/>
            <w:vAlign w:val="center"/>
          </w:tcPr>
          <w:p w14:paraId="0A2DCE27" w14:textId="32C3D050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50460F59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0B520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576C0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F0A2C2" w14:textId="67BCD8C5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D72D70" w14:textId="52D4DBE6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7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99C0AA" w14:textId="5DEF83A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3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F7220A" w14:textId="489A999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E1B95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CD5950" w14:textId="1001046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E83D0F" w14:textId="1211FB0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7B50FA" w14:textId="56D8ADD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DE4949" w14:textId="5192BB1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AE2D6A" w14:textId="0520705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1128AD" w14:textId="4881C32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5267A3" w14:textId="3528359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5EBC8B" w14:textId="629D935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7402A8" w14:textId="522A392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96988F" w14:textId="38DEC6F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678243" w14:textId="55839DA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FD15C9" w14:textId="354360F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8F308B" w14:textId="74EC9D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1873B550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7DB95E4B" w14:textId="2C0AA5F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ZT3_FILIAL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B636087" w14:textId="43022A5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E7AE97E" w14:textId="15F674FE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C5C676F" w14:textId="24816320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FF8CCF0" w14:textId="7A199AE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16DAF532" w14:textId="10CB28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8FD491E" w14:textId="0F37EC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EAE873" w14:textId="0364194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E47AD6" w14:textId="4743F49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4955A1" w14:textId="034559A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67054B" w14:textId="6CDAB03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42AED6" w14:textId="49686FB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13A4878" w14:textId="69266AD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FB0B26" w14:textId="23A69F2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E76555" w14:textId="281C997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272E04" w14:textId="3CB256C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1D3BE0" w14:textId="28ACF07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68ED3D8" w14:textId="511329D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61ECA5" w14:textId="7FDB790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C0546E" w14:textId="662DFD4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0A206039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34FB4B32" w14:textId="1035C9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ZT3_CODREG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7808E03" w14:textId="1D97BE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09D4E28F" w14:textId="2D42571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70436C8" w14:textId="6B0DD3E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07B65E4B" w14:textId="7F5402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Regra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7A4C093B" w14:textId="3D0992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Regra do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20B2028" w14:textId="21EA1C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DD84F6" w14:textId="15B904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0429075" w14:textId="161E64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ACB018" w14:textId="16FF0F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EC6F84" w14:textId="54ED73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7F2340" w14:textId="682A46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781150" w14:textId="132E9A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3CF358" w14:textId="5E4945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50432C" w14:textId="2C5403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2DBE69" w14:textId="395642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5EE8A4E" w14:textId="7ED704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B3C82BD" w14:textId="363976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707389" w14:textId="7F1AFB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0D37C0" w14:textId="220495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D1DB0C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249841A" w14:textId="327741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ZT3_BANCO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95D916A" w14:textId="51800B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15A083A6" w14:textId="50A56B3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9E73FC3" w14:textId="69258EF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785E81E" w14:textId="2A70F2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Banco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77269D4A" w14:textId="4F1518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F6D0A49" w14:textId="2610C5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30434D" w14:textId="72B344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929DF8" w14:textId="2CFF0D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C2E106" w14:textId="6876FD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3F8A48" w14:textId="02E7F8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1A8C399" w14:textId="5745EB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2649D73" w14:textId="12825A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F90896" w14:textId="41F74E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CB4B17" w14:textId="3517A7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0CA112" w14:textId="252557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8C2913" w14:textId="762CA3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5108934" w14:textId="3EFA2F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6C7EC8" w14:textId="4E8E17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48B844" w14:textId="1CA26B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57B40A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C841097" w14:textId="256D4E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ZT3_DESC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17D3736" w14:textId="46973A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1BBC01F7" w14:textId="43AB70E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6A41110" w14:textId="47B7A9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F2F4C5C" w14:textId="03CF03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Regra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44912C14" w14:textId="0212C1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Regra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054E01F" w14:textId="0FC033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26CB79" w14:textId="684DD2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589C01" w14:textId="5D2083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658AEF" w14:textId="3A7387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8FD1FC" w14:textId="744ADC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777E40" w14:textId="69770C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9331E97" w14:textId="029A86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294951" w14:textId="72F92D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EE86B0" w14:textId="5C7259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B1D4BF" w14:textId="5E8BF2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D3B6FD0" w14:textId="3D6490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C3D62E5" w14:textId="13748D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07A70E" w14:textId="774E94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A0C950" w14:textId="197A98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C650962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65134157" w14:textId="0DCC7B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ZT3_DTBASE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EBE805F" w14:textId="34A3E5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D4F8737" w14:textId="670A107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F03267E" w14:textId="174A5DD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6E87DA0" w14:textId="79343F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Base Fat.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0283266" w14:textId="64F3F6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Base Fator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Vencto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12253A4" w14:textId="56D67A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EF733A" w14:textId="249FE1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2437D6" w14:textId="64B087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7EE1D2" w14:textId="6D8566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AA2C04" w14:textId="50AEC6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6754EC" w14:textId="5F70E1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5318F72" w14:textId="431F1D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58B440" w14:textId="12DB88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07B8B1" w14:textId="694488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45360C" w14:textId="78DFB3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37125F" w14:textId="467878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FC8A034" w14:textId="3C5EB9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B6C5A2" w14:textId="2CA681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C88A0E" w14:textId="637C34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89801D1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17DC14B4" w14:textId="3689B0B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ZT3_MOEDA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112EA32" w14:textId="453A65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7DAF71D4" w14:textId="6D67F75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EAEC0FC" w14:textId="38D7F42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12E5DD6" w14:textId="438013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Moeda Banco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0AD2AFDD" w14:textId="0F41C0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da Moeda no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FB171F3" w14:textId="033475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6D47C0" w14:textId="4C0E3A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666DBD" w14:textId="6D0FA8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8CAF18" w14:textId="0D703B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2617D7" w14:textId="7594D7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6D7124" w14:textId="05A458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19A4A57" w14:textId="3C9828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22EAC2" w14:textId="1E6DB4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194F7C2" w14:textId="45D1E3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F19ACD" w14:textId="36D735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CC95B2" w14:textId="741055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097A4CF" w14:textId="2F56AA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9A5631" w14:textId="65289F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E96A18" w14:textId="4F2566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F6ED70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7DB3C22" w14:textId="085C90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ZT3_NOSNUM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09EA671" w14:textId="3A54E9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0163F879" w14:textId="439BF0A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33FEF01" w14:textId="326A09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76C0EA47" w14:textId="329D09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Nosso Número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1E8A758" w14:textId="37A36E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Regra Nosso Número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568B70E" w14:textId="295631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4376FF" w14:textId="2F55B1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038BF1E" w14:textId="1C68DF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08E1BA" w14:textId="3142FB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C871EB" w14:textId="554D99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3C6F394" w14:textId="2F0F22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27B38E1" w14:textId="4FA8DD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41C77C" w14:textId="145228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8EBF48" w14:textId="396D6C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4D01E7" w14:textId="24657D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4EBF1B" w14:textId="07BE7E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A062D87" w14:textId="1CA661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0D48CB" w14:textId="7ACE4A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AE68CA" w14:textId="50FA28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155F0D9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4EB8CE2" w14:textId="0CC6FDE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ZT3_REMNUM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B887C7C" w14:textId="56B284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E1C9EB4" w14:textId="4437D0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B012A64" w14:textId="4664E8E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6C437B7" w14:textId="7A9859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N.Núm.Rem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509A24D9" w14:textId="338ED0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Regra Nosso Núm. Remessa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484699B" w14:textId="0ED30A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D431CE" w14:textId="363DF8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878527" w14:textId="365AF1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0BF06D" w14:textId="49831C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13557A" w14:textId="5B3BAC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4C2CE8F" w14:textId="3C6EFC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07B285A" w14:textId="2EA7E5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C7EDD2" w14:textId="7B5074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FB6522" w14:textId="17C663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63AD02" w14:textId="7EDE9A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0F0EFAF" w14:textId="1CF15A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627CAC4" w14:textId="57D7BC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9A91E6" w14:textId="6A4503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DC1671" w14:textId="5EEA3E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30D93FD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1A045265" w14:textId="77DE50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ZT3_FORNUM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2D9995A" w14:textId="5441C5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60DCCF0F" w14:textId="07DC81B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2006997" w14:textId="1FD1607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4DF71FD" w14:textId="5328E8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Form.N.Num</w:t>
            </w:r>
            <w:proofErr w:type="spellEnd"/>
            <w:proofErr w:type="gramEnd"/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7B24D039" w14:textId="3FB80A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Regra Form. Nosso Número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E550854" w14:textId="7FBAE1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2D4E77" w14:textId="7FDA3A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27FDCC" w14:textId="4E77BA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4081C2" w14:textId="2EB4A7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BEB2B1" w14:textId="0BD96B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8D9E128" w14:textId="1AEDBA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99F7F7E" w14:textId="4FB52F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EAD4F3" w14:textId="3649E2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F82F64" w14:textId="231FE0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3EE33F" w14:textId="3A48D2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A0D282" w14:textId="649C40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8B8B146" w14:textId="55A317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75A192" w14:textId="2BCD8A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C44164" w14:textId="4A7458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67A9CE0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1643A9D" w14:textId="5D8336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ZT3_CPOLIV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D296850" w14:textId="7D6676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8937F48" w14:textId="31D9A56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D86CC2B" w14:textId="7E1622B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7534D63" w14:textId="72203EF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Livre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41CC988B" w14:textId="2778D5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Regra Campo Livre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104F492" w14:textId="661CD5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276A58" w14:textId="13B5FE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1277BA1" w14:textId="494400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BE71CE" w14:textId="00749D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20CD05" w14:textId="665FDE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660E4F" w14:textId="3771D6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3FD035" w14:textId="44C301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233D1F" w14:textId="36D03F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ECAD20" w14:textId="6C6D6F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BA5674" w14:textId="1494CD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9371F6" w14:textId="39335C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B87D1B1" w14:textId="0AE528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4845FA6" w14:textId="761621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562FF6" w14:textId="4F4621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D53A494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AF8A83D" w14:textId="4DFA8C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ZT3_NATIVO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05B02AB" w14:textId="59E831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E82156D" w14:textId="0971EA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F7CDABD" w14:textId="3988649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3E0689E" w14:textId="39F084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Reg. Nativa?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431A34B7" w14:textId="02DCB7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Regra Nativa?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F65169D" w14:textId="43B66C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215F79" w14:textId="005603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588803" w14:textId="5D2A75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66B9E1" w14:textId="5C152E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F5979A" w14:textId="1FFB50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DC59E87" w14:textId="1856AF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5F61A2" w14:textId="60864A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314D5C" w14:textId="6902D0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717D2A" w14:textId="7994EE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DB9DAE" w14:textId="32EB4E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3D0BDA" w14:textId="6D9343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9FC9CC3" w14:textId="0D1EBD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16B456" w14:textId="2757B4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113CBC" w14:textId="44F632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86FBFD0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4321AA48" w14:textId="2BA04D2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ZT3_DIGAGE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D8E6D7C" w14:textId="01E1F8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C0B2C60" w14:textId="75054DF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3B2424E" w14:textId="61BF96D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8A68599" w14:textId="635094F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Dig. Ag.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07602191" w14:textId="236361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Dígitos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S/ DV)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DF46922" w14:textId="6677D5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71EC54" w14:textId="01F982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844E72" w14:textId="5E99D7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C25609" w14:textId="5F843C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6B8351" w14:textId="048682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C99916B" w14:textId="140DF2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A6C8B49" w14:textId="5C73D5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28726B" w14:textId="764D0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BA5939" w14:textId="26F29A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FDBE30" w14:textId="384BE4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763984" w14:textId="447869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893D04" w14:textId="623F00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8F6A7E9" w14:textId="614CBF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99446DF" w14:textId="6A65A6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5734C14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02961E20" w14:textId="27DA5C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ZT3_DIGCTA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40E58E3" w14:textId="7FC7D5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4574DD33" w14:textId="7EE7041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F56CB1D" w14:textId="1671D11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FBAEC5B" w14:textId="637475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Díg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310A2A37" w14:textId="76BCE8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Número de Dígitos Conta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E023A92" w14:textId="180735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8DF4E3" w14:textId="33A401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EF8A06C" w14:textId="104D58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2F4805" w14:textId="5EC57E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EABA29" w14:textId="6C6B0B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F4A8A2" w14:textId="076C6D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EF644B6" w14:textId="55B15D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B6EF9B" w14:textId="12C01F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12DFF5" w14:textId="361094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8267AE5" w14:textId="3C2EE3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7456234" w14:textId="49FA5E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D55BE0" w14:textId="71BDE3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3328B4B" w14:textId="146D5D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16C43D" w14:textId="783468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4FF3FF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51344C6F" w14:textId="186696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ZT3_DIGCAR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E651A8F" w14:textId="5E3D8D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67B8D0CA" w14:textId="56406CA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82EC45A" w14:textId="5E2E0A3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752F8AE8" w14:textId="1E28E57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Dig.Cart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3BF0DACC" w14:textId="6BABFE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Dígitos Carteira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20688F8" w14:textId="138554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C16928" w14:textId="36E359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EC2647" w14:textId="200274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8570A6" w14:textId="67C8CD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3F57A3" w14:textId="330989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11DF10" w14:textId="6FEA77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6A709EE" w14:textId="24CAB3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34D43E" w14:textId="1A8BA8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BF0DD6" w14:textId="4617EE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82B73D" w14:textId="468768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BC850F" w14:textId="21872C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4991DA" w14:textId="2DF981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6D2658" w14:textId="3721AC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64E91F" w14:textId="6B1B4A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5469E15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8E13842" w14:textId="4A8D11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ZT3_DIGCON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338064E" w14:textId="6B9C09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7756BF5D" w14:textId="53DBC46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5F85B9A" w14:textId="1F7DD4D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33DF16DC" w14:textId="67879D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Dig.Conv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107CCFB0" w14:textId="4934487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Dígitos Convênio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F385DA5" w14:textId="4A7DC2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6D3A17" w14:textId="42FD86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95A5236" w14:textId="774A9C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108A87" w14:textId="5EFFD7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9F3DA0" w14:textId="527A81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0C0223" w14:textId="3BC34A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9BAB87C" w14:textId="5FDF85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441043" w14:textId="66588A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30C26A" w14:textId="2C51C3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9F41D0" w14:textId="2CEAA4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AC9238" w14:textId="4D152F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723706" w14:textId="6BBF3B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B5C25D" w14:textId="73ECF3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EE33D0" w14:textId="3D94F2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E9E9354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7BEF3BAF" w14:textId="71D917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ZT3_DIGSEQ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3D1A3D5" w14:textId="02936B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3C86F493" w14:textId="1115267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0618F36" w14:textId="6AEDEF2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9BFBBFE" w14:textId="59541D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Dig. Seq.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2B9BF403" w14:textId="1A9EBD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Dígitos Sequencia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8ECF0C8" w14:textId="435435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DDEC64" w14:textId="59A285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C299F5" w14:textId="668EDE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993FD8" w14:textId="12049F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331444" w14:textId="0F322A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9D4388" w14:textId="4B83CE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C346F2D" w14:textId="48B189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9A0916" w14:textId="65240F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5B4EA8" w14:textId="3E4C3A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E56FAE" w14:textId="21B397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FA3F3A" w14:textId="12D9F7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A5865D2" w14:textId="13AEAA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46E348" w14:textId="7AC243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8A31A0" w14:textId="1BA887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CC70123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5A73ADD" w14:textId="730FBC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ZT3_OBS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B8A034F" w14:textId="29D6B7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18ADAB11" w14:textId="7F4A32E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9887BF2" w14:textId="7FCB21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6407EBC6" w14:textId="4A6C93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Observações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1EECE43F" w14:textId="473A80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Observações da Regra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0FD0C26" w14:textId="3959BC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C7B752" w14:textId="3563B8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D06A08" w14:textId="7D37D2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807E72" w14:textId="7E31E6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7FD327" w14:textId="0D92A4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D43CD6" w14:textId="77EF23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32EA406" w14:textId="6189D6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576E06" w14:textId="67A5D3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24889D" w14:textId="35BA27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99BDDD" w14:textId="62BDC2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157E0F" w14:textId="427B8B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91D6D2" w14:textId="5EF53B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EB1A2B" w14:textId="6648AB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57C255" w14:textId="34299C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C783942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77D80F78" w14:textId="06E033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ZT3_MSBLQL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6D672FE" w14:textId="6F5A42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5C06529D" w14:textId="2092974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99C30CA" w14:textId="5E4E65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7808BAD4" w14:textId="6FAE0F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01F44431" w14:textId="11C57FE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2E8B1F1" w14:textId="6A4681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FF2F7E" w14:textId="56E9DD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CD9D15" w14:textId="6B31F5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102431" w14:textId="54510A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49457E" w14:textId="3634D5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FBB682" w14:textId="3C6964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0957ADB" w14:textId="2781A6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971779" w14:textId="40D87D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6C56B8" w14:textId="4A8B37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347C1E9" w14:textId="36FDC0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E6E53B" w14:textId="5C7BB2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F4DD40" w14:textId="4586DE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D8D1C5" w14:textId="58C49E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F42D3D" w14:textId="2DDFC6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F627E96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71EAE3A9" w14:textId="110B75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ZT3_USERGI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B2CCD25" w14:textId="162E70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60C6E878" w14:textId="5145110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9D1303D" w14:textId="0DFF01F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79347C88" w14:textId="33321C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D9A6E95" w14:textId="1DEE4A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89129A9" w14:textId="473239E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F82903" w14:textId="540759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4A3227" w14:textId="3CA1FC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72E8BF" w14:textId="597017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57B47E" w14:textId="75DC65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B3F5BA" w14:textId="2F1F2B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E6C400" w14:textId="2275D4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FA0F43" w14:textId="5B3ED1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286052" w14:textId="150A1E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04019A" w14:textId="748F33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BE6CA7" w14:textId="322382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65B183C" w14:textId="56AD55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BDA044" w14:textId="4E16E1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BA552E" w14:textId="222B4E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85211CC" w14:textId="77777777" w:rsidTr="00012203">
        <w:trPr>
          <w:gridAfter w:val="1"/>
          <w:wAfter w:w="36" w:type="dxa"/>
          <w:trHeight w:val="130"/>
        </w:trPr>
        <w:tc>
          <w:tcPr>
            <w:tcW w:w="1437" w:type="dxa"/>
            <w:gridSpan w:val="2"/>
            <w:shd w:val="clear" w:color="auto" w:fill="FFFFFF"/>
            <w:vAlign w:val="center"/>
          </w:tcPr>
          <w:p w14:paraId="25BADD50" w14:textId="428491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ZT3_USERGA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CC91185" w14:textId="0CCA67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18B1CB6C" w14:textId="612B09C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7D5B93C" w14:textId="6A36FE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D302C2E" w14:textId="24AD36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1C1BC471" w14:textId="4D6D0D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04BF3D2" w14:textId="5B2838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D5B826" w14:textId="1CD711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E066332" w14:textId="4F6FB2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184363" w14:textId="1AEF14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DE1F15" w14:textId="5C8A13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5B34AF" w14:textId="24219A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D00DF10" w14:textId="658E4D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7A3936" w14:textId="11EB7A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F1A2A3" w14:textId="054FF3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F90EC5" w14:textId="2A44F6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B88751" w14:textId="326FF3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72BE98C" w14:textId="4E5000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AB5F66" w14:textId="3C1D7B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77A717" w14:textId="1A531A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707F7A2" w14:textId="77777777" w:rsidTr="0096132A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4C693175" w14:textId="7FB9EC2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A9B2FA4" w14:textId="1AA6424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E7F9420" w14:textId="7749860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F6258AD" w14:textId="5AA73AB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AF0E8DF" w14:textId="5C83803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7228EF2" w14:textId="3BDB087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3D2D540" w14:textId="5CDF829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A4BAB20" w14:textId="05A17C6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3F0D147" w14:textId="1F2F237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89964C9" w14:textId="6E7032B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FBC649D" w14:textId="61578AC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496C9C99" w14:textId="7674A3F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6C070F2" w14:textId="73C38EE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35B7798" w14:textId="304F038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D56E882" w14:textId="6246F50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3FC4F98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AE3DB7" w14:textId="02A6460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828042" w14:textId="3FD9500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7F113B" w14:textId="0EE04CC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3DD3E54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7C1168" w14:textId="04992B4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B4A323" w14:textId="6C8EED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E3662E" w14:textId="1E54B7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662C093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F94F64" w14:textId="7BD251A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ZT3_BANCO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676521" w14:textId="2D6B9BF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9F6681" w14:textId="7EBE2E0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SA6BCO</w:t>
            </w:r>
          </w:p>
        </w:tc>
      </w:tr>
      <w:tr w:rsidR="00012203" w:rsidRPr="00012203" w14:paraId="1E12BF0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70BC9D" w14:textId="0D3DC88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ZT3_DTBASE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009412" w14:textId="3F1B46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3D69DB" w14:textId="3DE6C0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"20000703")</w:t>
            </w:r>
          </w:p>
        </w:tc>
      </w:tr>
      <w:tr w:rsidR="00012203" w:rsidRPr="00012203" w14:paraId="372D1F1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CDBA4E" w14:textId="5FA994B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ZT3_MOEDA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712F49" w14:textId="21033A9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2FBB30" w14:textId="4D45CF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"9"</w:t>
            </w:r>
          </w:p>
        </w:tc>
      </w:tr>
      <w:tr w:rsidR="00012203" w:rsidRPr="00012203" w14:paraId="7C61425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94A5E8" w14:textId="6E20656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ZT3_NATIVO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AD9EC9" w14:textId="105C11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4B12EE7" w14:textId="46CB370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3629C45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B6FD22" w14:textId="23FBB8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ZT3_NATIVO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19B580" w14:textId="0EE712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454D986" w14:textId="5C99CF1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=Não</w:t>
            </w:r>
          </w:p>
        </w:tc>
      </w:tr>
      <w:tr w:rsidR="00012203" w:rsidRPr="00012203" w14:paraId="5C032C8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4F0441" w14:textId="144E4E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62D85B" w14:textId="774E7E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12CB04" w14:textId="0A4F5FF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17FC03C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703A0BB9" w14:textId="5C7C0A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7DE09BDC" w14:textId="6A7F8E3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2CC8373E" w14:textId="2C456EC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32B5AA8A" w14:textId="77777777" w:rsidTr="007B758F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32BE4A03" w14:textId="1893E3F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492A251D" w14:textId="7C9E008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0DEA312" w14:textId="54872DE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822EC11" w14:textId="60F908A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EC70BD6" w14:textId="4CCDD3A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51DEB69" w14:textId="0F3E41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7DCC661" w14:textId="626896A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BB349A9" w14:textId="6168645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81DAABE" w14:textId="7CDEA8C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52C0667" w14:textId="04FEFE6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4FE6CEB" w14:textId="4573140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6FA5427E" w14:textId="6AD4437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31F4D4C9" w14:textId="6C2DB7F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6ED31410" w14:textId="30F6BF4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57332D70" w14:textId="0514736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056B87A6" w14:textId="77777777" w:rsidTr="00D968BE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039EFD64" w14:textId="20FE054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66281E46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B9DA24" w14:textId="2C1E5865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F270FF" w14:textId="2331E2E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E598EA" w14:textId="4BDB557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7046B825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A7BD18C" w14:textId="541E40E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6B22A05A" w14:textId="02D737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ZT3_FILIAL + ZT3_CODREG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A6E9B40" w14:textId="286571E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29ECC17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31EAD59E" w14:textId="758A2A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1911D4D5" w14:textId="4079C4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ZT3_FILIAL + ZT3_BANCO + ZT3_CODREG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C1EBF53" w14:textId="77637C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C9B7514" w14:textId="61D5DAF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43E4C56" w14:textId="45036B3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A131324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3F606AFF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2B20BAB8" w14:textId="70F5846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1A7F193" w14:textId="01ED04FC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ZT4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42EB47E1" w14:textId="5D035C1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57315469" w14:textId="49A30992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Cad. Mensagens Boleto SEVEN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1A801989" w14:textId="4A04B0F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2F34ED01" w14:textId="7F36A27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422"/>
        <w:gridCol w:w="588"/>
        <w:gridCol w:w="124"/>
        <w:gridCol w:w="656"/>
        <w:gridCol w:w="229"/>
        <w:gridCol w:w="450"/>
        <w:gridCol w:w="560"/>
        <w:gridCol w:w="1009"/>
        <w:gridCol w:w="1010"/>
        <w:gridCol w:w="58"/>
        <w:gridCol w:w="952"/>
        <w:gridCol w:w="1009"/>
        <w:gridCol w:w="667"/>
        <w:gridCol w:w="343"/>
        <w:gridCol w:w="461"/>
        <w:gridCol w:w="320"/>
        <w:gridCol w:w="228"/>
        <w:gridCol w:w="90"/>
        <w:gridCol w:w="320"/>
        <w:gridCol w:w="320"/>
        <w:gridCol w:w="280"/>
        <w:gridCol w:w="38"/>
        <w:gridCol w:w="320"/>
        <w:gridCol w:w="320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7F0AD797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vMerge w:val="restart"/>
            <w:shd w:val="clear" w:color="auto" w:fill="C0C0C0"/>
            <w:vAlign w:val="center"/>
          </w:tcPr>
          <w:p w14:paraId="4F789F62" w14:textId="2AFD453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61875F78" w14:textId="51555ED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5" w:type="dxa"/>
            <w:gridSpan w:val="3"/>
            <w:shd w:val="clear" w:color="auto" w:fill="C0C0C0"/>
            <w:vAlign w:val="center"/>
          </w:tcPr>
          <w:p w14:paraId="21667BE0" w14:textId="532454B7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65" w:type="dxa"/>
            <w:gridSpan w:val="7"/>
            <w:shd w:val="clear" w:color="auto" w:fill="C0C0C0"/>
            <w:vAlign w:val="center"/>
          </w:tcPr>
          <w:p w14:paraId="73AB0ED2" w14:textId="33D2DEE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04649550" w14:textId="3BBEF9E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21C0DDD4" w14:textId="2885B131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58D16FC7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95179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B7A86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133A78" w14:textId="3A809A85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C3F3AC" w14:textId="72B4BA9A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7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9E0394" w14:textId="334CB66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28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67E42D" w14:textId="20FD9DB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5A9724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2D01C0" w14:textId="7656A32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6A8F432" w14:textId="74BF42B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AD0D03" w14:textId="686FAEC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D906AE" w14:textId="1F905C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E20BD7" w14:textId="004929F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ED0DA5" w14:textId="11DBC1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A316B48" w14:textId="36AD2DB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ED51D8" w14:textId="2CC0DAC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699726" w14:textId="7D94C60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D851D0" w14:textId="4F7EB37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C77D92" w14:textId="4AB6E44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28F7D3" w14:textId="65600C5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9114A3" w14:textId="30C59D2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16284C37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4C2FCBD0" w14:textId="29E93D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0AAD0EA" w14:textId="15893A0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41D8AF6" w14:textId="71A94BF7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C68ACB3" w14:textId="4B618E2A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66B624BE" w14:textId="0C2006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74AC856E" w14:textId="65ADFD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987C932" w14:textId="6B33134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3E3CF0" w14:textId="47C8E85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B47863" w14:textId="4A25224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7B4675" w14:textId="6118753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4ABDD5" w14:textId="1532310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619195" w14:textId="5B838F1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1AEF0D" w14:textId="731BAF5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518B1C" w14:textId="0D6E44DC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526C4A" w14:textId="7E08658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1138CA" w14:textId="19FA8FB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BC520F" w14:textId="3BBF997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7A4D787" w14:textId="6DAF7DF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ED13DC" w14:textId="6A1924C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1FB323" w14:textId="76F2D03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3DAF4285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5F55CC85" w14:textId="030E2D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ZT4_CODMSG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993F263" w14:textId="2D7EED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BC6CBA2" w14:textId="7B64986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47ECF81" w14:textId="5AED883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FEB76E9" w14:textId="2E0532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Msg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273D8377" w14:textId="271627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da Mensagem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DE93642" w14:textId="2DDD90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D36D7F" w14:textId="3D36F4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81C9427" w14:textId="34CDD4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6C6F1C" w14:textId="78BFA3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EF884C" w14:textId="71A468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4CA0A7" w14:textId="12359B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BC06BA" w14:textId="6FCAEB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5AE22A" w14:textId="52302D3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A341DF" w14:textId="64CB41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22CEF9" w14:textId="30F289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6ADA76" w14:textId="7F43B8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4B9697" w14:textId="1F8C52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DD18C1" w14:textId="3614C8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0B830B" w14:textId="048E23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3C656F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05AA9E46" w14:textId="173E38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ZT4_DESC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D869C86" w14:textId="2409CF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302FAA41" w14:textId="05175AC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FA356E8" w14:textId="6D50B46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2849CD36" w14:textId="6B4AA6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Desc.Msg</w:t>
            </w:r>
            <w:proofErr w:type="spellEnd"/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2525CAC" w14:textId="4531EF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da Mensagem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CB9F3F9" w14:textId="3F5BEE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D167DB" w14:textId="5BFC97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8A1294" w14:textId="1435EB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F77F53" w14:textId="58DD05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DC588A" w14:textId="591CD6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3D6141" w14:textId="6A2311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C8BA27" w14:textId="305E41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9A50B5" w14:textId="756E4C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170C97" w14:textId="4E37DD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4AD8B9" w14:textId="77B23E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68D8D9" w14:textId="7E283D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153B3AE" w14:textId="1BB9D6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20F28E" w14:textId="3B96D2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05F95D" w14:textId="1231BD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AC8195C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4CABF5B2" w14:textId="0AE4BD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ZT4_MSG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BFD7EF5" w14:textId="097509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6FC8047" w14:textId="15B0858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FD2069F" w14:textId="3F2254F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754F202" w14:textId="2AA32D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Mensagem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0D4EDF3" w14:textId="62A174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Conteúdo da Mensagem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3B95818" w14:textId="6B4146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75823D" w14:textId="005582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1218D4" w14:textId="1542E2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4F5F79" w14:textId="59B3B5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0E725B" w14:textId="19F903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45FF41" w14:textId="24B2F0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5E0D32" w14:textId="71F5A2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2D13EE" w14:textId="5E91F6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623FFE" w14:textId="3C04D5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3DC565" w14:textId="2FA223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CA9087" w14:textId="605B42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E1766E7" w14:textId="4A6456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D3A049" w14:textId="77AC42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B8C771" w14:textId="427C1B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ADE7F3F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2756A546" w14:textId="78C35B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ZT4_BANCO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20F23B4" w14:textId="5AC19F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9D98FD9" w14:textId="5BEFCC3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A706169" w14:textId="2ECF3C2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1455AA00" w14:textId="0DCD6B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56785F6" w14:textId="79D050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F8AFE8A" w14:textId="13C226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53DB9B" w14:textId="7369A0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1CC398" w14:textId="1BA4B3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88627A" w14:textId="6D6C3C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36CE5E" w14:textId="0DD5EA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97C323" w14:textId="46848C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26117E" w14:textId="251817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7A11AC" w14:textId="6B8664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04D9E9" w14:textId="095F2B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28A51A" w14:textId="6153AC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5287AC" w14:textId="5A24B3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A2BB848" w14:textId="6EF8A8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49AA73" w14:textId="544D1E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1CE733" w14:textId="61E6B4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8F843F1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6F292F9C" w14:textId="1E0145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ZT4_AGENCI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1A1462DE" w14:textId="614E6C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1B21A768" w14:textId="09C3A9C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5200291" w14:textId="2CA8764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680F60F2" w14:textId="2B0827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31070FE3" w14:textId="1A123A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da Agência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6F9477C" w14:textId="1AF528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385FF3" w14:textId="58049E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C5C984" w14:textId="004157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D0976E" w14:textId="717DA9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4E45EE" w14:textId="547E30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1DD95C0" w14:textId="2DBAF2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C6BBDE" w14:textId="37BD90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221AAC" w14:textId="14ED2A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662F52" w14:textId="410965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3239ED" w14:textId="6ACAC3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E50A79" w14:textId="1FBC0A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CF8179" w14:textId="5D4B65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6A6DDAB" w14:textId="26E934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92B361" w14:textId="1A49CA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27EDA21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46152923" w14:textId="48B6DF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ZT4_CONTA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4D80F3D" w14:textId="75577E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5FCD63BC" w14:textId="3817A2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5781590" w14:textId="4DD83A0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AE00F3A" w14:textId="40A8DF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10B4FCB7" w14:textId="323AB5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 do Banco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A4FA764" w14:textId="61015D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D54F91" w14:textId="019729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5A35E9" w14:textId="3DE70C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D2E304" w14:textId="627CDC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5BF335" w14:textId="44426A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08E2187" w14:textId="7D223E5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A919D4" w14:textId="5C7336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508F11" w14:textId="59CF5C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8D49BB" w14:textId="74830D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525A81" w14:textId="1A154F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670352" w14:textId="470A35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1F72F50" w14:textId="1EC522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DEF7B0" w14:textId="33C215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D0FCCA" w14:textId="783DA5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2CC515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60148705" w14:textId="4103B2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ZT4_CODBOL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E8CAC3A" w14:textId="51E6D4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45B7E5A4" w14:textId="77059F0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AF1A3BD" w14:textId="5295AA2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6323575C" w14:textId="686663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Boleto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5DDB4C1F" w14:textId="776EDC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de Dados do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1042A16" w14:textId="397EB9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CF6C40" w14:textId="2EB966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78C06C" w14:textId="54425B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7ABBA9" w14:textId="000E14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7E26B9" w14:textId="61DF61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A06971" w14:textId="47AB25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F9CC8C" w14:textId="4076F5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28EF0D" w14:textId="0CAFCD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67978B" w14:textId="52CA28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2D96D3" w14:textId="6ECF05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FFE2A4" w14:textId="763A88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DA653B8" w14:textId="781BD7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E67EC7" w14:textId="611205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9A8D56" w14:textId="627943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2E59C30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1E978CDE" w14:textId="32DEBFE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ZT4_FILTIT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703E090" w14:textId="2BDBBC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ACACBD5" w14:textId="09573BB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0FA63D9" w14:textId="4883798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60D561E2" w14:textId="3DFF85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Filial.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75190413" w14:textId="65ED98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Título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BBE3919" w14:textId="68CF81E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A15903" w14:textId="22B645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E09544" w14:textId="021F33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CB2EFE" w14:textId="6A8E12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D67F38" w14:textId="3B5DE6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DDB62FB" w14:textId="7301B0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7116A4" w14:textId="65AD22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7E7B27" w14:textId="2555E8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475E75" w14:textId="6A5C96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8FF9FCC" w14:textId="697DB9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A22129" w14:textId="7751A6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DF09C0" w14:textId="281D1F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85B4CA" w14:textId="3C736C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75590A" w14:textId="3E6AA6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719540F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50B58EC6" w14:textId="53B650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0331D6B" w14:textId="0077DD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3FC71C8" w14:textId="51098EE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6A5CC51" w14:textId="1F48B22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419BFDEB" w14:textId="2C9EF8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1868E695" w14:textId="3756D4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B629D2D" w14:textId="5E8548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347FEB" w14:textId="020A6E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1C3988" w14:textId="19420C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D7E41B" w14:textId="69C03D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56C783" w14:textId="0B288A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830AF0D" w14:textId="2F6801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B863FC" w14:textId="7C352A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E0815A" w14:textId="1E09FB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CF4C7D" w14:textId="4023C8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B61561" w14:textId="725B23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5EE608" w14:textId="32DABC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7AB98CC" w14:textId="7CD5F4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11A66C" w14:textId="693DF4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2A4EAF" w14:textId="005D9A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2C3D53B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636734EA" w14:textId="14570E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965F0CB" w14:textId="249793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6D351EC" w14:textId="7D13B99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3FA8ABA" w14:textId="0DDB3B6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0DA8B9B2" w14:textId="58D952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1CE89704" w14:textId="51EDAF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1F63485" w14:textId="323795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499167" w14:textId="1C422D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5C1A60" w14:textId="28F2ED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6C9564" w14:textId="26E14C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ABDFDE" w14:textId="028148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B80684" w14:textId="022D7F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DEB8A5" w14:textId="2FF17E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5E4F61" w14:textId="4E61CC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183A57" w14:textId="0B64A4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483106B" w14:textId="5D6DAC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19B99B" w14:textId="168218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CF235E4" w14:textId="404C32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0A49B8" w14:textId="3ACF71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BABBCF" w14:textId="629178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1093F02" w14:textId="77777777" w:rsidTr="00012203">
        <w:trPr>
          <w:gridAfter w:val="1"/>
          <w:wAfter w:w="37" w:type="dxa"/>
          <w:trHeight w:val="130"/>
        </w:trPr>
        <w:tc>
          <w:tcPr>
            <w:tcW w:w="1437" w:type="dxa"/>
            <w:gridSpan w:val="3"/>
            <w:shd w:val="clear" w:color="auto" w:fill="FFFFFF"/>
            <w:vAlign w:val="center"/>
          </w:tcPr>
          <w:p w14:paraId="6E480F94" w14:textId="3B74D7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D8AA217" w14:textId="1B3CE1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shd w:val="clear" w:color="auto" w:fill="FFFFFF"/>
            <w:vAlign w:val="center"/>
          </w:tcPr>
          <w:p w14:paraId="2A7939FA" w14:textId="1BC3733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7B1FBB3" w14:textId="63ABE61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7" w:type="dxa"/>
            <w:gridSpan w:val="4"/>
            <w:shd w:val="clear" w:color="auto" w:fill="FFFFFF"/>
            <w:vAlign w:val="center"/>
          </w:tcPr>
          <w:p w14:paraId="5211A744" w14:textId="41576F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28" w:type="dxa"/>
            <w:gridSpan w:val="3"/>
            <w:shd w:val="clear" w:color="auto" w:fill="FFFFFF"/>
            <w:vAlign w:val="center"/>
          </w:tcPr>
          <w:p w14:paraId="0A4AC01C" w14:textId="4E1A96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0B8B4EE" w14:textId="3222E9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020897" w14:textId="30705D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108C0E" w14:textId="390A25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D9D106" w14:textId="7EBE5F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34A826" w14:textId="18B372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2392E5" w14:textId="7512B7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C733E8" w14:textId="334EC3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1F2784" w14:textId="073EE5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3BE3CB" w14:textId="3FF6BE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9ED1B7" w14:textId="4F829CE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E033C6" w14:textId="5E34E3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62EE1B0" w14:textId="3D8E41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94DD99" w14:textId="03300F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062D6B" w14:textId="4B0419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FA4D20D" w14:textId="77777777" w:rsidTr="00ED7A6A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35652698" w14:textId="5A298E7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48654B0" w14:textId="074A794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306B91A5" w14:textId="4F1AF4F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29BF3924" w14:textId="5834FB6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27FFD785" w14:textId="039D7D6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1CFBE10F" w14:textId="4BE1A4B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5F5CAD4" w14:textId="2A793D2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4172DA57" w14:textId="082BC2E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E2F25B4" w14:textId="11E017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21C64C06" w14:textId="5CE0CAA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4F5F4FBB" w14:textId="36CB315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168292B3" w14:textId="2C31048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2A42A7BC" w14:textId="6F8705F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501563DC" w14:textId="29FD59B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E03501F" w14:textId="7767416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2176F5E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51F899" w14:textId="6BC4BB1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BAC8A5" w14:textId="754969B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B02B39" w14:textId="1C68A88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F634BE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99A333" w14:textId="619B6F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16AE78" w14:textId="7BE0E6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3034B7" w14:textId="7D90B06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17EF474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34A3BD" w14:textId="4830ACD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ZT4_BANCO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7A4202" w14:textId="26A07BC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4310FB" w14:textId="0BD65E8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"*"</w:t>
            </w:r>
          </w:p>
        </w:tc>
      </w:tr>
      <w:tr w:rsidR="00012203" w:rsidRPr="00012203" w14:paraId="491489F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817156" w14:textId="183C3C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ZT4_BANCO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E59D1F" w14:textId="5842EEB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C9A6E5" w14:textId="0C4B81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SA6DV</w:t>
            </w:r>
          </w:p>
        </w:tc>
      </w:tr>
      <w:tr w:rsidR="00012203" w:rsidRPr="00012203" w14:paraId="2AD1D37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225099" w14:textId="6706504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ZT4_AGENCI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7AE31C" w14:textId="0BA64DD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6787CE" w14:textId="1F8A63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"*"</w:t>
            </w:r>
          </w:p>
        </w:tc>
      </w:tr>
      <w:tr w:rsidR="00012203" w:rsidRPr="00012203" w14:paraId="7218F1C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DED29B" w14:textId="347573A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ZT4_CONTA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425C0D" w14:textId="5C380A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D22D19" w14:textId="043B510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"*"</w:t>
            </w:r>
          </w:p>
        </w:tc>
      </w:tr>
      <w:tr w:rsidR="00012203" w:rsidRPr="00012203" w14:paraId="5FCFE87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FA0643" w14:textId="113E17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ZT4_CODBOL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CEF87A" w14:textId="597157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1F4CBE" w14:textId="393E909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"*"</w:t>
            </w:r>
          </w:p>
        </w:tc>
      </w:tr>
      <w:tr w:rsidR="00012203" w:rsidRPr="00012203" w14:paraId="10174BB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AC26FD" w14:textId="084588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ZT4_CODBOL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609EB7" w14:textId="2F4F479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B58E0C" w14:textId="3183641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</w:t>
            </w:r>
          </w:p>
        </w:tc>
      </w:tr>
      <w:tr w:rsidR="00012203" w:rsidRPr="00012203" w14:paraId="5B39C8C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6EEB32" w14:textId="5A473EB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ZT4_CODBOL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41AF5C" w14:textId="1599CC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F14039" w14:textId="45A6E06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Vazio(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.OR.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ExistCpo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("ZT2")</w:t>
            </w:r>
          </w:p>
        </w:tc>
      </w:tr>
      <w:tr w:rsidR="00012203" w:rsidRPr="00012203" w14:paraId="5D28985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6A8D6A" w14:textId="49333FB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ZT4_FILTIT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C005FB" w14:textId="042E6CC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B24C5F" w14:textId="3955B3E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"*"</w:t>
            </w:r>
          </w:p>
        </w:tc>
      </w:tr>
      <w:tr w:rsidR="00012203" w:rsidRPr="00012203" w14:paraId="3D940E5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5D46F7" w14:textId="2E868C9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782968" w14:textId="5E92D2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D92CB0" w14:textId="0F4F34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1631904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0B72D6C1" w14:textId="72347F7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ZT4_MSBLQL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4FA5562C" w14:textId="6922787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14E7A855" w14:textId="7D0A03B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1A4601B9" w14:textId="77777777" w:rsidTr="00923960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0F060772" w14:textId="60F18E2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75586160" w14:textId="2DE85C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5A9C8C38" w14:textId="461FE9F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2BC335C" w14:textId="515F65A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90B234B" w14:textId="53CB5EA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B55CA0A" w14:textId="3BFA31B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534BAA6" w14:textId="0851EA3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42E9440D" w14:textId="4991E97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09E48716" w14:textId="7DB62C4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F1EFABC" w14:textId="50CDACE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285CA6E" w14:textId="7D6E352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61B3800D" w14:textId="07F9742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3E44655E" w14:textId="07E9E08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77127601" w14:textId="32564A4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4F4505A7" w14:textId="336CF72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4FF94792" w14:textId="77777777" w:rsidTr="009B0B0A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07548184" w14:textId="21B78B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2640C431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09ACC3" w14:textId="1DB3487F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359246" w14:textId="01F0E89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3974C0" w14:textId="1216872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069E3CC6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1875F119" w14:textId="282C920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7FAEFA62" w14:textId="5E8128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ZT4_FILIAL + ZT4_CODMSG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76C88B8B" w14:textId="07265F6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67498C9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C1DCF29" w14:textId="73E1E9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0EA11411" w14:textId="5549AA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ZT4_FILIAL + ZT4_BANCO + ZT4_AGENCI + ZT4_CONTA + ZT4_CODMSG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548B7E2E" w14:textId="27188B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53C531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40606015" w14:textId="7AA22C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4C52D102" w14:textId="74687A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ZT4_FILIAL + ZT4_CODBOL + ZT4_CODMSG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029093A" w14:textId="774348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651D606" w14:textId="07E40A3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269B26E" w14:textId="787723F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235F55E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41C0327F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7A58ED3F" w14:textId="055DFC6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0927FE6" w14:textId="1DDBB0E7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ZT5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4F4177B1" w14:textId="4C021AF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1D9992AD" w14:textId="09302AFD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Boletos Gerados SEVEN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79CB45E" w14:textId="489128B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0DAB272D" w14:textId="342FF9C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5"/>
        <w:gridCol w:w="594"/>
        <w:gridCol w:w="61"/>
        <w:gridCol w:w="589"/>
        <w:gridCol w:w="360"/>
        <w:gridCol w:w="277"/>
        <w:gridCol w:w="731"/>
        <w:gridCol w:w="1010"/>
        <w:gridCol w:w="349"/>
        <w:gridCol w:w="661"/>
        <w:gridCol w:w="1010"/>
        <w:gridCol w:w="512"/>
        <w:gridCol w:w="498"/>
        <w:gridCol w:w="1010"/>
        <w:gridCol w:w="479"/>
        <w:gridCol w:w="320"/>
        <w:gridCol w:w="211"/>
        <w:gridCol w:w="107"/>
        <w:gridCol w:w="320"/>
        <w:gridCol w:w="320"/>
        <w:gridCol w:w="263"/>
        <w:gridCol w:w="55"/>
        <w:gridCol w:w="318"/>
        <w:gridCol w:w="320"/>
        <w:gridCol w:w="320"/>
        <w:gridCol w:w="318"/>
        <w:gridCol w:w="419"/>
        <w:gridCol w:w="273"/>
        <w:gridCol w:w="146"/>
        <w:gridCol w:w="419"/>
        <w:gridCol w:w="419"/>
        <w:gridCol w:w="26"/>
      </w:tblGrid>
      <w:tr w:rsidR="00012203" w:rsidRPr="00012203" w14:paraId="4D88C919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vMerge w:val="restart"/>
            <w:shd w:val="clear" w:color="auto" w:fill="C0C0C0"/>
            <w:vAlign w:val="center"/>
          </w:tcPr>
          <w:p w14:paraId="723DEA7B" w14:textId="373F04B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655" w:type="dxa"/>
            <w:gridSpan w:val="2"/>
            <w:vMerge w:val="restart"/>
            <w:shd w:val="clear" w:color="auto" w:fill="C0C0C0"/>
            <w:vAlign w:val="center"/>
          </w:tcPr>
          <w:p w14:paraId="4C595B9B" w14:textId="07A41E53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226" w:type="dxa"/>
            <w:gridSpan w:val="3"/>
            <w:shd w:val="clear" w:color="auto" w:fill="C0C0C0"/>
            <w:vAlign w:val="center"/>
          </w:tcPr>
          <w:p w14:paraId="1B1C2AF1" w14:textId="3E2BFAB8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4275" w:type="dxa"/>
            <w:gridSpan w:val="6"/>
            <w:shd w:val="clear" w:color="auto" w:fill="C0C0C0"/>
            <w:vAlign w:val="center"/>
          </w:tcPr>
          <w:p w14:paraId="22A82D07" w14:textId="383E30E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87" w:type="dxa"/>
            <w:gridSpan w:val="3"/>
            <w:vMerge w:val="restart"/>
            <w:shd w:val="clear" w:color="auto" w:fill="C0C0C0"/>
            <w:vAlign w:val="center"/>
          </w:tcPr>
          <w:p w14:paraId="28D43857" w14:textId="44E6A90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48" w:type="dxa"/>
            <w:gridSpan w:val="16"/>
            <w:shd w:val="clear" w:color="auto" w:fill="C0C0C0"/>
            <w:vAlign w:val="center"/>
          </w:tcPr>
          <w:p w14:paraId="7082306D" w14:textId="5FEFDB64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0360B951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EAD6B5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5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3B9CB1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ECA017" w14:textId="71A1A7CD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37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F72252" w14:textId="61AF592F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092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E75BBE" w14:textId="30D46F5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183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AEC6C78" w14:textId="60C109F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1987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0A18C7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B576BE" w14:textId="618E05A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9942B2" w14:textId="207AA8F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0A08141" w14:textId="1CAFC28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8B653F" w14:textId="1DC75A0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B7D211" w14:textId="03D5072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02A826" w14:textId="1E80F3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F988B5" w14:textId="5419EBB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FE457F" w14:textId="01749C8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BCE664" w14:textId="71A6BB9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DF4838" w14:textId="24777F0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E26788" w14:textId="1751EA0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AAA86B" w14:textId="3C8B828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655453" w14:textId="4F1C590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7ACB59F2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DCF6491" w14:textId="02031B1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ZT5_FILIAL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2851F508" w14:textId="647074F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6B31EC06" w14:textId="4B1923F1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538A441" w14:textId="08CBD334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1902380B" w14:textId="47F7E2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52CBD2A" w14:textId="744791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061AC75" w14:textId="50BDBB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21C0D2" w14:textId="3B99F33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EF1A98" w14:textId="43B5011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DC1F0C" w14:textId="46A1452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9FE36D" w14:textId="7D2C04E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E4C529" w14:textId="6F8A907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6C7369" w14:textId="4F76B1B3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9461DB" w14:textId="1658EA6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7AD8D0" w14:textId="7506F0E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DC7DA1" w14:textId="0F5A56E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CC49B3" w14:textId="0CCBBB91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344B6A" w14:textId="4005538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73E1739" w14:textId="252FDC6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0DA6F8" w14:textId="0F7AC59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1EA8D59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004C7A5" w14:textId="511024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ZT5_CODBOL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226BBEB7" w14:textId="2964FA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A8027AF" w14:textId="76D763E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417F16B4" w14:textId="03E7BE0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4396BEB9" w14:textId="08D433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Boleto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91F960D" w14:textId="5340B7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do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1BCC3835" w14:textId="230066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9507AC" w14:textId="5CF373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5410B9" w14:textId="621570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126EBD" w14:textId="7A36AC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2F00DB" w14:textId="6DB3B0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40B43E" w14:textId="4E52C5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4F6A78" w14:textId="275A17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B43D0F" w14:textId="1E0CFD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973C85" w14:textId="122D0C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F98C83" w14:textId="6F8A89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906165" w14:textId="622D18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F5376F" w14:textId="42116B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5C6BB4" w14:textId="649966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9C8BB7" w14:textId="1AA731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1D1B8B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8914A73" w14:textId="6F6FB7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ZT5_BANCO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8E1EC4E" w14:textId="029254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4E332D99" w14:textId="38A88F0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C692871" w14:textId="680327E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9413312" w14:textId="5275A3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2550FFF9" w14:textId="2C4DE9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 do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F78C368" w14:textId="5ED7B5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ED3F5A" w14:textId="4B529E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A43FFB" w14:textId="1B812D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374352" w14:textId="3A89F9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1E710B" w14:textId="35EA73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E354B8" w14:textId="512353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735C048" w14:textId="28C08C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1E5A4B" w14:textId="754901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7AC005" w14:textId="524678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F25524F" w14:textId="2E89CC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5D3A062" w14:textId="239616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2BC707F" w14:textId="43AD9D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348803" w14:textId="2724D3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452A6B2" w14:textId="689600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3B5352D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3F3060E" w14:textId="1CB674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ZT5_DVBCO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0D3C1697" w14:textId="3FCF1A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53B479E" w14:textId="64E8AB9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5E374B0B" w14:textId="4A97FEB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A46CC40" w14:textId="1948A7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Banco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9167243" w14:textId="2798B1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do Banco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4D2A6B53" w14:textId="1237E0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643A13" w14:textId="35EF82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14CC75" w14:textId="261E69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F49185" w14:textId="15B5EDE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7FA69B" w14:textId="44FA22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277BED" w14:textId="44C187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5C9F0FD" w14:textId="337360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2EF519" w14:textId="2C99A5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7D9C19" w14:textId="3C8963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8DA20A7" w14:textId="584AFA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23A200" w14:textId="3756FF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90AB33D" w14:textId="0C1B6F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8B11D0" w14:textId="67764A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4372C8F" w14:textId="650F66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0090F83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5F9D9445" w14:textId="0422EF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ZT5_AGENCI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B4DFB0D" w14:textId="440894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9A4EF59" w14:textId="5A79175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077F0A11" w14:textId="2CEC81F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2FB1F4C2" w14:textId="0ECEF8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907945C" w14:textId="24E0A6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 do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12D37E1E" w14:textId="1EC704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99FF91" w14:textId="1B4A2A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EE4021" w14:textId="1158B7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1F25C2" w14:textId="27DF41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F82904" w14:textId="2AE6EA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4A585D" w14:textId="2BB726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2CE6C9" w14:textId="657403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9EA8B9" w14:textId="6E2756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BBBD24" w14:textId="57F7F6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53D257" w14:textId="709F89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B9194A" w14:textId="366A13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0C02E1" w14:textId="038C30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D720CA" w14:textId="66BF54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11E84A" w14:textId="390058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168CAAC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2E4DC78" w14:textId="066DE5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ZT5_CONTA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70EA90A7" w14:textId="63F13A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71BC452F" w14:textId="445D81E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5EB71947" w14:textId="3892FD3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151A6B7" w14:textId="3E72CA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24757FDE" w14:textId="0431BB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 do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4AB722C4" w14:textId="5327807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BD9F1A" w14:textId="1ACF32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8DA9D8" w14:textId="035362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B9B7FC" w14:textId="4EF7E2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D40367" w14:textId="413C77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9383D9" w14:textId="68EC20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35F838" w14:textId="79D2AF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8054C3" w14:textId="080D7A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407D34" w14:textId="405EEC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1100EDB" w14:textId="4D94C0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16AEAB" w14:textId="095DDD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137980E" w14:textId="3CD8F1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CD14B4A" w14:textId="4B6172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425FFB" w14:textId="03367F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EB75E52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058F7F37" w14:textId="608955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ZT5_SUBCTA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D1003F8" w14:textId="087FAA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A753AA1" w14:textId="366F417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E56FDF2" w14:textId="5F02808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A58DD06" w14:textId="445296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Sub-Conta</w:t>
            </w:r>
            <w:proofErr w:type="spellEnd"/>
            <w:proofErr w:type="gram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E23D3D3" w14:textId="7D2DC2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Sub-Conta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Vinculada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0F81F250" w14:textId="62A24B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39A46F" w14:textId="2C6666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65E0BC" w14:textId="5D2C6C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6B5ECB" w14:textId="5DF68E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206B11" w14:textId="54353B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B80C12" w14:textId="48DCD3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B3DE6A" w14:textId="620819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68541C" w14:textId="66BD2D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6F9A93" w14:textId="3F03B0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89E288" w14:textId="147DA5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BC428D0" w14:textId="1BB53C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F5E9040" w14:textId="2D8CA4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D0B52E" w14:textId="55E3B2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6C35598" w14:textId="336DEA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C1530F7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578B6B80" w14:textId="226DF9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ZT5_BOLBCO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1AA7E4A5" w14:textId="340831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5FB5952" w14:textId="2CAED89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069E6E4B" w14:textId="0977B8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6F9DC03" w14:textId="46373C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 Bol.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A7A0B60" w14:textId="1BF0BE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 do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771322C3" w14:textId="334BC9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297838" w14:textId="11BD6E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F5CD0B" w14:textId="4D1F48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1C7EA86" w14:textId="5448CA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7CF41D" w14:textId="0351A6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ADE9C8" w14:textId="620FDD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3EE710D" w14:textId="1FCFE2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73DFEE" w14:textId="113434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628FFE" w14:textId="488056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D3AD7A4" w14:textId="660724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6F9CA6" w14:textId="6B0871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5D95FB3" w14:textId="399F63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39363C" w14:textId="6F0654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E27E55" w14:textId="53906E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2C1165F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AE00EE4" w14:textId="73425F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ZT5_BOLCTA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00A84CB9" w14:textId="01805B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3940D7A" w14:textId="2E98570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1D5EAF8" w14:textId="1D9B54E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6A415BE" w14:textId="25EFFA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 Boleto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4FE2F85C" w14:textId="2645CFE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15EAF32" w14:textId="0FE6157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73FFD5" w14:textId="7502D8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52A7315" w14:textId="6D6C7C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8DCB43" w14:textId="6134EA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BBB2FD" w14:textId="14C3FE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CE7219" w14:textId="3C8F96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BFBE8EB" w14:textId="0E2F7E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237648" w14:textId="251614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7D8C1C" w14:textId="0AF233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474F3DB" w14:textId="1DC217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5BBB868" w14:textId="2F5F15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D9E28D3" w14:textId="554886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910597" w14:textId="1277C7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902AA7" w14:textId="20DA4A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38BD03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B5047A9" w14:textId="79A867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ZT5_DVCTA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1DA0605" w14:textId="7A83FA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0425CFAD" w14:textId="1C723F1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399CDBDE" w14:textId="4E51425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1AB9A15" w14:textId="3A83A1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Conta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F42E794" w14:textId="02C788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da Conta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04BAEB57" w14:textId="00D960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E32287" w14:textId="69A313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B0582E" w14:textId="77ECCA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33ACF5" w14:textId="73058F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7F2172" w14:textId="3CA756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A3308B9" w14:textId="679D56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2E29A23" w14:textId="1B349C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40375C" w14:textId="5ECCDA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98AE00" w14:textId="09EA8D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857E6ED" w14:textId="6056BA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430364" w14:textId="197249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8E5DF62" w14:textId="176D49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B77416" w14:textId="20FD49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9ED66C2" w14:textId="770060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3B464DF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7DF4163" w14:textId="633218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ZT5_BOLAGE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ADC4B87" w14:textId="31932B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04A6EB5" w14:textId="1184BDB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5285E879" w14:textId="06DD1E3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7634582C" w14:textId="2A6027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 Bol.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127979B" w14:textId="4B1D70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76EFE674" w14:textId="2FCB13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68E57A" w14:textId="05F384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38648C" w14:textId="2CDF6C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75FFA4" w14:textId="060EC5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DCF392" w14:textId="33E0C3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78FC57" w14:textId="28B6C8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753B7C" w14:textId="445208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77C3C5" w14:textId="75D2F6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9E5C35" w14:textId="603555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C44342B" w14:textId="2B762F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924A6F" w14:textId="7909A9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A3E64FB" w14:textId="4F7E93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B4D728" w14:textId="69840D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AF21E7" w14:textId="5116C0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7A3C87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F779484" w14:textId="780A2D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ZT5_DVAGE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19895B9B" w14:textId="35761B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458C0002" w14:textId="15FBBBA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26E91722" w14:textId="5C4C834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72934FD" w14:textId="5B52E0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Agência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62E2AC3E" w14:textId="7C4CB8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Agência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CF6BAAA" w14:textId="53F1FA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63D411" w14:textId="372587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CB4E84" w14:textId="7F4C06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8FFC96" w14:textId="608395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D9F025" w14:textId="3239DE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BDE7369" w14:textId="0E7821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FE7749" w14:textId="01C945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32F3FB" w14:textId="2315CB3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C68A19" w14:textId="719CDA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4ACB77B" w14:textId="783770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10795BD" w14:textId="29A48E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B086C5F" w14:textId="516205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D3243F8" w14:textId="724816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663133" w14:textId="58F750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A50AB09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19F0E92" w14:textId="0F0FF3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ZT5_PREFIX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DFEC1D1" w14:textId="526BC1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615E5367" w14:textId="687A6FE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AB28695" w14:textId="74C8CDF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2DE1FF1C" w14:textId="145D1C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Pref. Título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204AE1C" w14:textId="071DDA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Prefixo do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18985951" w14:textId="17502A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A7368B" w14:textId="30CD30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4E43C39" w14:textId="3716E5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E74CB8" w14:textId="1D49EB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770BE8" w14:textId="1ED38F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108DB0" w14:textId="08BFCB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E185A92" w14:textId="66CAA9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5797BE" w14:textId="37FF2A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664FB83" w14:textId="41E177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B119FDE" w14:textId="683724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2EC1DE" w14:textId="2AC351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2D040A8" w14:textId="22E264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4D5329" w14:textId="195414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37C157A" w14:textId="3A57F9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94275EA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2BDD3E1" w14:textId="4E8CF0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ZT5_NUMTIT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7763236" w14:textId="507ED1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4C71026E" w14:textId="78562A7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2677145F" w14:textId="54E43AA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41555542" w14:textId="5F9C19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Número Tít.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1B4892A" w14:textId="6F5C62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Número do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05FECEFA" w14:textId="46D2A5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570193" w14:textId="4F15F4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E42A13" w14:textId="552802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2F0903" w14:textId="002ECD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797BC1" w14:textId="412B75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58D4F69" w14:textId="26B808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92C671A" w14:textId="7EDF65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7C493B" w14:textId="529843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122EC8" w14:textId="5F1FAC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2997A08" w14:textId="2013A3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EB7AC6" w14:textId="7BB120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8D1A6C4" w14:textId="0503D2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F786D0" w14:textId="288480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FBE30F" w14:textId="732BE4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A1B5059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BFDB31B" w14:textId="3862E1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ZT5_PARCEL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4ECD0CF1" w14:textId="5284D7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2B765663" w14:textId="609919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5DCEFD3" w14:textId="3FEB3E2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7E96604" w14:textId="26AF3E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Parc. Título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FFB84BE" w14:textId="524AFF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Parcela do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3F2025F8" w14:textId="55E05A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5D76BB" w14:textId="573C1B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A0C364" w14:textId="4B9479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74BCE6" w14:textId="31BB9B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7FC122" w14:textId="4463E5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211FAD" w14:textId="772A0B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BC90005" w14:textId="4B4938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12A74C" w14:textId="489488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A8BC3D" w14:textId="4AFEB2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4A61C1" w14:textId="36B12C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94EAAD" w14:textId="2D6F67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6FBC638" w14:textId="2A57B0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EFFDE0" w14:textId="75DDA2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8EB68AC" w14:textId="0BF54E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9F67EC3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553442EA" w14:textId="204380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ZT5_TIPO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0F7DC28" w14:textId="5FDAC1D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4FC5B981" w14:textId="4011EA5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6F6A74EF" w14:textId="1E6D840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6214E451" w14:textId="0DEDF9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Título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687DC0E" w14:textId="2BA920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3511DCC1" w14:textId="423F02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4E9F86" w14:textId="4ABAAF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84A8F21" w14:textId="5F70D3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61A859" w14:textId="21B102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84437C" w14:textId="1F63E5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1DCE21" w14:textId="7B99F4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7998FD" w14:textId="53B69F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EEE2F3" w14:textId="6446D6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85513B" w14:textId="6F0FA5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28A0CD1" w14:textId="4F1F3D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1A733B" w14:textId="15BD30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C39F50" w14:textId="203457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C383B8" w14:textId="1C331F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A12ADE" w14:textId="2BEDA3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CC6716F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20D5460" w14:textId="4EB673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ZT5_CLIENT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046ADC4B" w14:textId="6CDE57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291CEA3" w14:textId="2DE66B0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EB10F30" w14:textId="15E1F43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69A0ABAE" w14:textId="28C0EC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3E72D2B" w14:textId="77BA7A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Cliente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66BCA73B" w14:textId="711B4B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E686FC0" w14:textId="52EB27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794197A" w14:textId="343A01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A2398F" w14:textId="3CF2CE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86ED6E" w14:textId="033AE9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4F5D92" w14:textId="15E8B0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3C55DE4" w14:textId="7D7508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AFC1FB" w14:textId="0D5C30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B17EF8" w14:textId="729EED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60C032" w14:textId="35A192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B9F84F" w14:textId="44C053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977C6BE" w14:textId="35774B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102AE8" w14:textId="38F39F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4AF5DA" w14:textId="43CB04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293256F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FA663EE" w14:textId="293CF0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ZT5_LOJA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4D547574" w14:textId="136759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C2AD4BC" w14:textId="24B0187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522FF1DC" w14:textId="240D208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145E5C4B" w14:textId="1D10E4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Loja Cliente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30754C9" w14:textId="3F23C70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Loja do Cliente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4B4C4496" w14:textId="264ECB7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F016B8" w14:textId="7E23BF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A474B9" w14:textId="6D3151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1EBBEB" w14:textId="5F0DFA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1BF0A0" w14:textId="001D40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EB0431" w14:textId="347C3D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0C8C04" w14:textId="1E9B1D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64427A" w14:textId="33B165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573809" w14:textId="312B12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0D7289" w14:textId="0F1840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EFAD43" w14:textId="1A1A80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D6D41B" w14:textId="4D97A2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93F7E3" w14:textId="0CB16C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997E68" w14:textId="13CC42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B882ADA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0E22E18" w14:textId="0E346B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ZT5_CLINOM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00F51B2" w14:textId="115A3D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6BDE09F" w14:textId="752D9FC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4D5F0E20" w14:textId="43E3ACA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2ADBDB6" w14:textId="793A0D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Cliente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6E53D205" w14:textId="276F40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do Cliente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0AD0108" w14:textId="191FB9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0D4316" w14:textId="160270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FD358CB" w14:textId="6635F5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A022743" w14:textId="18614B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A8DBB5" w14:textId="2111AA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01623A" w14:textId="09BBE6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C22431B" w14:textId="37C817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753C34" w14:textId="327692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933EC0" w14:textId="168AE6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8DB3DDE" w14:textId="0C2A1B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E139B3" w14:textId="20A533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46F6FE1" w14:textId="262764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23DB23" w14:textId="00D9B7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9AA3BC" w14:textId="08D92B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B7532AD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B2634F3" w14:textId="7AF149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ZT5_CLICNP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73CA1BC0" w14:textId="43AD5E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2B978DE9" w14:textId="5245162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02BF28B" w14:textId="6D0F697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6104A299" w14:textId="68A1F8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CNPJ/CPF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Cli</w:t>
            </w:r>
            <w:proofErr w:type="spell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9DEBB33" w14:textId="0A43D6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CNPJ/CPF do Cliente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40C0516B" w14:textId="374268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00510F" w14:textId="36E504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328877" w14:textId="7E4A60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A9F2CE" w14:textId="79B8FC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D49DCE" w14:textId="219999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B6CF50" w14:textId="7DAEC0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E3C040F" w14:textId="130F00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747EAE" w14:textId="6C32CB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2C9AC6" w14:textId="4BADDB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13A754B" w14:textId="21E7BF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B2B681" w14:textId="0785E8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510613B" w14:textId="596E73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6F03A1" w14:textId="5C1819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EB003D" w14:textId="3950FA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38014FB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6A1C6AD" w14:textId="375C0F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ZT5_RECTIT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74F9B49" w14:textId="29E14CD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24052174" w14:textId="079965D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3E12220" w14:textId="7C968E9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1EE70E4D" w14:textId="7B1F7C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Recno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211C705F" w14:textId="3BAEA8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Recno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Título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B0FC287" w14:textId="5B1A1C8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9999999999999999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A6A2F7" w14:textId="0D004D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C6A31D" w14:textId="454C1A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6C7103" w14:textId="44EB1F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388C5B" w14:textId="556C58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6D5A18" w14:textId="366A6E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1263F29" w14:textId="2D78FA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51C5DC" w14:textId="600F32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206B15" w14:textId="7F7AC3A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DB8B629" w14:textId="6A5C6B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30F8D9" w14:textId="70889D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BC75EEC" w14:textId="3B5231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913F28" w14:textId="44C815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130AD95" w14:textId="771AA0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94ABFE3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B6AE4F2" w14:textId="62E9A15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ZT5_FILORI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0EDDE339" w14:textId="161638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7162B242" w14:textId="2625615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25D82C9" w14:textId="0C057C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86F601E" w14:textId="7A7F25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Orig.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3C7258F" w14:textId="2658F1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de Origem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79F89D70" w14:textId="1B150B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BCBE42" w14:textId="714187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DBCB75" w14:textId="193AA2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192D69" w14:textId="130A0A9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EFC9D2" w14:textId="412317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D1E4B5E" w14:textId="55DA9E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E3E12F7" w14:textId="2D2B6E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6A61F4" w14:textId="223A8F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23C8768" w14:textId="410CBF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723A2B6" w14:textId="5B154F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25D265" w14:textId="01A6DB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F0541F6" w14:textId="73AD64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C048F8" w14:textId="30E2A6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BC1A53" w14:textId="0FF6A9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500E2E3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4E753E5" w14:textId="327CEB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ZT5_DATA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098A2E12" w14:textId="7D4803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5160CA8" w14:textId="3B7CFFC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09F051A4" w14:textId="2D5A6D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6378B46D" w14:textId="318F0F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Boleto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28AEAE1D" w14:textId="5A3830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Emissão do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05A5352" w14:textId="06A09F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3B40E3" w14:textId="6BEA98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03524F9" w14:textId="1EE975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D83C7F" w14:textId="0ED389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95BE63" w14:textId="162079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B5A551" w14:textId="16FCCA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9940DF6" w14:textId="468052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FE861D1" w14:textId="0C32CA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FD8BC1" w14:textId="2CC5CD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E75C7B" w14:textId="48679E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D3ADC7" w14:textId="67311B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BE95FE" w14:textId="05876E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8CFDED" w14:textId="1A1409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F63FF8" w14:textId="52FEAF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C636467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AEA2526" w14:textId="76BB77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ZT5_HORA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3A000C4" w14:textId="38FF34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C4A30A7" w14:textId="04EC48F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65393B27" w14:textId="531BFB8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F9F21C1" w14:textId="13D97D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Boleto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76DEDA1A" w14:textId="784070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Hora Emissão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E621459" w14:textId="3BAB3A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99:99:99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B392BD" w14:textId="6AB17C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1158E4" w14:textId="5AAE1F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8C02F5" w14:textId="6BC883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5A72EE" w14:textId="1ABFE3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F7ED19" w14:textId="5D69A6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F4FD3B7" w14:textId="102436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79E23B" w14:textId="324AB7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E8C79B" w14:textId="1B96E3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73E3471" w14:textId="57407A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6E9030" w14:textId="75C012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49E8A08" w14:textId="7F6E65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2233D8" w14:textId="4FFABD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2B9E43" w14:textId="722984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6D188A0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65361C0" w14:textId="495B8E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ZT5_USER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17D9C271" w14:textId="68F4AF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8052BAA" w14:textId="1137468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968DE98" w14:textId="1B1B723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67302BC8" w14:textId="6120D0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Usuário Bol.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E0C8B32" w14:textId="0D60C0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Usuário Emissão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0244DA74" w14:textId="324547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7D4D17" w14:textId="3C05CF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00320A2" w14:textId="23EF1D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07B6F4" w14:textId="51CF05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0268C9" w14:textId="0BA660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7ABF10" w14:textId="23CD18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500A3B3" w14:textId="13841E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94F087" w14:textId="7E7C5B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DC5777" w14:textId="7E68BE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01443B3" w14:textId="0D257BC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761135" w14:textId="3FF8AE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7ED64D" w14:textId="3863A7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F01CB7" w14:textId="63083E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8A8308" w14:textId="7BB974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884EAA4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5688C4F5" w14:textId="04ED45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ZT5_VENC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7F8C1C5" w14:textId="42D899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7D2E8971" w14:textId="742C095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D5B9CF2" w14:textId="2FB9563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EA0FB82" w14:textId="59F015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Vencto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Bol.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40DD6CFD" w14:textId="3DBCA8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Vencimento do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09AAF9AF" w14:textId="3825C5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3964E5" w14:textId="6ED5B5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E0997B" w14:textId="3C19C2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6CD9ED" w14:textId="1044CA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F13590" w14:textId="34F0CE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A08E56" w14:textId="0D17A3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A81357B" w14:textId="0C56E6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EDB162" w14:textId="238A34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BAE6A0" w14:textId="49602F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32E62CA" w14:textId="4DFD1C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590B0FB" w14:textId="7A0BA8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AE25F9A" w14:textId="3C59BE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97A8FA8" w14:textId="7F2141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E5EB69" w14:textId="5BF0F0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B91A30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BE83C80" w14:textId="3CDF72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ZT5_CRBCO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0765B878" w14:textId="6D9441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64628F62" w14:textId="28D0096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3423A0DB" w14:textId="0E48541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5DECDDF" w14:textId="46F427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 Corr.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F8CB575" w14:textId="0DC899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 Correspondente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341A345A" w14:textId="2B4DE4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573B48" w14:textId="059B69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98A2A25" w14:textId="703954C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7FCA58" w14:textId="29A115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828A4D" w14:textId="7CF8F9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C00A162" w14:textId="083C82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F3C1EA5" w14:textId="45DE1F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7064F3" w14:textId="31D4A4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DDA348" w14:textId="7D1CBB8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CDD54E" w14:textId="48C9B9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7CC423" w14:textId="244F5A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77D5266" w14:textId="227005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CEEB2C" w14:textId="4B2422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20C1D6" w14:textId="59B721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385FACC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00DDB42" w14:textId="555775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ZT5_CRAGE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1EA134B1" w14:textId="6C9BF4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296F293E" w14:textId="4D7D97A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288DF92E" w14:textId="4967223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699D2264" w14:textId="61B63E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 Corr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4C3D3782" w14:textId="47752F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Agência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Correspondente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6387669E" w14:textId="430E60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78A6EB" w14:textId="216DF6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BA87850" w14:textId="3A3912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1C60F7" w14:textId="2353D2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C0BDA5" w14:textId="21888B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D383B95" w14:textId="5AF8B4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1529866" w14:textId="694A23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AD4FA7" w14:textId="730C58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D5A843" w14:textId="7BF7BF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EA4F014" w14:textId="4D695A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89AEBA8" w14:textId="5B43E8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A4F754F" w14:textId="5F9D8F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554130A" w14:textId="1DD43A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56B6171" w14:textId="674513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4046CF8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0333213" w14:textId="338985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ZT5_CRDVAG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2714F2C6" w14:textId="784150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69B250AC" w14:textId="0B5C2EA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8CDBFE8" w14:textId="0C2795A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84816EE" w14:textId="34EE56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Age Corr.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0A44E73" w14:textId="1BBE58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Age Correspondente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4A626F23" w14:textId="36CDE5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4E77FE" w14:textId="072AAB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5E22CB" w14:textId="6247F3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697F37" w14:textId="5318CF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424709" w14:textId="655020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ABE6E2" w14:textId="190F78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0C531EF" w14:textId="417CE2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1982C1" w14:textId="256376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B9F34A" w14:textId="61400E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9B73B2C" w14:textId="7510180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65BFEE" w14:textId="3C809A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B80E919" w14:textId="26B4B3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B7B438A" w14:textId="2653C71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2DAEEB5" w14:textId="71A3EB4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13E672F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DFD723C" w14:textId="4F04D6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ZT5_CRCTA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2F145DA9" w14:textId="710AC4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B59EB98" w14:textId="5AE7471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03AFFFD6" w14:textId="0A9ADA3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11F67183" w14:textId="285D96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 Corr.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66D6DFB" w14:textId="2ECFCD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 Correspondente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1F21034A" w14:textId="2651F5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87DDD6" w14:textId="026A1C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563E2D" w14:textId="57BC21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9BF940" w14:textId="185659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4B5C8DF" w14:textId="38B56D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CE7C477" w14:textId="48CCC1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268DE92" w14:textId="48122B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C2F82F9" w14:textId="0D69BE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C04EB8" w14:textId="4BA1F0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D98AE87" w14:textId="2312F6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6C4809" w14:textId="72C697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61456B0" w14:textId="29D596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54E7A7A" w14:textId="3061E5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BD5A4E" w14:textId="5945DF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F5E373D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85BA625" w14:textId="33B786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ZT5_CRDVCT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2F01B322" w14:textId="3BC6349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6F41E316" w14:textId="6F2A10E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4DB1A4A0" w14:textId="0BB1431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3055BAD" w14:textId="260A54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DV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Corr.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6F9AD59C" w14:textId="50F503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Conta Correspondente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201B2BE" w14:textId="42ABB3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32DA3F" w14:textId="1097AE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7EB77B4" w14:textId="590BD1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F5C25E7" w14:textId="30E19C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27163E" w14:textId="0008C8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8CFDCC" w14:textId="7FC794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EF15A91" w14:textId="13F000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2C5641" w14:textId="709652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F5AC77" w14:textId="122F00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AE63B8E" w14:textId="7AB641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D8786D5" w14:textId="3ADE9E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34C87D3" w14:textId="562535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03799A" w14:textId="150277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5CDB84" w14:textId="348A06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BCCB5CA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28BC804" w14:textId="08EAA6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ZT5_SEQ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7851D2B" w14:textId="06811A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08BCBAB0" w14:textId="4A9F8FF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4B52B107" w14:textId="29F4ACE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E5E3122" w14:textId="554A21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Sequencia</w:t>
            </w:r>
            <w:proofErr w:type="gram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E8FCC27" w14:textId="238A19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Sequencia Nosso Número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D97D61A" w14:textId="27621C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FD666F" w14:textId="2FBB4B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4F72A2" w14:textId="78AFB9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EDA78A" w14:textId="0C7E3D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A41282F" w14:textId="5F19AC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AF5EC1" w14:textId="204374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2D2D720" w14:textId="26AC85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93A543" w14:textId="29C296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37F5D9" w14:textId="6FE198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1DF7601" w14:textId="1EA477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BEB49D" w14:textId="66008A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323EA57" w14:textId="426AF0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3E1ED64" w14:textId="6DA075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5CCA61" w14:textId="1E8408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4A873F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E050BE1" w14:textId="00676C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ZT5_BTCNAB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2A5A795" w14:textId="4C6A1B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81AC7BD" w14:textId="0267A59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566D5182" w14:textId="136F6CC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ADCDCBE" w14:textId="46B616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Bytes CNAB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460D29CF" w14:textId="05E755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de Bytes CNAB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0209BA4D" w14:textId="17AF9D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3CD61E" w14:textId="2DFFE8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EF14F2" w14:textId="752568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033C70" w14:textId="6451E7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4327B30" w14:textId="01BF25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ACCCDC" w14:textId="3E48D5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33BE765" w14:textId="2F2B5E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28CE80" w14:textId="298B4A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870946" w14:textId="02323BF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B7B972D" w14:textId="277BD9D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F635D89" w14:textId="085555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2080F7C" w14:textId="117F9A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46E329" w14:textId="03C138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8570F1" w14:textId="7F49BF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E2BD63E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0BF8FA9D" w14:textId="314939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ZT5_CONVEN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9B322EA" w14:textId="024077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84F4899" w14:textId="004A5D6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34A0C40A" w14:textId="3D1E2D2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168D7ECA" w14:textId="15004F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Cód.Convênio</w:t>
            </w:r>
            <w:proofErr w:type="spell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4D45C5FA" w14:textId="6E2386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Convênio Empresa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08C8E350" w14:textId="17C81F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C51F39" w14:textId="5108B9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4B9929" w14:textId="642ACF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53F905D" w14:textId="7D7D90D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920ACB" w14:textId="0E0E24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7B4BA68" w14:textId="041C6E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B5FE526" w14:textId="6E4408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E6B393" w14:textId="2E3650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840742" w14:textId="256103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5176EA7" w14:textId="55918D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FCEA4A" w14:textId="3DCE45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7B4E8C1" w14:textId="6BBCF9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2522614" w14:textId="0CCF1A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8BB1AC" w14:textId="7FA399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F344C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1F0A7F3" w14:textId="766A51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ZT5_IDCART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4867F616" w14:textId="28A3573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758778B" w14:textId="28721E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7EEE942" w14:textId="25CC879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23777A0C" w14:textId="7BDC62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Carteira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991D595" w14:textId="1D950E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da Carteira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ABB89F3" w14:textId="56FA6A5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A7FA6D" w14:textId="244AF5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3F2EEC" w14:textId="3A68F9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F7C902" w14:textId="4E953D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E73130" w14:textId="38AA73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856D8A7" w14:textId="0D6CE1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6C24CD1" w14:textId="68BB813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09D913" w14:textId="4BC8C51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FD97E26" w14:textId="6AC4D9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5C96641" w14:textId="234EA2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647533" w14:textId="263B47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AF0F81A" w14:textId="5A2478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6AB75E" w14:textId="77F413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095448" w14:textId="5AFA45C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C9C041F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84AE01C" w14:textId="605CCF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ZT5_CARTEI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B849D3D" w14:textId="0D0F17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9910BCB" w14:textId="1940DFE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2C7E5479" w14:textId="7CF9250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57B64C0" w14:textId="216D75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Carteira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69D4D577" w14:textId="5FB8FF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Carteira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50E2D85" w14:textId="7E79EB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F50163" w14:textId="7671CB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1430409" w14:textId="75CC069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FEBBA4" w14:textId="4D80726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714B7B" w14:textId="72183C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69A3C6" w14:textId="787882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BCA098" w14:textId="49855F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69D3DD" w14:textId="36CB59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F1ADA9" w14:textId="3F0F29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4A00735" w14:textId="609B11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415BC9" w14:textId="4E7122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86B1E90" w14:textId="616512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0804D90" w14:textId="7F960D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2C3938" w14:textId="6FD249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21CA987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A94A8E2" w14:textId="15F3F0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ZT5_NOSNUM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41F9681" w14:textId="3C9DF8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ADDB9BD" w14:textId="20599A6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072B7090" w14:textId="14B2F62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288A032E" w14:textId="0A7F79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Nosso Núm.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1A8BE65" w14:textId="7E7A68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Nosso Número Gerado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19D1BDB" w14:textId="401087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42815E" w14:textId="088665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69C0B2" w14:textId="600EE4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126CCA" w14:textId="6066A00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E4729A" w14:textId="693394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0D4308" w14:textId="06B64B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4D14F84" w14:textId="4BE958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E461FB" w14:textId="0287CC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8FAAA8" w14:textId="456569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292CC05" w14:textId="4A24D3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A99F40" w14:textId="075951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A4F465F" w14:textId="070E65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4B887A" w14:textId="5CBA19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2BF5B42" w14:textId="52D827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4ABB77A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2280032" w14:textId="3485B5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ZT5_NUMFOR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239C2E0C" w14:textId="76BB86E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99F3875" w14:textId="53101E4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2C45BFE4" w14:textId="2DDCA91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ADF4A13" w14:textId="160CBB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N.Num.Form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3296FE1" w14:textId="0DEEBB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Nosso Número Formatado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7B5CE53" w14:textId="6BE2BB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B919D8" w14:textId="090C0E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216F8C" w14:textId="0F5CF6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C14645" w14:textId="7AB856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B19B02" w14:textId="68697D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9482AE" w14:textId="6B4680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A6616DD" w14:textId="3BEE56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880B55" w14:textId="71F58F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2776B3" w14:textId="3FDD971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C017B0E" w14:textId="1863FB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FDAB39C" w14:textId="12B703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4293453" w14:textId="4431B5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C92706" w14:textId="6B1A76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EEAE6F8" w14:textId="221CA4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F405FA8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699AE43" w14:textId="00E569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ZT5_NUMREM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0BF25DE" w14:textId="075936B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01C9436" w14:textId="2E3DBA2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536E97EF" w14:textId="343AE9D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4C78E21" w14:textId="5166B1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Núm. Remessa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6A46DD2" w14:textId="253E17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Nosso Número Remessa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6D15BEFE" w14:textId="3BB736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4D0ED4" w14:textId="239FB9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3EE543" w14:textId="36597A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EDF3C2" w14:textId="76A61A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AD5110" w14:textId="5A4279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0BA8C2" w14:textId="74B378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155DB10" w14:textId="4705DB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C1E4B0" w14:textId="443EB9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A6EDF51" w14:textId="4E2153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A7A2D27" w14:textId="42E34A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22D510" w14:textId="746448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547A84" w14:textId="7B8102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ECDA2A" w14:textId="4AE1CA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77A70A5" w14:textId="73F5EB4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6D855B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5BBDF11D" w14:textId="524762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ZT5_TPVENC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20D7D9AD" w14:textId="28107F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13C68A28" w14:textId="656419C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42AEDEDF" w14:textId="2D8626F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49A8EFA5" w14:textId="12C09B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Vencto</w:t>
            </w:r>
            <w:proofErr w:type="spell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70FE7696" w14:textId="3035035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Vencimento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6D185D0A" w14:textId="2C9880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B62EE9" w14:textId="625E11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A32783D" w14:textId="3A2A5E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D3B7C9A" w14:textId="2A278F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27DB84" w14:textId="459829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1D19F1" w14:textId="65CE33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978F4DD" w14:textId="59378C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56929B" w14:textId="09AF0E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4339B9" w14:textId="269B94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0A39F5" w14:textId="70B548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D5E5E58" w14:textId="2F0E5F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85636D9" w14:textId="5F589B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E831DB7" w14:textId="66A41E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717CB20" w14:textId="124B89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6349D6D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46E0397" w14:textId="140909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ZT5_MOEDA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B8C9583" w14:textId="5E017C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0B50C4BE" w14:textId="59ED93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34987422" w14:textId="21C80C2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7ABFE4A" w14:textId="0B4F01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Moeda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7C4730B9" w14:textId="1D5D63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Moeda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2253339" w14:textId="576AB5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2B0205" w14:textId="079A8B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4F984BC" w14:textId="242885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65F126" w14:textId="12D914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E0F1E8" w14:textId="5F1F2F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AD2679" w14:textId="0230C8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5A9DDF4" w14:textId="5AF4E1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B4A5FF" w14:textId="7B196C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50DEA3" w14:textId="65DE46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279D322" w14:textId="219882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6A57C01" w14:textId="12845B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59320D8" w14:textId="7C9D09A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85FE4F9" w14:textId="109D17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1DFEA85" w14:textId="185935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646C95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C110D72" w14:textId="0DBEC4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ZT5_FATVEN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753D98AA" w14:textId="1E04CB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716B22F" w14:textId="04B8182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CBE9BCE" w14:textId="353E612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76BE26F" w14:textId="3A83C8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Fator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Vencto</w:t>
            </w:r>
            <w:proofErr w:type="spell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60DAA9CB" w14:textId="3030D1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Fator do Vencimento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3FB0B90C" w14:textId="37EC7A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B7D533" w14:textId="5576B9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7B0F8C" w14:textId="21D7C5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1037D0" w14:textId="0D03146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13A0B1D" w14:textId="74757D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AC94E9A" w14:textId="1AA0F07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7D90F1C" w14:textId="42DFF90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25829C" w14:textId="29A00BF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10618D" w14:textId="47808D4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67B57FB" w14:textId="51CC93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4EB1877" w14:textId="2C8D54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A1676BA" w14:textId="4C7284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D5B42F" w14:textId="1F656B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6E3727" w14:textId="383371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6195C24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FE34051" w14:textId="53731C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ZT5_CPOLIV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C27394B" w14:textId="2BC2EB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7CDD23B" w14:textId="4D1318C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6E06EF22" w14:textId="3D25A85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1B10D30E" w14:textId="770018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Livre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6F7D828B" w14:textId="581278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Campo Livre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3D06131F" w14:textId="64AFAB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185338" w14:textId="440DCF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3D65B6" w14:textId="7ACDDF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73ACD7" w14:textId="6E6397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BA9702" w14:textId="5BE9A3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401EEF" w14:textId="44247A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2EFB6A7" w14:textId="30561C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3EFA04" w14:textId="35ECF2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80A1AA8" w14:textId="3590FA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6AD8981" w14:textId="3BBE3FC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A810370" w14:textId="663956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26DB6E8" w14:textId="642B1ED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60EA63E" w14:textId="58FCBF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0C68B2" w14:textId="0EE7D60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0759363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A2E1A42" w14:textId="2AE464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ZT5_CODBAR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5B243BF" w14:textId="246B86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02DDD433" w14:textId="79927B5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3226BE4" w14:textId="5223F40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2A91C89F" w14:textId="7E5607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Barras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5CA4E7C" w14:textId="1B501B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de Barras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2D31B2E8" w14:textId="1A2389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A9292C" w14:textId="7019C8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9D7459" w14:textId="3432B5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853B5E" w14:textId="478D94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437878" w14:textId="6068D2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6714C9D" w14:textId="6C3EC6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39505A4" w14:textId="36DF55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063FEB" w14:textId="74D05B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CEDDF4" w14:textId="6CE585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C25D3B3" w14:textId="623627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374FBE" w14:textId="272F58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EFB246E" w14:textId="667C1D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B18C32" w14:textId="26B729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5C13EF" w14:textId="67499A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1B20377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5332005" w14:textId="415309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ZT5_CODDIG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356022F4" w14:textId="0B92788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4429BAE4" w14:textId="4299AA0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0FF384EA" w14:textId="7E91C40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C3EAE72" w14:textId="047307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Linha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BB7100C" w14:textId="05D983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Linha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Digitável</w:t>
            </w:r>
            <w:proofErr w:type="spellEnd"/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18EF84E3" w14:textId="6E9C8F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C9BADA" w14:textId="4AD0F9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12147C" w14:textId="1CFF1B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A8CA57" w14:textId="3D6F02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F6737A9" w14:textId="40D777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CF0FE3" w14:textId="2F8AB3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3A1217F" w14:textId="11C3CA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8F0185" w14:textId="2916A8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3A12E0" w14:textId="44A9FF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2F2E0C3" w14:textId="1356032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A553F6" w14:textId="692E1B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392C3E9" w14:textId="7DBFF9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0727652" w14:textId="48914D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231F5DE" w14:textId="273182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A6658AA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5C375A8" w14:textId="78E8BE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ZT5_CEDNOM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685639B" w14:textId="595C81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64B0647" w14:textId="6358A2E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73CAAE3" w14:textId="5FAA357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D7478D2" w14:textId="7F2B22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Cedente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484BC62A" w14:textId="42D544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do Cedente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1DFE03BD" w14:textId="743B0C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E23244" w14:textId="6921C5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AF34EA" w14:textId="16F6B23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8DE986" w14:textId="0CFC671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F447E77" w14:textId="0CA0D7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B46B55" w14:textId="3E76B22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1865606" w14:textId="2B95CC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9EFC39" w14:textId="503672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3EDA97" w14:textId="067AA1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D54C26D" w14:textId="7F644B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B394D5" w14:textId="246E5E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F6182ED" w14:textId="3F0AE6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E885E1" w14:textId="245C7A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64E307" w14:textId="40DA88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7F9B8DB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D557D3A" w14:textId="522807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ZT5_CEDCNP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73B1E991" w14:textId="19504F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0B5A552B" w14:textId="1A02CCB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2381FEE8" w14:textId="7001F3E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4D1CCB2B" w14:textId="64F434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CNPJ Cedente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64AB15FF" w14:textId="7B632E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CNPJ do Cedente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1277CEA0" w14:textId="4A54D9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3E94B0" w14:textId="67B3DE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DADF22" w14:textId="00531B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AEE1DC" w14:textId="0C72F9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B1B8BD7" w14:textId="728493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D0858D" w14:textId="7948B9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CA0793F" w14:textId="7B307F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5825A7" w14:textId="7B54AC6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7A94140" w14:textId="18751B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0338F5F7" w14:textId="25A864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40C3AC" w14:textId="76E961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E9F6724" w14:textId="3D3D85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44AFC4" w14:textId="78B75D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A17A3F4" w14:textId="2F804D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1392C3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7194846" w14:textId="1862A0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ZT5_AVANOM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1FF6917B" w14:textId="2F7DDC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137CC76" w14:textId="3CD62C5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64ABAE38" w14:textId="52886ED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29479501" w14:textId="29D057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Avalist</w:t>
            </w:r>
            <w:proofErr w:type="spell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3A2C081A" w14:textId="6DB8F3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do Avalista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463FA4E3" w14:textId="62E648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A57155" w14:textId="160E7B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FF98DB0" w14:textId="68DAE4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BD8189" w14:textId="638E748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81F547D" w14:textId="6D113A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4F91294" w14:textId="10ED01A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24AA96E" w14:textId="68F810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552CFDB" w14:textId="3C46B3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FCD7CE" w14:textId="59C59E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2EFCC1C" w14:textId="7C7E4D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4761295" w14:textId="75D54B1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0B3B1C0" w14:textId="7413AD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8B6E17F" w14:textId="1B805A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AF5C1AC" w14:textId="558A24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334DF29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092C128" w14:textId="52B8D5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ZT5_AVACNP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490920D4" w14:textId="4A077B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7E3D443F" w14:textId="1AC2358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0F701FEC" w14:textId="1028C14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5B855E19" w14:textId="16C2CB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CNPJ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Avalist</w:t>
            </w:r>
            <w:proofErr w:type="spell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2677DC38" w14:textId="0BF17A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CNPJ do Avalista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F4822D7" w14:textId="2EC36A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6D6B6B" w14:textId="400CE4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9BED57E" w14:textId="1FE69E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1112B9" w14:textId="5820B2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0815C8" w14:textId="44C6B3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385393" w14:textId="69D5D8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FEB17E6" w14:textId="609FBC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00C92A" w14:textId="65EF97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323EB5" w14:textId="5700F4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389C4F31" w14:textId="7FA216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F96CF6F" w14:textId="5D2B0F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7A0BDDA" w14:textId="410C89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A01695" w14:textId="5FE2275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48F296C" w14:textId="54FDE6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F72626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7A7D163" w14:textId="6DD9AE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ZT5_MSGBOL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C189323" w14:textId="6E145A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05D18D32" w14:textId="0530037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532264CB" w14:textId="1F91D7C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6981B156" w14:textId="1DA1F6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Msg Bol.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2F7D182B" w14:textId="482D18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Mensagens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6D1500FC" w14:textId="5965CB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9D3BBCE" w14:textId="55ADFF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D8BC35" w14:textId="4DBA46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B90615" w14:textId="25DA86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2B42BF" w14:textId="37E833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6AC8189" w14:textId="0122AA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2F25130" w14:textId="3291C61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219846" w14:textId="19DA52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DB763D" w14:textId="5A58AA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25406EF" w14:textId="4EDA11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9AD392" w14:textId="7E55B7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AB34C3A" w14:textId="624F65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800BC9" w14:textId="2CE24F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A50F922" w14:textId="0C1F20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AE94E16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CC34402" w14:textId="000678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ZT5_USERGI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0A14BD46" w14:textId="124075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8ADD0EA" w14:textId="1913DD7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F347A79" w14:textId="5AE14B8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B4B4927" w14:textId="11FEFF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524224CC" w14:textId="225D8AE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4E8A98D3" w14:textId="6804CF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615B404" w14:textId="3B28CA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A7BD5D" w14:textId="3A9EA0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31896AA" w14:textId="69661A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58D797" w14:textId="644FB0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853A1E8" w14:textId="20E3BB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B772A42" w14:textId="18E0F8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9CEBCF" w14:textId="3E9D1D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00F4921" w14:textId="05B1FD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5575442A" w14:textId="38D43B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EC4DC8C" w14:textId="4B9720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14D9FCE" w14:textId="1BA999D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F87D7A" w14:textId="1A55CD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F26A6B" w14:textId="4B650A8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5316249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5528EFD" w14:textId="0D4304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ZT5_USERGA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B444F08" w14:textId="1A01871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3698DEEB" w14:textId="60B22BB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21AC9E56" w14:textId="2AB53C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76430F39" w14:textId="67C9919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5ABF093" w14:textId="2340D8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3038FC6A" w14:textId="62E648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382D27" w14:textId="0567EC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728DEF3" w14:textId="4F77236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FDE971" w14:textId="02F6E4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F173BC" w14:textId="6AAFDFB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F1CB6A" w14:textId="19670F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74156C5C" w14:textId="7C0750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EAF0DE" w14:textId="572B62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2760C4" w14:textId="6CF799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5B8439A" w14:textId="3054CE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906434A" w14:textId="2A9458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0502746" w14:textId="7A855F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DFFADE0" w14:textId="75B384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4BE578B" w14:textId="179079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5838D15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7CCCD958" w14:textId="5934E2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ZT5_MSBLQL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9BB0DF0" w14:textId="2784E9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78128B86" w14:textId="44ACD61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7A7F7DA0" w14:textId="3DD0B30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08035D56" w14:textId="3A48499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0420699D" w14:textId="4DB9C4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6A805671" w14:textId="02099B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8125E9" w14:textId="074A01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D9834F5" w14:textId="3E5A3B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3488A1" w14:textId="5B7B59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16A3214" w14:textId="427876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0FD57A" w14:textId="567EC0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247D7A3F" w14:textId="54A47E0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CC77CF4" w14:textId="29DA13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119414" w14:textId="562E8A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196A8B6D" w14:textId="2913A5A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738501" w14:textId="4A1217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5C237E1" w14:textId="1FB7B33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E67546" w14:textId="30BA61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22DE3A8" w14:textId="22FBA4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594320E" w14:textId="77777777" w:rsidTr="00012203">
        <w:trPr>
          <w:gridAfter w:val="1"/>
          <w:wAfter w:w="23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60E5EED" w14:textId="748B88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ZT5_VALBOL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605C767C" w14:textId="19BF3B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589" w:type="dxa"/>
            <w:shd w:val="clear" w:color="auto" w:fill="FFFFFF"/>
            <w:vAlign w:val="center"/>
          </w:tcPr>
          <w:p w14:paraId="563A6709" w14:textId="2CDCCBB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7" w:type="dxa"/>
            <w:gridSpan w:val="2"/>
            <w:shd w:val="clear" w:color="auto" w:fill="FFFFFF"/>
            <w:vAlign w:val="center"/>
          </w:tcPr>
          <w:p w14:paraId="198FA501" w14:textId="6C49276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92" w:type="dxa"/>
            <w:gridSpan w:val="3"/>
            <w:shd w:val="clear" w:color="auto" w:fill="FFFFFF"/>
            <w:vAlign w:val="center"/>
          </w:tcPr>
          <w:p w14:paraId="36B9DDF2" w14:textId="1A78B9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Valor Boleto</w:t>
            </w:r>
          </w:p>
        </w:tc>
        <w:tc>
          <w:tcPr>
            <w:tcW w:w="2183" w:type="dxa"/>
            <w:gridSpan w:val="3"/>
            <w:shd w:val="clear" w:color="auto" w:fill="FFFFFF"/>
            <w:vAlign w:val="center"/>
          </w:tcPr>
          <w:p w14:paraId="13846ACD" w14:textId="2CF2B2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Valor do Boleto</w:t>
            </w:r>
          </w:p>
        </w:tc>
        <w:tc>
          <w:tcPr>
            <w:tcW w:w="1987" w:type="dxa"/>
            <w:gridSpan w:val="3"/>
            <w:shd w:val="clear" w:color="auto" w:fill="FFFFFF"/>
            <w:vAlign w:val="center"/>
          </w:tcPr>
          <w:p w14:paraId="5A0204CD" w14:textId="4ABCA7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@E 9,999,999,999,999.99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A7F0D82" w14:textId="3A294EF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35F052" w14:textId="6140E8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514732" w14:textId="1ABF92B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24EEA1" w14:textId="6401E9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BE3696F" w14:textId="3CF2C0B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6E50A415" w14:textId="5FEC63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6B3B4E3" w14:textId="34B268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2F3AA9" w14:textId="3A16C5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FFFFFF"/>
            <w:vAlign w:val="center"/>
          </w:tcPr>
          <w:p w14:paraId="49EA4933" w14:textId="24C9D8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C070145" w14:textId="7EB8E0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3C88270" w14:textId="0D6086A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E4102BD" w14:textId="6108C0E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12F6D5" w14:textId="775163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89557DB" w14:textId="77777777" w:rsidTr="001A2085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02DEC3C3" w14:textId="39EA751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3708C231" w14:textId="729AE13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60EAE0A" w14:textId="3ABE464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5C37971D" w14:textId="309C040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BAD1970" w14:textId="6C52D39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AB5B8BA" w14:textId="408BFBE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487C85A5" w14:textId="554CBC9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C1FEF1E" w14:textId="7BEBD29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20254C7C" w14:textId="20FB77C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51F3EAD1" w14:textId="6A2EBD5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15842F7E" w14:textId="1E21DD3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B1EA6E7" w14:textId="142F519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31F5B340" w14:textId="76597E1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268C68A" w14:textId="62483F8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2F8D0D19" w14:textId="08BB11C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64E14CF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EF9F43" w14:textId="3253628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BDA262" w14:textId="43F775A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0B69A9" w14:textId="0768C89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A3F76C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8327B6" w14:textId="3B8C1D2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974676" w14:textId="7A0EC94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76F26F" w14:textId="1908F5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2F043DA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E29C7E" w14:textId="5A0E2E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ZT5_CODBOL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9A4033" w14:textId="1777E68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9DC7BC" w14:textId="7339A90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</w:t>
            </w:r>
          </w:p>
        </w:tc>
      </w:tr>
      <w:tr w:rsidR="00012203" w:rsidRPr="00012203" w14:paraId="31D55C9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DB6DED" w14:textId="48C45E2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ZT5_BANCO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14FACD" w14:textId="66C472A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E6303C" w14:textId="79B9EE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SA6BCO</w:t>
            </w:r>
          </w:p>
        </w:tc>
      </w:tr>
      <w:tr w:rsidR="00012203" w:rsidRPr="00012203" w14:paraId="7B4ED1F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253760" w14:textId="24159C2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CA5BAE" w14:textId="63CCAF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2BFB26" w14:textId="58B1191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</w:tr>
      <w:tr w:rsidR="00012203" w:rsidRPr="00012203" w14:paraId="745A502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931518" w14:textId="0C24FFF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9D010D" w14:textId="05A9820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3E2691" w14:textId="13D86E7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5AFBE3F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FFC1FF" w14:textId="0572DA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C227C9" w14:textId="7311EE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CFCD2" w14:textId="383080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6375E08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CC9144" w14:textId="3829EBF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ZT5_HORA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EDB31E" w14:textId="553100C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FD88CC" w14:textId="2352CF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494A3DD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F2BC18" w14:textId="5BBE5F0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ZT5_USER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26D329" w14:textId="05B7C4E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7FC235" w14:textId="12FEAD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CUSERNAME</w:t>
            </w:r>
          </w:p>
        </w:tc>
      </w:tr>
      <w:tr w:rsidR="00012203" w:rsidRPr="00012203" w14:paraId="0B6511FA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8E1BEE" w14:textId="0A89DCE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ZT5_TPVENC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D256F8" w14:textId="3271B09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5F5C4E" w14:textId="0A92185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"R"</w:t>
            </w:r>
          </w:p>
        </w:tc>
      </w:tr>
      <w:tr w:rsidR="00012203" w:rsidRPr="00012203" w14:paraId="0B4E5CC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58A32D" w14:textId="6B90E5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ZT5_TPVENC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78CA3F" w14:textId="0FF2AE1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F37EA6" w14:textId="2198D62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Real;O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=Original</w:t>
            </w:r>
          </w:p>
        </w:tc>
      </w:tr>
      <w:tr w:rsidR="00012203" w:rsidRPr="00012203" w14:paraId="3F409A0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42E8A3" w14:textId="6E7E54F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E3A84E" w14:textId="39EA58B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BC922D" w14:textId="19899A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125F27C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18E33B62" w14:textId="3F25F5D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6069E316" w14:textId="2A51890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59399D94" w14:textId="7C04C23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14172B9C" w14:textId="77777777" w:rsidTr="00B724FF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1CDAB3A4" w14:textId="3804B73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0D2A4C2F" w14:textId="27F4762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AB963FE" w14:textId="68661F4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53DD49A" w14:textId="30CA772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011DCCE" w14:textId="6248F76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5850A1E7" w14:textId="24479F5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85FF74E" w14:textId="6AB837D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49F43C1" w14:textId="384373F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6CF70379" w14:textId="0EC4DFC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B4D3A48" w14:textId="31C9208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CC1C9C7" w14:textId="0BF2532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7166A72A" w14:textId="6A6C02A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0A27E83A" w14:textId="4CAE056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C11DB4F" w14:textId="4B12004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0BA54441" w14:textId="0CA0B48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7EF42DEE" w14:textId="77777777" w:rsidTr="00AF1177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039B7C17" w14:textId="3DF9079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40064942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E5F681" w14:textId="4C35357A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2EACB3" w14:textId="3051749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A40FFD" w14:textId="3FF3AF6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1578A50A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0DC5A7DE" w14:textId="5F783C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72C5AE10" w14:textId="427E5DE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ZT5_FILIAL + ZT5_PREFIX + ZT5_NUMTIT + ZT5_PARCEL + ZT5_TIPO + ZT5_FILORI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24B3816B" w14:textId="762056F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DC3E5E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2C3F5AE1" w14:textId="32FD84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158E386A" w14:textId="767A6E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ZT5_FILIAL + ZT5_DATA + ZT5_HORA + ZT5_CODBOL + ZT5_PREFIX + ZT5_NUMTIT + ZT5_PARCEL + ZT5_TIPO + ZT5_FILORI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0C1709B6" w14:textId="74FA73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AD132CD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166863CB" w14:textId="637D4A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3DC93026" w14:textId="1A6F42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ZT5_FILIAL + ZT5_RECTIT + ZT5_DATA + ZT5_HORA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A48EDA1" w14:textId="6F5284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C3A5CA3" w14:textId="30E0865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08E1E48" w14:textId="572C7AD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3ACA059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6BCC8713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772EF92A" w14:textId="2066C7A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019B824" w14:textId="634136E8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ZT6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55BA2EE5" w14:textId="331549F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62A5DDA8" w14:textId="6269D7E8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Agendamento do Boleto SEVEN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10356767" w14:textId="3E430CBB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6072276E" w14:textId="2F7D3F6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1010"/>
        <w:gridCol w:w="416"/>
        <w:gridCol w:w="594"/>
        <w:gridCol w:w="118"/>
        <w:gridCol w:w="657"/>
        <w:gridCol w:w="235"/>
        <w:gridCol w:w="445"/>
        <w:gridCol w:w="565"/>
        <w:gridCol w:w="1010"/>
        <w:gridCol w:w="1010"/>
        <w:gridCol w:w="58"/>
        <w:gridCol w:w="952"/>
        <w:gridCol w:w="1010"/>
        <w:gridCol w:w="669"/>
        <w:gridCol w:w="341"/>
        <w:gridCol w:w="463"/>
        <w:gridCol w:w="320"/>
        <w:gridCol w:w="227"/>
        <w:gridCol w:w="91"/>
        <w:gridCol w:w="320"/>
        <w:gridCol w:w="320"/>
        <w:gridCol w:w="279"/>
        <w:gridCol w:w="39"/>
        <w:gridCol w:w="320"/>
        <w:gridCol w:w="320"/>
        <w:gridCol w:w="320"/>
        <w:gridCol w:w="11"/>
        <w:gridCol w:w="307"/>
        <w:gridCol w:w="419"/>
        <w:gridCol w:w="284"/>
        <w:gridCol w:w="135"/>
        <w:gridCol w:w="419"/>
        <w:gridCol w:w="419"/>
        <w:gridCol w:w="37"/>
      </w:tblGrid>
      <w:tr w:rsidR="00012203" w:rsidRPr="00012203" w14:paraId="1E5E1A31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vMerge w:val="restart"/>
            <w:shd w:val="clear" w:color="auto" w:fill="C0C0C0"/>
            <w:vAlign w:val="center"/>
          </w:tcPr>
          <w:p w14:paraId="2720A592" w14:textId="7262ACA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2" w:type="dxa"/>
            <w:gridSpan w:val="2"/>
            <w:vMerge w:val="restart"/>
            <w:shd w:val="clear" w:color="auto" w:fill="C0C0C0"/>
            <w:vAlign w:val="center"/>
          </w:tcPr>
          <w:p w14:paraId="2A7C8B23" w14:textId="4E873F5A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06F280EE" w14:textId="3596417A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74" w:type="dxa"/>
            <w:gridSpan w:val="7"/>
            <w:shd w:val="clear" w:color="auto" w:fill="C0C0C0"/>
            <w:vAlign w:val="center"/>
          </w:tcPr>
          <w:p w14:paraId="2048DB51" w14:textId="605AC0B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26127663" w14:textId="14A0B6D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2D548424" w14:textId="749398C4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1821041C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2544DE8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2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3D8930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652B5F" w14:textId="6AFA0C63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C4A9FD" w14:textId="15BA1818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43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CACAC56" w14:textId="368E4EA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1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9BA278D" w14:textId="0C6C6DA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8C217F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E4085F4" w14:textId="74A654F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5FC200" w14:textId="2C16CE1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A24441" w14:textId="01EC34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214BAE" w14:textId="5DA7C40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61126D" w14:textId="081942F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0CAC9F" w14:textId="4C2A4A6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474579" w14:textId="0D75415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411A96" w14:textId="66594E7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A5A7FC" w14:textId="0B25437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2A50EE" w14:textId="2F990FB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6F80E4" w14:textId="1DFC5B7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B0A123" w14:textId="754C928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EDAD5F" w14:textId="159D4F4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652DE2B3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5906220" w14:textId="5D71D58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ZT6_FILIAL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F1142C2" w14:textId="5399221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543B0436" w14:textId="7504C1E2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771D6FA5" w14:textId="37589295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3F50F996" w14:textId="26E0AF6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2083D805" w14:textId="64A3A47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D02FA33" w14:textId="2E33303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645742E" w14:textId="7163511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186FA13" w14:textId="7A3823B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34A45D" w14:textId="530604C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8924820" w14:textId="4DBFE6B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EE599E9" w14:textId="1B45359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4E78E0" w14:textId="59F8CF4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28025AE" w14:textId="2CC8921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326B3D" w14:textId="632A0DF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E48D3A2" w14:textId="21C2846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AEBCAD7" w14:textId="02025D7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2D15D8B" w14:textId="5015836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FE6342" w14:textId="7247EC0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329293" w14:textId="789FCF6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6F9A2FD8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46958051" w14:textId="4ECA89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ZT6_CODBOL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0686FED" w14:textId="2FF243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719AC264" w14:textId="7300F77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9207ABA" w14:textId="31BB988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4E1109E9" w14:textId="7AC301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Boleto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7EB60F66" w14:textId="56AD0F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 do Boleto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979C181" w14:textId="6566CF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0138AC" w14:textId="6F799B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E7EAEA" w14:textId="34CDA9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2BD0F9" w14:textId="3F8B10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FCC29D" w14:textId="203851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C2D8ED" w14:textId="54A896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08D868" w14:textId="592E0E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630598" w14:textId="2D6AC9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FDA5CC8" w14:textId="4C0D33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7261FDA" w14:textId="637E31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A0B4B4" w14:textId="4969F8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C41344F" w14:textId="1BB6F36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808926" w14:textId="45F508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A1A5776" w14:textId="5AC94C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81E420F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11B4DDFB" w14:textId="1A14E5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ZT6_DATINI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62B494DD" w14:textId="0E9316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44BFC258" w14:textId="600EF9B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0B8F7E91" w14:textId="170BE5D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1AF736ED" w14:textId="10B5C5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Inicial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1902E90F" w14:textId="469DCE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Inicial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FB39874" w14:textId="6D7916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EC4FDD" w14:textId="248A25E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C0B431" w14:textId="165C99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CD8CA6" w14:textId="2196ED7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9995C5" w14:textId="22B56D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5137BC4" w14:textId="417B82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7FAF78" w14:textId="10D13D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7B814F" w14:textId="146580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51C9110" w14:textId="05841D9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F5D2BB" w14:textId="7A687A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A20117" w14:textId="56B0CA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A1088D3" w14:textId="0C3C05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75DECB4" w14:textId="4A41956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4E9E5D" w14:textId="2BA8D6A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391E89B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4D0926D" w14:textId="703CA3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ZT6_DATFIM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708E1757" w14:textId="5EB5E4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6226A35" w14:textId="2C2F061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415121A3" w14:textId="3700903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60842E66" w14:textId="59FA6C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Final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49F4E422" w14:textId="36C8C0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Final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2E0C777" w14:textId="6506F5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50F547" w14:textId="65B1F8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DE5E7E" w14:textId="0389D9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DBB600" w14:textId="10AF3A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0E220FA" w14:textId="50E35C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E17E952" w14:textId="68C540C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5EA1BE" w14:textId="769D119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6FBD48" w14:textId="11027F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BD4308" w14:textId="22DB25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C15583" w14:textId="381AC6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2FA40A2" w14:textId="51CE0A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58E499D" w14:textId="0B8BBD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EAADFCE" w14:textId="1ABF3A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C58BE85" w14:textId="30F014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9BDEAE2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6A301BA8" w14:textId="73C57D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ZT6_FILORI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52A1FC01" w14:textId="146C5E2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B4D853C" w14:textId="34198F3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7FD2497" w14:textId="310B1AD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25718DDF" w14:textId="36C2D0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Fil. Origem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105C75C3" w14:textId="1B63E9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de Origem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61E73D6" w14:textId="6C859B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4EA2D9" w14:textId="338F595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8CA2AF5" w14:textId="003998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DEE7D2" w14:textId="0FB537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705601" w14:textId="5B186C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A041CD" w14:textId="7E3455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091C5B" w14:textId="25676D8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91A275" w14:textId="2D9343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121C59" w14:textId="7455D4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2D664DD" w14:textId="594FF13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E846A7" w14:textId="7C66B4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AEB62BD" w14:textId="114A34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337BFFB" w14:textId="515CC19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CCCD96D" w14:textId="689087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0A51FF8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054F0B45" w14:textId="511857D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ZT6_RISCO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446FF889" w14:textId="6C7747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69E6887" w14:textId="51F9E13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561CC4D4" w14:textId="2B86F91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28B7E54A" w14:textId="74C5A0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Risco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Cli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31E40D6B" w14:textId="250810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Risco do Cliente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4E38AEE" w14:textId="61FD63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85583C1" w14:textId="2F8F2A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3AC8545" w14:textId="1E1721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C8148D0" w14:textId="02B37E1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6D31580" w14:textId="12A1B0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ECA357" w14:textId="480323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434A9F" w14:textId="7DBE2D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792A615" w14:textId="73FE30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FA31D2" w14:textId="539960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5615FC" w14:textId="79C3542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965671" w14:textId="6B6921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5B7EE41F" w14:textId="7E5805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026682" w14:textId="42403A2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D235CA0" w14:textId="5AA882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8668E4D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E4D22AF" w14:textId="5005C1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ZT6_MSBLQL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30387462" w14:textId="21C02A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00D5A128" w14:textId="69B79C2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1E942EEF" w14:textId="2874E33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35D95188" w14:textId="412E1F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6D19910D" w14:textId="0CC841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8DEA28D" w14:textId="643631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0EB464" w14:textId="68E7B6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F2B50DF" w14:textId="2E0F08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CA4E1C" w14:textId="7335DC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B234C83" w14:textId="192AE3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3AE3E0" w14:textId="269F84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245019C" w14:textId="5C8894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C5B9376" w14:textId="1DEAF64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351540" w14:textId="452093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7CE3A2" w14:textId="60D2D5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5359E35" w14:textId="75394AF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50347BA" w14:textId="31FB5C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E35055" w14:textId="3E5F02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8DBBB2" w14:textId="78942C6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509BB46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2F80FB2C" w14:textId="2C594C6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ZT6_USERGI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230A360" w14:textId="4A38235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1EF84BEE" w14:textId="063DAF5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3685A9D4" w14:textId="47D456C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40D0F59E" w14:textId="5A92921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2B6B92CE" w14:textId="103760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8EBAB99" w14:textId="28F970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422E05A" w14:textId="422C91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05B962" w14:textId="09FA8B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A5B287" w14:textId="3C2934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BEBB48" w14:textId="490F32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623BBFA" w14:textId="3EAFD8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3EF6BB7" w14:textId="20C836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043C1A" w14:textId="7365F38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4826525" w14:textId="7876CE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96F2305" w14:textId="172DE8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79F43EB" w14:textId="623703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3FD64B0" w14:textId="5E8EC9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0C975D" w14:textId="38C9CF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17CC69" w14:textId="1374A2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3A6A4F9" w14:textId="77777777" w:rsidTr="00012203">
        <w:trPr>
          <w:gridAfter w:val="1"/>
          <w:wAfter w:w="37" w:type="dxa"/>
          <w:trHeight w:val="130"/>
        </w:trPr>
        <w:tc>
          <w:tcPr>
            <w:tcW w:w="1426" w:type="dxa"/>
            <w:gridSpan w:val="2"/>
            <w:shd w:val="clear" w:color="auto" w:fill="FFFFFF"/>
            <w:vAlign w:val="center"/>
          </w:tcPr>
          <w:p w14:paraId="3E7AF91F" w14:textId="5E0EFF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ZT6_USERGA</w:t>
            </w:r>
          </w:p>
        </w:tc>
        <w:tc>
          <w:tcPr>
            <w:tcW w:w="712" w:type="dxa"/>
            <w:gridSpan w:val="2"/>
            <w:shd w:val="clear" w:color="auto" w:fill="FFFFFF"/>
            <w:vAlign w:val="center"/>
          </w:tcPr>
          <w:p w14:paraId="0EB3FEE5" w14:textId="34C465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7" w:type="dxa"/>
            <w:shd w:val="clear" w:color="auto" w:fill="FFFFFF"/>
            <w:vAlign w:val="center"/>
          </w:tcPr>
          <w:p w14:paraId="2A46487F" w14:textId="598A83F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0" w:type="dxa"/>
            <w:gridSpan w:val="2"/>
            <w:shd w:val="clear" w:color="auto" w:fill="FFFFFF"/>
            <w:vAlign w:val="center"/>
          </w:tcPr>
          <w:p w14:paraId="6557F78B" w14:textId="2902F7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43" w:type="dxa"/>
            <w:gridSpan w:val="4"/>
            <w:shd w:val="clear" w:color="auto" w:fill="FFFFFF"/>
            <w:vAlign w:val="center"/>
          </w:tcPr>
          <w:p w14:paraId="7AC06D4E" w14:textId="30235A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1" w:type="dxa"/>
            <w:gridSpan w:val="3"/>
            <w:shd w:val="clear" w:color="auto" w:fill="FFFFFF"/>
            <w:vAlign w:val="center"/>
          </w:tcPr>
          <w:p w14:paraId="432E330F" w14:textId="29636B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E69ABAD" w14:textId="6C2A86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6EBF4E6" w14:textId="5C467B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51EE85A" w14:textId="5CEF54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C4CBDE" w14:textId="4E8A33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CDD133" w14:textId="22E4B8B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FDF6B4B" w14:textId="5CF0A1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23E6F4" w14:textId="657E36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5FD5CA" w14:textId="7A62515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99743C" w14:textId="7AD2BA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E0CF112" w14:textId="38CB5E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189201F" w14:textId="35F98C9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4A22445" w14:textId="528D31D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565132" w14:textId="3D4958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975B4D2" w14:textId="67D9187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AD87430" w14:textId="77777777" w:rsidTr="00B34C15">
        <w:tblPrEx>
          <w:shd w:val="clear" w:color="auto" w:fill="auto"/>
        </w:tblPrEx>
        <w:tc>
          <w:tcPr>
            <w:tcW w:w="1010" w:type="dxa"/>
            <w:shd w:val="clear" w:color="auto" w:fill="C0C0C0"/>
            <w:vAlign w:val="center"/>
          </w:tcPr>
          <w:p w14:paraId="776C6840" w14:textId="60C0EEA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4E85FD4" w14:textId="648FB24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31B1162B" w14:textId="77B6A66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1AC3467" w14:textId="3519C29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766349E0" w14:textId="384BBFC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5A161D52" w14:textId="4D0803D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1D6FB1E0" w14:textId="47890A5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6107A51B" w14:textId="6F5E189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7D55E8A1" w14:textId="07E1940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63CA50F0" w14:textId="73F77A5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638FE91E" w14:textId="781C901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5"/>
            <w:shd w:val="clear" w:color="auto" w:fill="C0C0C0"/>
            <w:vAlign w:val="center"/>
          </w:tcPr>
          <w:p w14:paraId="22EF0D40" w14:textId="7AD0258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47DC1290" w14:textId="1E3BC8C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07372D7B" w14:textId="7691C74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72F69E12" w14:textId="5196612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7E755559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016BED" w14:textId="76583AD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963094" w14:textId="31D5CED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D24A32" w14:textId="726C5F9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0CE0807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E1B97A" w14:textId="6A54E06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955EBA" w14:textId="24C272A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5FE481" w14:textId="123D71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5C62651F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0FC315" w14:textId="488D10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BBB6ED" w14:textId="6355FB8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6561B6" w14:textId="2B43EF8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"*"</w:t>
            </w:r>
          </w:p>
        </w:tc>
      </w:tr>
      <w:tr w:rsidR="00012203" w:rsidRPr="00012203" w14:paraId="6BD3615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BAB335" w14:textId="1A07FE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ZT6_FILORI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79B9AB" w14:textId="1384BE1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D49E8E" w14:textId="1F3ED07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4C2165C2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A78516" w14:textId="26D276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ZT6_RISCO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A96FA3" w14:textId="5EC732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2CA778" w14:textId="7130BB1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"*"</w:t>
            </w:r>
          </w:p>
        </w:tc>
      </w:tr>
      <w:tr w:rsidR="00012203" w:rsidRPr="00012203" w14:paraId="515D1FEB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804AF8" w14:textId="0F9BCEC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ZT6_RISCO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C8C2B8" w14:textId="1C93098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E2D048" w14:textId="52CCEE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A=Risco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A;B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=Risco B;C=Risco C;D=Risco D;E=Risco E;*=Qualquer</w:t>
            </w:r>
          </w:p>
        </w:tc>
      </w:tr>
      <w:tr w:rsidR="00012203" w:rsidRPr="00012203" w14:paraId="0F5A4038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BE3AA0" w14:textId="4F53EE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ZT6_RISCO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DBC838" w14:textId="7BC0B2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9CD9BF" w14:textId="2D3CCA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"ABCDE* ")</w:t>
            </w:r>
          </w:p>
        </w:tc>
      </w:tr>
      <w:tr w:rsidR="00012203" w:rsidRPr="00012203" w14:paraId="5F5B074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48D3BE" w14:textId="3C30ED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EFFA9C" w14:textId="3E5642E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6E23AB" w14:textId="7BA512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'2'</w:t>
            </w:r>
          </w:p>
        </w:tc>
      </w:tr>
      <w:tr w:rsidR="00012203" w:rsidRPr="00012203" w14:paraId="08D4105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7A18F43A" w14:textId="32558B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2A5E5832" w14:textId="6B7663B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006A4B36" w14:textId="2FBEA7E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464ECFA5" w14:textId="77777777" w:rsidTr="000B1C26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2071B046" w14:textId="0D24BB3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44844073" w14:textId="552F3E5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20A95F82" w14:textId="1077782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CC1CF00" w14:textId="524872B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22F057F" w14:textId="406693F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70F2B273" w14:textId="3A46C292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9B4D366" w14:textId="47A3271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191EC002" w14:textId="591F8534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4BB8B8EF" w14:textId="294612A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89B891C" w14:textId="004666B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1E7BA4F" w14:textId="27DE357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41E338F3" w14:textId="12B70E8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450C8A5C" w14:textId="13B4F430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30CD1296" w14:textId="200890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111A1347" w14:textId="03901E2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256D78FF" w14:textId="77777777" w:rsidTr="00D13280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717B620D" w14:textId="08399C3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195EE495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BACAD2" w14:textId="6873FA79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lastRenderedPageBreak/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03B4F4" w14:textId="445CE5B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41C63C" w14:textId="3AE4D38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0EA126EC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1FA34388" w14:textId="04DFAA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5562771F" w14:textId="72B386C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ZT6_FILIAL + ZT6_DATINI + ZT6_DATFIM + ZT6_CODBOL + ZT6_FILORI + ZT6_RISCO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3D80BB60" w14:textId="6ABF9AC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3518245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35F784F5" w14:textId="65B763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73B47E2C" w14:textId="2DE1BDC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ZT6_FILIAL + ZT6_CODBOL + ZT6_FILORI + ZT6_RISCO + ZT6_DATINI + ZT6_DATFIM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6E594FA6" w14:textId="7C3212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AE0EDFF" w14:textId="5072A41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90EEDA3" w14:textId="2CBF5EC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0490EDC" w14:textId="7777777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tbl>
      <w:tblPr>
        <w:tblStyle w:val="Tabelacomgrade"/>
        <w:tblW w:w="14173" w:type="dxa"/>
        <w:shd w:val="clear" w:color="auto" w:fill="FFFFFF"/>
        <w:tblLook w:val="04A0" w:firstRow="1" w:lastRow="0" w:firstColumn="1" w:lastColumn="0" w:noHBand="0" w:noVBand="1"/>
      </w:tblPr>
      <w:tblGrid>
        <w:gridCol w:w="1100"/>
        <w:gridCol w:w="1276"/>
        <w:gridCol w:w="1417"/>
        <w:gridCol w:w="6411"/>
        <w:gridCol w:w="3969"/>
      </w:tblGrid>
      <w:tr w:rsidR="00012203" w:rsidRPr="00012203" w14:paraId="24047FEA" w14:textId="77777777" w:rsidTr="00012203">
        <w:trPr>
          <w:trHeight w:val="346"/>
        </w:trPr>
        <w:tc>
          <w:tcPr>
            <w:tcW w:w="1100" w:type="dxa"/>
            <w:shd w:val="clear" w:color="auto" w:fill="808080"/>
            <w:vAlign w:val="center"/>
          </w:tcPr>
          <w:p w14:paraId="3D7C7B5E" w14:textId="5BABF37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Tabela: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B95892E" w14:textId="6219FCAE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Cs w:val="20"/>
              </w:rPr>
              <w:t>ZT7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62BCA737" w14:textId="75E659C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6412" w:type="dxa"/>
            <w:shd w:val="clear" w:color="auto" w:fill="FFFFFF"/>
            <w:vAlign w:val="center"/>
          </w:tcPr>
          <w:p w14:paraId="7A67CC68" w14:textId="25C02D84" w:rsidR="00012203" w:rsidRPr="00012203" w:rsidRDefault="00012203" w:rsidP="00AA7C24">
            <w:pPr>
              <w:rPr>
                <w:rFonts w:ascii="Calibri" w:hAnsi="Calibri" w:cs="Calibri"/>
                <w:b/>
                <w:color w:val="000000"/>
                <w:szCs w:val="20"/>
              </w:rPr>
            </w:pPr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Grupo de </w:t>
            </w:r>
            <w:proofErr w:type="spellStart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>De-Para</w:t>
            </w:r>
            <w:proofErr w:type="spellEnd"/>
            <w:r w:rsidRPr="00012203">
              <w:rPr>
                <w:rFonts w:ascii="Calibri" w:hAnsi="Calibri" w:cs="Calibri"/>
                <w:b/>
                <w:color w:val="000000"/>
                <w:szCs w:val="20"/>
              </w:rPr>
              <w:t xml:space="preserve"> Campos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B19B367" w14:textId="1EE5CEFE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Uso: </w:t>
            </w:r>
            <w:proofErr w:type="gramStart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>[ ]</w:t>
            </w:r>
            <w:proofErr w:type="gramEnd"/>
            <w:r w:rsidRPr="000122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Exclusivo [X] Compartilhado</w:t>
            </w:r>
          </w:p>
        </w:tc>
      </w:tr>
    </w:tbl>
    <w:p w14:paraId="44A3ECF5" w14:textId="15224E3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40" w:type="dxa"/>
        <w:shd w:val="clear" w:color="auto" w:fill="C0C0C0"/>
        <w:tblLook w:val="04A0" w:firstRow="1" w:lastRow="0" w:firstColumn="1" w:lastColumn="0" w:noHBand="0" w:noVBand="1"/>
      </w:tblPr>
      <w:tblGrid>
        <w:gridCol w:w="6"/>
        <w:gridCol w:w="1009"/>
        <w:gridCol w:w="418"/>
        <w:gridCol w:w="592"/>
        <w:gridCol w:w="119"/>
        <w:gridCol w:w="658"/>
        <w:gridCol w:w="232"/>
        <w:gridCol w:w="447"/>
        <w:gridCol w:w="563"/>
        <w:gridCol w:w="1009"/>
        <w:gridCol w:w="1010"/>
        <w:gridCol w:w="54"/>
        <w:gridCol w:w="956"/>
        <w:gridCol w:w="1009"/>
        <w:gridCol w:w="668"/>
        <w:gridCol w:w="342"/>
        <w:gridCol w:w="462"/>
        <w:gridCol w:w="320"/>
        <w:gridCol w:w="227"/>
        <w:gridCol w:w="91"/>
        <w:gridCol w:w="320"/>
        <w:gridCol w:w="320"/>
        <w:gridCol w:w="279"/>
        <w:gridCol w:w="39"/>
        <w:gridCol w:w="320"/>
        <w:gridCol w:w="320"/>
        <w:gridCol w:w="320"/>
        <w:gridCol w:w="10"/>
        <w:gridCol w:w="308"/>
        <w:gridCol w:w="419"/>
        <w:gridCol w:w="283"/>
        <w:gridCol w:w="136"/>
        <w:gridCol w:w="419"/>
        <w:gridCol w:w="419"/>
        <w:gridCol w:w="36"/>
      </w:tblGrid>
      <w:tr w:rsidR="00012203" w:rsidRPr="00012203" w14:paraId="4FDE19B5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vMerge w:val="restart"/>
            <w:shd w:val="clear" w:color="auto" w:fill="C0C0C0"/>
            <w:vAlign w:val="center"/>
          </w:tcPr>
          <w:p w14:paraId="4B2B035C" w14:textId="160E0A3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711" w:type="dxa"/>
            <w:gridSpan w:val="2"/>
            <w:vMerge w:val="restart"/>
            <w:shd w:val="clear" w:color="auto" w:fill="C0C0C0"/>
            <w:vAlign w:val="center"/>
          </w:tcPr>
          <w:p w14:paraId="4C2CC80C" w14:textId="33A9EB8B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337" w:type="dxa"/>
            <w:gridSpan w:val="3"/>
            <w:shd w:val="clear" w:color="auto" w:fill="C0C0C0"/>
            <w:vAlign w:val="center"/>
          </w:tcPr>
          <w:p w14:paraId="6D035637" w14:textId="18BE02FF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5269" w:type="dxa"/>
            <w:gridSpan w:val="7"/>
            <w:shd w:val="clear" w:color="auto" w:fill="C0C0C0"/>
            <w:vAlign w:val="center"/>
          </w:tcPr>
          <w:p w14:paraId="340F5E5D" w14:textId="4C85BFC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04" w:type="dxa"/>
            <w:gridSpan w:val="2"/>
            <w:vMerge w:val="restart"/>
            <w:shd w:val="clear" w:color="auto" w:fill="C0C0C0"/>
            <w:vAlign w:val="center"/>
          </w:tcPr>
          <w:p w14:paraId="4CA3DC4B" w14:textId="421A6E7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Picture</w:t>
            </w:r>
          </w:p>
        </w:tc>
        <w:tc>
          <w:tcPr>
            <w:tcW w:w="4550" w:type="dxa"/>
            <w:gridSpan w:val="17"/>
            <w:shd w:val="clear" w:color="auto" w:fill="C0C0C0"/>
            <w:vAlign w:val="center"/>
          </w:tcPr>
          <w:p w14:paraId="4547002A" w14:textId="0B0D724D" w:rsidR="00012203" w:rsidRPr="00012203" w:rsidRDefault="00012203" w:rsidP="00012203">
            <w:pPr>
              <w:jc w:val="center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Atributos</w:t>
            </w:r>
          </w:p>
        </w:tc>
      </w:tr>
      <w:tr w:rsidR="00012203" w:rsidRPr="00012203" w14:paraId="756F471F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7BC1D5D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BF5D0A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BD01E1" w14:textId="14752124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Int.</w:t>
            </w:r>
          </w:p>
        </w:tc>
        <w:tc>
          <w:tcPr>
            <w:tcW w:w="67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6123D2" w14:textId="6C852104" w:rsidR="00012203" w:rsidRPr="00012203" w:rsidRDefault="00012203" w:rsidP="00012203">
            <w:pPr>
              <w:jc w:val="right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Dec.</w:t>
            </w:r>
          </w:p>
        </w:tc>
        <w:tc>
          <w:tcPr>
            <w:tcW w:w="2636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76DC4F" w14:textId="596D4A7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Resumida</w:t>
            </w:r>
          </w:p>
        </w:tc>
        <w:tc>
          <w:tcPr>
            <w:tcW w:w="2633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7A80B4D" w14:textId="50CE31C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Completa</w:t>
            </w:r>
          </w:p>
        </w:tc>
        <w:tc>
          <w:tcPr>
            <w:tcW w:w="804" w:type="dxa"/>
            <w:gridSpan w:val="2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4C664EA" w14:textId="777777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EBE7D7" w14:textId="58454B8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29C340" w14:textId="756E83A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34452C" w14:textId="2BBD9E2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4E6814" w14:textId="2469C53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FB787F" w14:textId="08C0AB6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4A6094" w14:textId="627C33A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67C955" w14:textId="51D6986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A3AB3A" w14:textId="30A2C3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ECB8BF" w14:textId="6F30E6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7847B6" w14:textId="4209658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63E02A" w14:textId="7D8979D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79B9D4C" w14:textId="1E14CA2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1A139E" w14:textId="1E9B52B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012203" w:rsidRPr="00012203" w14:paraId="18F86E35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1159FD60" w14:textId="3D44B3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ZT7_FILIAL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4459F8D5" w14:textId="4325B766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AABDC9E" w14:textId="0F2B9D4B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E3B800D" w14:textId="040B1641" w:rsidR="00012203" w:rsidRP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0BAC46B9" w14:textId="6BD50BD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B21CC12" w14:textId="0F894BE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 do Sistema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A9EB678" w14:textId="0AD4D0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5CACAAD" w14:textId="29B2FEC0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CE0159" w14:textId="6C6C5FA9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169D82" w14:textId="2A27617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7A54676" w14:textId="4F6CFCF4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A8D0C95" w14:textId="5E91292A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028A9AA" w14:textId="3467103D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01AA37" w14:textId="1C829CE7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1EBB015" w14:textId="7FC34218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9CF06FF" w14:textId="4974EF0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64C4EAA" w14:textId="16C1E29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8728423" w14:textId="65771FF5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43E4EB" w14:textId="70AC63F2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3B1D9AC" w14:textId="42542A2F" w:rsidR="00012203" w:rsidRP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012203" w:rsidRPr="00012203" w14:paraId="05E6FF53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6C3F669F" w14:textId="62B17F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ZT7_GRUPO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750D813" w14:textId="46F17A7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537E238C" w14:textId="0075D26C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926991D" w14:textId="5FF2F7C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48CCAC8D" w14:textId="3F8066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F046DD8" w14:textId="16D160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do Grupo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7F6E265" w14:textId="49C7CA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57F7F5" w14:textId="1006ECF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AD065D8" w14:textId="52DC15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DFE26A" w14:textId="32C094B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FDD945" w14:textId="6C8969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F8500F5" w14:textId="2A20CB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82AF7D" w14:textId="446DF8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C932B3F" w14:textId="5DEA76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4EEEBC0" w14:textId="5033928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CD6F2BF" w14:textId="7DBE627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D2B8CF6" w14:textId="3F026A2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ACB91B5" w14:textId="73AC1A4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A1AC84" w14:textId="3FCC890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B63FCD3" w14:textId="7A7AFD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4BCB7D7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257D7FFB" w14:textId="7A69D3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ZT7_DESGRP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AA37648" w14:textId="121A67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BFD878A" w14:textId="097D72B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8459BBD" w14:textId="7BF092A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01747D00" w14:textId="326BDD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Grupo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CEC2C95" w14:textId="22AFB5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do Grupo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B774A30" w14:textId="080A00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A65F4C4" w14:textId="13C84D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46C0188" w14:textId="412FDF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83A1B0" w14:textId="11F08F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ADEAA44" w14:textId="680074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B36B791" w14:textId="29C201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2CE661" w14:textId="0B81E67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8EF3A0" w14:textId="18D479B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D25198A" w14:textId="2F7ADE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351A9DB" w14:textId="16A87C0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EEE37E3" w14:textId="62B669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33E2C6B9" w14:textId="792F9E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DEE7715" w14:textId="7A9BBC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05B2C3B" w14:textId="1296517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C326DD8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0A816ABC" w14:textId="719C60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ZT7_TIPO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1E86A64" w14:textId="74542E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C464BBA" w14:textId="005F3CD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FD410C2" w14:textId="60C37A95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6593DBC9" w14:textId="778F27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Grupo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74638AC7" w14:textId="2C3533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Grupo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9CFEF8D" w14:textId="6FFD4A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25C66C" w14:textId="20C5DCF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939DAAD" w14:textId="23963B9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86F697" w14:textId="65058A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AECD3A" w14:textId="202FB4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4042A20" w14:textId="3B8C9F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ED0D16E" w14:textId="4FF156E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FF77ED" w14:textId="56FA83C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2A88875" w14:textId="0A1EEF6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6879D50" w14:textId="045766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AAD15E" w14:textId="58FDA11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32EE2AF" w14:textId="7C54745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BB1DD5" w14:textId="792363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D742815" w14:textId="0518B4B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CE061A3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1F6A9D99" w14:textId="63E3E1C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ZT7_CPOORI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82CB871" w14:textId="36B51AF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6ACBA4A" w14:textId="635D0AFE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B7390A8" w14:textId="68EEFDF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4B816CD3" w14:textId="60AA88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Origem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3F38B4CB" w14:textId="6426EB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Origem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D7C96ED" w14:textId="6B2CA1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FB6F15E" w14:textId="49F2718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85672F3" w14:textId="6D62083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78498E9" w14:textId="05A2C50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EB0B2B" w14:textId="7859C1D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8185960" w14:textId="6266BA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2968CE" w14:textId="64C5649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4A671C4" w14:textId="7CC958A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673841" w14:textId="73281D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E5FD77" w14:textId="5CD465F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C398EC8" w14:textId="340933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7274C40" w14:textId="72A368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9A4F290" w14:textId="6F9226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7FA6ACF" w14:textId="05CD18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DD8AC94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72F84FF9" w14:textId="3312AD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ZT7_CPODES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B2104DC" w14:textId="27B8E41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CC43A12" w14:textId="5502ECC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EF4AFB1" w14:textId="78B80FF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5C04C32F" w14:textId="7968BE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Campo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Destin</w:t>
            </w:r>
            <w:proofErr w:type="spellEnd"/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3DC0D085" w14:textId="0AA53E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Destino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290C4E1E" w14:textId="2AE57A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81D9988" w14:textId="6E38053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297DEEF" w14:textId="3F6874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503937" w14:textId="29C4A32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BAFA3E8" w14:textId="6D922F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300394" w14:textId="6D7FDE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90607D3" w14:textId="14A7B3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67194B" w14:textId="770CC9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4244F6" w14:textId="4E3FD7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E5C6ECE" w14:textId="683E95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139BB9" w14:textId="111B7E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0A49B53E" w14:textId="49C888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BAC55E" w14:textId="3279D76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03289AE" w14:textId="7F2B4FF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9DB1DA8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6CBAFE06" w14:textId="732041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ZT7_TIPCPO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CB00AF6" w14:textId="59EACE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8A17707" w14:textId="0332BF7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5602475" w14:textId="7297283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246358F9" w14:textId="75E864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Campo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12591257" w14:textId="7D8756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E214AD3" w14:textId="6028BB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E407BD5" w14:textId="62918BB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DB8BE5" w14:textId="79CCBD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392B127" w14:textId="49F781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DA2DA72" w14:textId="5A5C28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BA30082" w14:textId="471843D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75764CE" w14:textId="67FE0E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C2E3B1" w14:textId="073B2DB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5A5C142" w14:textId="39F1FD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2F3F784" w14:textId="5FE791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46B4412" w14:textId="5EC4D1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21F1419" w14:textId="7A4A3CC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D52C758" w14:textId="3CF95A4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BB640A8" w14:textId="21E50D8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F5EF3D7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3B251856" w14:textId="7FFCCF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ZT7_DESC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9237E13" w14:textId="43C762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01A868C9" w14:textId="1A7C118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34C89E3E" w14:textId="2A6B3AF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0F6B8559" w14:textId="637052C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Campo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2AE757A0" w14:textId="42A5A3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Descrição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08195E5F" w14:textId="04C91C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046180C" w14:textId="4035F5B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156907" w14:textId="1E3D7C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C6AF979" w14:textId="5114A34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F17F2F" w14:textId="04DB535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1A8FAF3" w14:textId="1C9DCE5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B0240D" w14:textId="3C526B9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263F684" w14:textId="6BFF17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FF50018" w14:textId="2AB0D0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5115FE7" w14:textId="356C56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698E9D2" w14:textId="769019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34F1360" w14:textId="61C3A09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BA72DE7" w14:textId="7AD4E65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98E391" w14:textId="2B17F7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4FE263B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537461B5" w14:textId="47D141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ZT7_TAM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2D532B3" w14:textId="10CEBA3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3806BD9E" w14:textId="044B4BE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5A51FE6" w14:textId="2C763D42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5AC5C206" w14:textId="65DF25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FB1499A" w14:textId="2C202F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Tamanho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F618896" w14:textId="0D8081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BC1D535" w14:textId="6C37D00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61D2FB1" w14:textId="33822A4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BB6030" w14:textId="5298470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765BE78" w14:textId="086CA9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548E1CD" w14:textId="5109185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0B5802" w14:textId="1A9A0AF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63BF2BD" w14:textId="7F3CCA7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DBDE01" w14:textId="66BEA62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1E09FAF" w14:textId="67EF98C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15AD5D0" w14:textId="5C0DA1C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4C97336" w14:textId="4273277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F55D8F9" w14:textId="4C92C74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B71BA1F" w14:textId="028719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245E813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3E049B86" w14:textId="431F081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ZT7_DEC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1CF33B4" w14:textId="5BDB76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4FF59EF" w14:textId="0ED7C5F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2329DBA0" w14:textId="454F6DAB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17DB4CA3" w14:textId="5750C85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Decimais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5317D5F1" w14:textId="647072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Decimais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4775864" w14:textId="15A501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186C601" w14:textId="37395C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A66C764" w14:textId="080F5E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FC158E" w14:textId="1F62D1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D3BFD7" w14:textId="5AA3EB0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E7375C5" w14:textId="23A12CD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E79D82A" w14:textId="4DF6C92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36695AE" w14:textId="7AF241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189068E" w14:textId="26B861E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0CD6755" w14:textId="76EF3D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301D104" w14:textId="67D490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7BC5593" w14:textId="4E1B8A4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3F2BE169" w14:textId="3C0BD9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1736066" w14:textId="1DE80E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5CBBD49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65147D50" w14:textId="278D8D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ZT7_PICTUR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5E184AC4" w14:textId="6F997C3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4F91FD6" w14:textId="0BB1012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44473E64" w14:textId="46BCC88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7C316082" w14:textId="38DF8B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0D5067CC" w14:textId="05C439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Picture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60AAA74B" w14:textId="218ED6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E0CC34" w14:textId="39C4B89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406A636" w14:textId="68D6CD7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230564" w14:textId="7DFBD3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0928167" w14:textId="49D35D0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F7B2F79" w14:textId="30EDE9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3D913E3" w14:textId="799EFC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9DCF0FC" w14:textId="3FCF6A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C15E7C2" w14:textId="4A4E40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68F31D" w14:textId="123FA22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843801F" w14:textId="2D8033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096DDE9" w14:textId="351BB6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6CBF368" w14:textId="1BF4046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945CCB9" w14:textId="7C0F58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026963D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639F2272" w14:textId="718AF4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ZT7_FORMAT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AF94E0C" w14:textId="18C0897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9340C01" w14:textId="50B1DC6D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5CBD870F" w14:textId="7325AEC4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6DF33EA9" w14:textId="3B4B2B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27B7CF09" w14:textId="1F3BE2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Formato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18E46A3" w14:textId="6334285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A38C829" w14:textId="3958DFC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F63AAC7" w14:textId="5DF7BFF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D9B84FC" w14:textId="052458B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2499895" w14:textId="5FF02E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C6F4839" w14:textId="7B338AA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32801C" w14:textId="296182A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0697DFF" w14:textId="2EC3E8A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A1398F2" w14:textId="7441A71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CDF58AC" w14:textId="331A294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F59B9BE" w14:textId="53FDAAD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40378038" w14:textId="5AD0D57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C3EC826" w14:textId="452F623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F91318B" w14:textId="7533B68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51B3740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32CC851D" w14:textId="23BFCE7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ZT7_PADRAO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6B1B713D" w14:textId="10EB684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16D42AD9" w14:textId="7404D50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47C79B5" w14:textId="1C93594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1655FB69" w14:textId="22B696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Valor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Padrao</w:t>
            </w:r>
            <w:proofErr w:type="spellEnd"/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7B9A98C6" w14:textId="595332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Valor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Padrao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4E3D585" w14:textId="2E43D1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383373D" w14:textId="7E43EB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BEB1CF7" w14:textId="6D2CCC8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5C30898" w14:textId="1ED107C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62D9964" w14:textId="078466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E6279ED" w14:textId="7C79EF1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EC68D1" w14:textId="3FC4C61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27DED2B" w14:textId="059411E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4008342" w14:textId="0B13252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B83F62" w14:textId="03605F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1648C96" w14:textId="43C9638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972253E" w14:textId="0C8B313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1B0B91B2" w14:textId="61B64C7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5E108CC" w14:textId="3B7BBFC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ED5D94D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55EA8BF4" w14:textId="30B049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ZT7_OBRIG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207EC41" w14:textId="64AD7CA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24FF4093" w14:textId="24946740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F5CFB66" w14:textId="49DBB99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5D257A81" w14:textId="7B3555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Obrigatorio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01D989D9" w14:textId="61D5D3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Campo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Obrigatorio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1189FB4A" w14:textId="20338B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579F4DD" w14:textId="423FEC1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2B3AEDB" w14:textId="3772C56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247E90B" w14:textId="3AA45D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BC40A89" w14:textId="2D6ECF4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D504CE" w14:textId="262CACE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9264747" w14:textId="7FD10C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C892CC3" w14:textId="6165FB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5586F0A2" w14:textId="4D8C83D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4CA4EBE" w14:textId="72BF37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3BAB56" w14:textId="4D896A4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1C28D3B1" w14:textId="58CD8A9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54DF1C9" w14:textId="3675F0E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A41869B" w14:textId="7F53B5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EB799A5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30406968" w14:textId="6320EBF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ZT7_F3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321885B6" w14:textId="5563408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1CE632B" w14:textId="0A981FEA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5BF507A" w14:textId="19E5F046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677F0281" w14:textId="771C4E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Consulta F3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0E8FF2D2" w14:textId="1A0F90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Consulta F3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4363219B" w14:textId="378FEE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@!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D0CFD71" w14:textId="43188CF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663B27E" w14:textId="7F5FD9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9C34877" w14:textId="20D2650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3BFDC05" w14:textId="0678C69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26856AD" w14:textId="370B14C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D200CB" w14:textId="5AA813F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E752C56" w14:textId="6E7E6F8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032A8BF" w14:textId="65929BD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280887E" w14:textId="45D8064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8013333" w14:textId="359664F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115F4E1" w14:textId="44C8F0F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2605545" w14:textId="579649E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4B429E1" w14:textId="7A5CBD8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299BC28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3B00351A" w14:textId="429794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ZT7_COMBO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12020CCE" w14:textId="4FF45C5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73B1E398" w14:textId="5F014A0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0A75373B" w14:textId="3FAFD08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4DD49365" w14:textId="0120FF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F277609" w14:textId="1DA55F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Opções de Combo do Campo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7E82A22" w14:textId="260F6B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A545BA" w14:textId="1DEB2FF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F70AF35" w14:textId="6495C89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FE7EC4" w14:textId="159A97C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E51E378" w14:textId="7DFF2DA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6904A42" w14:textId="429A5BB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87DBF36" w14:textId="76D214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B1D506A" w14:textId="246866E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EA2A529" w14:textId="2734F2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50A6E7A4" w14:textId="5950F26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2E115EF0" w14:textId="5087D8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B73E74A" w14:textId="113C04A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87CF45F" w14:textId="3472F45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CB7CF55" w14:textId="1B9F696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983EBFD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65A125E7" w14:textId="159A1E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ZT7_MSBLQL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7238017B" w14:textId="1CD2C78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699DC178" w14:textId="2CA34057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6414071C" w14:textId="201DD71F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6F61BA4D" w14:textId="46B5DE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Bloqueado?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133502DA" w14:textId="2D86B7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Registro bloqueado?</w:t>
            </w:r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73BB27CE" w14:textId="0749B8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DF2F608" w14:textId="4186645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CD575D6" w14:textId="553A943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4165FFE" w14:textId="31E94DA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96D7787" w14:textId="4F3720C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78F513B" w14:textId="4E420BB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2C2073" w14:textId="5DC0FD7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7E5915A" w14:textId="0374363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D05FEA9" w14:textId="3913DFA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6A07A73B" w14:textId="18FD59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2A77CCB" w14:textId="1F69D90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2E6B42FA" w14:textId="63C20EB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3F53261" w14:textId="2432BD3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509AB0F8" w14:textId="25452DA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6E695ED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28DEDB6B" w14:textId="6FCAB7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ZT7_USERGI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089472EA" w14:textId="6161060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420922B8" w14:textId="60217919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7385D105" w14:textId="30A1D663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6FB0A766" w14:textId="2C45CF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</w:t>
            </w:r>
            <w:proofErr w:type="spellEnd"/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6712D430" w14:textId="5DF8F9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58631113" w14:textId="400DC5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6B92E55C" w14:textId="437E881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7D75E3FE" w14:textId="2D02EAE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EB884EE" w14:textId="4BFCA4B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77D06976" w14:textId="3B6F590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116ACD41" w14:textId="1652414A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950F3FB" w14:textId="32F287D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41ACB4F5" w14:textId="7185CE20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9A6ED81" w14:textId="2E9740CE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33F220D1" w14:textId="07217D7C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6AE1B92E" w14:textId="03BFCBD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708A0FF2" w14:textId="02B19D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7B92A907" w14:textId="291C1E65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46B63F5" w14:textId="5B27B75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4A2CBBF" w14:textId="77777777" w:rsidTr="00012203">
        <w:trPr>
          <w:gridAfter w:val="1"/>
          <w:wAfter w:w="36" w:type="dxa"/>
          <w:trHeight w:val="130"/>
        </w:trPr>
        <w:tc>
          <w:tcPr>
            <w:tcW w:w="1433" w:type="dxa"/>
            <w:gridSpan w:val="3"/>
            <w:shd w:val="clear" w:color="auto" w:fill="FFFFFF"/>
            <w:vAlign w:val="center"/>
          </w:tcPr>
          <w:p w14:paraId="3703CAE3" w14:textId="27AAD4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ZT7_USERGA</w:t>
            </w:r>
          </w:p>
        </w:tc>
        <w:tc>
          <w:tcPr>
            <w:tcW w:w="711" w:type="dxa"/>
            <w:gridSpan w:val="2"/>
            <w:shd w:val="clear" w:color="auto" w:fill="FFFFFF"/>
            <w:vAlign w:val="center"/>
          </w:tcPr>
          <w:p w14:paraId="278B25EE" w14:textId="59263C51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8" w:type="dxa"/>
            <w:shd w:val="clear" w:color="auto" w:fill="FFFFFF"/>
            <w:vAlign w:val="center"/>
          </w:tcPr>
          <w:p w14:paraId="203AEF88" w14:textId="7951EE08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gridSpan w:val="2"/>
            <w:shd w:val="clear" w:color="auto" w:fill="FFFFFF"/>
            <w:vAlign w:val="center"/>
          </w:tcPr>
          <w:p w14:paraId="1004069B" w14:textId="12F07BB1" w:rsidR="00012203" w:rsidRDefault="00012203" w:rsidP="0001220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36" w:type="dxa"/>
            <w:gridSpan w:val="4"/>
            <w:shd w:val="clear" w:color="auto" w:fill="FFFFFF"/>
            <w:vAlign w:val="center"/>
          </w:tcPr>
          <w:p w14:paraId="057E25C1" w14:textId="72D200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Log de Alter</w:t>
            </w:r>
          </w:p>
        </w:tc>
        <w:tc>
          <w:tcPr>
            <w:tcW w:w="2633" w:type="dxa"/>
            <w:gridSpan w:val="3"/>
            <w:shd w:val="clear" w:color="auto" w:fill="FFFFFF"/>
            <w:vAlign w:val="center"/>
          </w:tcPr>
          <w:p w14:paraId="537B0E7D" w14:textId="16907E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Alteracao</w:t>
            </w:r>
            <w:proofErr w:type="spellEnd"/>
          </w:p>
        </w:tc>
        <w:tc>
          <w:tcPr>
            <w:tcW w:w="804" w:type="dxa"/>
            <w:gridSpan w:val="2"/>
            <w:shd w:val="clear" w:color="auto" w:fill="FFFFFF"/>
            <w:vAlign w:val="center"/>
          </w:tcPr>
          <w:p w14:paraId="32E7C626" w14:textId="3D788E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0A9797F" w14:textId="6F690E28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00A6C0E0" w14:textId="2F2D8779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18420CA6" w14:textId="13C79DD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38EBEEEB" w14:textId="49C8652D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4E3977D0" w14:textId="2F6C0964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0DB63ED5" w14:textId="03E7F61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39523CF" w14:textId="61C2FBE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0" w:type="dxa"/>
            <w:shd w:val="clear" w:color="auto" w:fill="FFFFFF"/>
            <w:vAlign w:val="center"/>
          </w:tcPr>
          <w:p w14:paraId="2B8B790B" w14:textId="77428D2F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gridSpan w:val="2"/>
            <w:shd w:val="clear" w:color="auto" w:fill="FFFFFF"/>
            <w:vAlign w:val="center"/>
          </w:tcPr>
          <w:p w14:paraId="20AF615B" w14:textId="1212875B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336A90B" w14:textId="0AEBC897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gridSpan w:val="2"/>
            <w:shd w:val="clear" w:color="auto" w:fill="FFFFFF"/>
            <w:vAlign w:val="center"/>
          </w:tcPr>
          <w:p w14:paraId="62FFBB53" w14:textId="6349F2E3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07C23F11" w14:textId="7539C526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FF"/>
            <w:vAlign w:val="center"/>
          </w:tcPr>
          <w:p w14:paraId="41FA2679" w14:textId="3AFCC162" w:rsidR="00012203" w:rsidRDefault="00012203" w:rsidP="000122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15506F5" w14:textId="77777777" w:rsidTr="00E77CF9">
        <w:tblPrEx>
          <w:shd w:val="clear" w:color="auto" w:fill="auto"/>
        </w:tblPrEx>
        <w:trPr>
          <w:gridBefore w:val="1"/>
          <w:wBefore w:w="6" w:type="dxa"/>
        </w:trPr>
        <w:tc>
          <w:tcPr>
            <w:tcW w:w="1009" w:type="dxa"/>
            <w:shd w:val="clear" w:color="auto" w:fill="C0C0C0"/>
            <w:vAlign w:val="center"/>
          </w:tcPr>
          <w:p w14:paraId="0AA3D92A" w14:textId="6E34E4E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ACED335" w14:textId="7E3E220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7B8985DF" w14:textId="30AC0B5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65E1B23F" w14:textId="533B9CE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1E800D01" w14:textId="30FF791A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0" w:type="dxa"/>
            <w:shd w:val="clear" w:color="auto" w:fill="C0C0C0"/>
            <w:vAlign w:val="center"/>
          </w:tcPr>
          <w:p w14:paraId="317FAB57" w14:textId="53D5A7D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09DD097E" w14:textId="4694FBA9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09" w:type="dxa"/>
            <w:shd w:val="clear" w:color="auto" w:fill="C0C0C0"/>
            <w:vAlign w:val="center"/>
          </w:tcPr>
          <w:p w14:paraId="7FC1D4ED" w14:textId="5C87555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0" w:type="dxa"/>
            <w:gridSpan w:val="2"/>
            <w:shd w:val="clear" w:color="auto" w:fill="C0C0C0"/>
            <w:vAlign w:val="center"/>
          </w:tcPr>
          <w:p w14:paraId="4A12841B" w14:textId="4EE1C75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09" w:type="dxa"/>
            <w:gridSpan w:val="3"/>
            <w:shd w:val="clear" w:color="auto" w:fill="C0C0C0"/>
            <w:vAlign w:val="center"/>
          </w:tcPr>
          <w:p w14:paraId="4362CAF6" w14:textId="46AA360B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40112053" w14:textId="0AE8161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09" w:type="dxa"/>
            <w:gridSpan w:val="5"/>
            <w:shd w:val="clear" w:color="auto" w:fill="C0C0C0"/>
            <w:vAlign w:val="center"/>
          </w:tcPr>
          <w:p w14:paraId="6C11EBA3" w14:textId="04A559B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0" w:type="dxa"/>
            <w:gridSpan w:val="3"/>
            <w:shd w:val="clear" w:color="auto" w:fill="C0C0C0"/>
            <w:vAlign w:val="center"/>
          </w:tcPr>
          <w:p w14:paraId="0689C41B" w14:textId="56705D28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0" w:type="dxa"/>
            <w:gridSpan w:val="4"/>
            <w:shd w:val="clear" w:color="auto" w:fill="C0C0C0"/>
            <w:vAlign w:val="center"/>
          </w:tcPr>
          <w:p w14:paraId="7461A71D" w14:textId="2FB2BBE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01E3A9D" w14:textId="76DF1D6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012"/>
        <w:gridCol w:w="624"/>
        <w:gridCol w:w="388"/>
        <w:gridCol w:w="782"/>
        <w:gridCol w:w="231"/>
        <w:gridCol w:w="1012"/>
        <w:gridCol w:w="1012"/>
        <w:gridCol w:w="1013"/>
        <w:gridCol w:w="1012"/>
        <w:gridCol w:w="1012"/>
        <w:gridCol w:w="1013"/>
        <w:gridCol w:w="1012"/>
        <w:gridCol w:w="1012"/>
        <w:gridCol w:w="1013"/>
        <w:gridCol w:w="1012"/>
        <w:gridCol w:w="1006"/>
        <w:gridCol w:w="7"/>
      </w:tblGrid>
      <w:tr w:rsidR="00012203" w:rsidRPr="00012203" w14:paraId="36820883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7BB0168" w14:textId="358D68E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31B159" w14:textId="0CFE1B3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6D7082" w14:textId="0B66064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33A553E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7BE944" w14:textId="14AA343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ZT7_FILIAL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B096F8" w14:textId="3397801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9C6396" w14:textId="365DC44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033 - Tamanho da Filial</w:t>
            </w:r>
          </w:p>
        </w:tc>
      </w:tr>
      <w:tr w:rsidR="00012203" w:rsidRPr="00012203" w14:paraId="65D9CE60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3A2D03" w14:textId="688622D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ZT7_TIPO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DD7A53" w14:textId="0F14F07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AA7866" w14:textId="1B9FBB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Importação;E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=Exportação</w:t>
            </w:r>
          </w:p>
        </w:tc>
      </w:tr>
      <w:tr w:rsidR="00012203" w:rsidRPr="00012203" w14:paraId="6B7701FD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F8E7A8" w14:textId="1DC0B46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ZT7_TIPCPO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DBC8BD" w14:textId="467BA6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B0B0AF" w14:textId="0F2D4A6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"C"</w:t>
            </w:r>
          </w:p>
        </w:tc>
      </w:tr>
      <w:tr w:rsidR="00012203" w:rsidRPr="00012203" w14:paraId="7C1273B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F66CDC" w14:textId="694D5C2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ZT7_TIPCPO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BB10AF" w14:textId="11CE896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7BDE79" w14:textId="1924D9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Caracter;N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Numérico;D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Data;L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Lógico;M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=Memo</w:t>
            </w:r>
          </w:p>
        </w:tc>
      </w:tr>
      <w:tr w:rsidR="00012203" w:rsidRPr="00012203" w14:paraId="0AEC2A74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002601" w14:textId="239BE2F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ZT7_TIPCPO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BEA750" w14:textId="6711B3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2595AF" w14:textId="0E8A01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Pertence("CNDLM")</w:t>
            </w:r>
          </w:p>
        </w:tc>
      </w:tr>
      <w:tr w:rsidR="00012203" w:rsidRPr="00012203" w14:paraId="7C689285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EA77ED" w14:textId="5F46C21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ZT7_OBRIG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078A66" w14:textId="10D0051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5559F4" w14:textId="1A98E06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"N"</w:t>
            </w:r>
          </w:p>
        </w:tc>
      </w:tr>
      <w:tr w:rsidR="00012203" w:rsidRPr="00012203" w14:paraId="33C01CDC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DA3195" w14:textId="4845E23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ZT7_OBRIG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ACE862" w14:textId="2F7FEDF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A5BEDD6" w14:textId="611BF2A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S=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Sim;N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Nao</w:t>
            </w:r>
            <w:proofErr w:type="spellEnd"/>
          </w:p>
        </w:tc>
      </w:tr>
      <w:tr w:rsidR="00012203" w:rsidRPr="00012203" w14:paraId="187BF4A6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3369A2" w14:textId="404B464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ZT7_F3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6856EC" w14:textId="18ABE0C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DB8B4E" w14:textId="1C1FB42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GXB</w:t>
            </w:r>
          </w:p>
        </w:tc>
      </w:tr>
      <w:tr w:rsidR="00012203" w:rsidRPr="00012203" w14:paraId="73BFFD41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DF8043F" w14:textId="61067D0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ZT7_MSBLQL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C7A314" w14:textId="6FEE965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60" w:type="dxa"/>
            <w:gridSpan w:val="1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C806F6" w14:textId="0022CA5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"2"</w:t>
            </w:r>
          </w:p>
        </w:tc>
      </w:tr>
      <w:tr w:rsidR="00012203" w:rsidRPr="00012203" w14:paraId="67BE53DE" w14:textId="77777777" w:rsidTr="00012203">
        <w:trPr>
          <w:gridAfter w:val="1"/>
          <w:wAfter w:w="7" w:type="dxa"/>
          <w:trHeight w:val="259"/>
        </w:trPr>
        <w:tc>
          <w:tcPr>
            <w:tcW w:w="1636" w:type="dxa"/>
            <w:gridSpan w:val="2"/>
            <w:shd w:val="clear" w:color="auto" w:fill="FFFFFF"/>
            <w:vAlign w:val="center"/>
          </w:tcPr>
          <w:p w14:paraId="22F6AD06" w14:textId="5B1441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ZT7_MSBLQL</w:t>
            </w:r>
          </w:p>
        </w:tc>
        <w:tc>
          <w:tcPr>
            <w:tcW w:w="1170" w:type="dxa"/>
            <w:gridSpan w:val="2"/>
            <w:shd w:val="clear" w:color="auto" w:fill="FFFFFF"/>
            <w:vAlign w:val="center"/>
          </w:tcPr>
          <w:p w14:paraId="6C587354" w14:textId="28D22E6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60" w:type="dxa"/>
            <w:gridSpan w:val="12"/>
            <w:shd w:val="clear" w:color="auto" w:fill="FFFFFF"/>
            <w:vAlign w:val="center"/>
          </w:tcPr>
          <w:p w14:paraId="184D478B" w14:textId="2010F77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1=Sim;2=Não</w:t>
            </w:r>
          </w:p>
        </w:tc>
      </w:tr>
      <w:tr w:rsidR="00012203" w:rsidRPr="00012203" w14:paraId="051FD379" w14:textId="77777777" w:rsidTr="00F03098">
        <w:tblPrEx>
          <w:shd w:val="clear" w:color="auto" w:fill="auto"/>
        </w:tblPrEx>
        <w:tc>
          <w:tcPr>
            <w:tcW w:w="1012" w:type="dxa"/>
            <w:shd w:val="clear" w:color="auto" w:fill="C0C0C0"/>
            <w:vAlign w:val="center"/>
          </w:tcPr>
          <w:p w14:paraId="5FBDED15" w14:textId="5251285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Atributos</w:t>
            </w:r>
          </w:p>
        </w:tc>
        <w:tc>
          <w:tcPr>
            <w:tcW w:w="1012" w:type="dxa"/>
            <w:gridSpan w:val="2"/>
            <w:shd w:val="clear" w:color="auto" w:fill="C0C0C0"/>
            <w:vAlign w:val="center"/>
          </w:tcPr>
          <w:p w14:paraId="143D2655" w14:textId="0E868E05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Inic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 Padrão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08F458CF" w14:textId="5B031C0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 Gatilho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20FFAD15" w14:textId="2156F39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 F3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0B9FB4BB" w14:textId="1FCBA06E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 Combo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08E522F5" w14:textId="61D654C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 Cláusula When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97ACD3F" w14:textId="767E642D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 Validação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5720C539" w14:textId="69D5FA0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Obrigat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>.</w:t>
            </w:r>
          </w:p>
        </w:tc>
        <w:tc>
          <w:tcPr>
            <w:tcW w:w="1013" w:type="dxa"/>
            <w:shd w:val="clear" w:color="auto" w:fill="C0C0C0"/>
            <w:vAlign w:val="center"/>
          </w:tcPr>
          <w:p w14:paraId="1F3B05A8" w14:textId="50E6872F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8. Visual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3654D1BA" w14:textId="36DCF456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 Virtual</w:t>
            </w:r>
          </w:p>
        </w:tc>
        <w:tc>
          <w:tcPr>
            <w:tcW w:w="1012" w:type="dxa"/>
            <w:shd w:val="clear" w:color="auto" w:fill="C0C0C0"/>
            <w:vAlign w:val="center"/>
          </w:tcPr>
          <w:p w14:paraId="6EFEA249" w14:textId="55964E0C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3" w:type="dxa"/>
            <w:shd w:val="clear" w:color="auto" w:fill="C0C0C0"/>
            <w:vAlign w:val="center"/>
          </w:tcPr>
          <w:p w14:paraId="39A4C2EE" w14:textId="023D1527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  <w:szCs w:val="20"/>
              </w:rPr>
              <w:t>Browse</w:t>
            </w:r>
            <w:proofErr w:type="spellEnd"/>
          </w:p>
        </w:tc>
        <w:tc>
          <w:tcPr>
            <w:tcW w:w="1012" w:type="dxa"/>
            <w:shd w:val="clear" w:color="auto" w:fill="C0C0C0"/>
            <w:vAlign w:val="center"/>
          </w:tcPr>
          <w:p w14:paraId="00D6FA68" w14:textId="7C613721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 Folder</w:t>
            </w:r>
          </w:p>
        </w:tc>
        <w:tc>
          <w:tcPr>
            <w:tcW w:w="1013" w:type="dxa"/>
            <w:gridSpan w:val="2"/>
            <w:shd w:val="clear" w:color="auto" w:fill="C0C0C0"/>
            <w:vAlign w:val="center"/>
          </w:tcPr>
          <w:p w14:paraId="6EEFEB39" w14:textId="388CF583" w:rsidR="00012203" w:rsidRPr="00012203" w:rsidRDefault="00012203" w:rsidP="00012203">
            <w:pPr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 SXG</w:t>
            </w:r>
          </w:p>
        </w:tc>
      </w:tr>
    </w:tbl>
    <w:p w14:paraId="6877D0C2" w14:textId="12B36B3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136"/>
        <w:gridCol w:w="10195"/>
        <w:gridCol w:w="2842"/>
      </w:tblGrid>
      <w:tr w:rsidR="00012203" w:rsidRPr="00012203" w14:paraId="5FF4EEB6" w14:textId="77777777" w:rsidTr="00E774D6">
        <w:trPr>
          <w:trHeight w:val="259"/>
        </w:trPr>
        <w:tc>
          <w:tcPr>
            <w:tcW w:w="14173" w:type="dxa"/>
            <w:gridSpan w:val="3"/>
            <w:shd w:val="clear" w:color="auto" w:fill="C0C0C0"/>
            <w:vAlign w:val="center"/>
          </w:tcPr>
          <w:p w14:paraId="31929899" w14:textId="77942DE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Índices</w:t>
            </w:r>
          </w:p>
        </w:tc>
      </w:tr>
      <w:tr w:rsidR="00012203" w:rsidRPr="00012203" w14:paraId="26425A6F" w14:textId="77777777" w:rsidTr="00012203">
        <w:trPr>
          <w:trHeight w:val="259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1373DB" w14:textId="5A940E64" w:rsid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Ordem</w:t>
            </w:r>
          </w:p>
        </w:tc>
        <w:tc>
          <w:tcPr>
            <w:tcW w:w="101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50575A" w14:textId="7CF909C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Chave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333D369" w14:textId="78F86C3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Nickname</w:t>
            </w:r>
            <w:proofErr w:type="spellEnd"/>
          </w:p>
        </w:tc>
      </w:tr>
      <w:tr w:rsidR="00012203" w:rsidRPr="00012203" w14:paraId="3419630E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1FEDF281" w14:textId="4C0E10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067D090C" w14:textId="5A80196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ZT7_FILIAL + ZT7_GRUPO + ZT7_CPOORI + ZT7_CPODES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05D0BE18" w14:textId="5B44466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90429EC" w14:textId="77777777" w:rsidTr="00012203">
        <w:trPr>
          <w:trHeight w:val="259"/>
        </w:trPr>
        <w:tc>
          <w:tcPr>
            <w:tcW w:w="1136" w:type="dxa"/>
            <w:shd w:val="clear" w:color="auto" w:fill="FFFFFF"/>
            <w:vAlign w:val="center"/>
          </w:tcPr>
          <w:p w14:paraId="674827C8" w14:textId="19CBA6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95" w:type="dxa"/>
            <w:shd w:val="clear" w:color="auto" w:fill="FFFFFF"/>
            <w:vAlign w:val="center"/>
          </w:tcPr>
          <w:p w14:paraId="562B22F5" w14:textId="7E915C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ZT7_FILIAL + ZT7_GRUPO + ZT7_CPODES + ZT7_CPOORI</w:t>
            </w:r>
          </w:p>
        </w:tc>
        <w:tc>
          <w:tcPr>
            <w:tcW w:w="2842" w:type="dxa"/>
            <w:shd w:val="clear" w:color="auto" w:fill="FFFFFF"/>
            <w:vAlign w:val="center"/>
          </w:tcPr>
          <w:p w14:paraId="4FE90225" w14:textId="36AAA6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8243762" w14:textId="38DBE52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6F24E1F" w14:textId="78ABF65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8175EB2" w14:textId="35189C1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  <w:r>
        <w:rPr>
          <w:rFonts w:ascii="Calibri" w:hAnsi="Calibri" w:cs="Calibri"/>
          <w:b/>
          <w:sz w:val="28"/>
          <w:szCs w:val="20"/>
        </w:rPr>
        <w:lastRenderedPageBreak/>
        <w:t>Consulta Padrão</w:t>
      </w:r>
    </w:p>
    <w:p w14:paraId="0CAD37C0" w14:textId="6C4075B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FF12427" w14:textId="4B400FE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7VCB</w:t>
      </w:r>
      <w:proofErr w:type="gramStart"/>
      <w:r>
        <w:rPr>
          <w:rFonts w:ascii="Calibri" w:hAnsi="Calibri" w:cs="Calibri"/>
          <w:b/>
          <w:szCs w:val="20"/>
        </w:rPr>
        <w:t>5  -</w:t>
      </w:r>
      <w:proofErr w:type="gramEnd"/>
      <w:r>
        <w:rPr>
          <w:rFonts w:ascii="Calibri" w:hAnsi="Calibri" w:cs="Calibri"/>
          <w:b/>
          <w:szCs w:val="20"/>
        </w:rPr>
        <w:t xml:space="preserve"> Tipos de </w:t>
      </w:r>
      <w:proofErr w:type="spellStart"/>
      <w:r>
        <w:rPr>
          <w:rFonts w:ascii="Calibri" w:hAnsi="Calibri" w:cs="Calibri"/>
          <w:b/>
          <w:szCs w:val="20"/>
        </w:rPr>
        <w:t>Impressao</w:t>
      </w:r>
      <w:proofErr w:type="spellEnd"/>
    </w:p>
    <w:p w14:paraId="40F798A8" w14:textId="75A8311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0A87D94D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0B6CF5" w14:textId="18A809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5FCB1F" w14:textId="0190E63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002F1D" w14:textId="2EDBC8A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1C56FB" w14:textId="40ACB8B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41C74F" w14:textId="3D37C70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5116658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8A4BB78" w14:textId="41023B9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2B8B093" w14:textId="50C7AA7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25AEA45" w14:textId="4539B5F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4DA1E00" w14:textId="338BFB5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Tipos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Impressao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7EBDC408" w14:textId="79A5EB2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CB5</w:t>
            </w:r>
          </w:p>
        </w:tc>
      </w:tr>
      <w:tr w:rsidR="00012203" w:rsidRPr="00012203" w14:paraId="6834C6F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1DB749B" w14:textId="4498DA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B150F63" w14:textId="26757E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1FC21D4" w14:textId="143145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0AAAC31" w14:textId="11F74F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4E9C9609" w14:textId="59244A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CB5_CODIGO</w:t>
            </w:r>
          </w:p>
        </w:tc>
      </w:tr>
      <w:tr w:rsidR="00012203" w:rsidRPr="00012203" w14:paraId="7C7C026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83F881E" w14:textId="53FC6C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855ECA5" w14:textId="159EDE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364589F" w14:textId="731D292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BA8AE11" w14:textId="40F722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Cadastro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12AA801" w14:textId="265535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</w:tr>
      <w:tr w:rsidR="00012203" w:rsidRPr="00012203" w14:paraId="22525E8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0807BBF" w14:textId="6ABAC8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C183BEF" w14:textId="08D9CF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8C008E2" w14:textId="30B69B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A217D67" w14:textId="6F3020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11D48DD8" w14:textId="49CD23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CB5_CODIGO</w:t>
            </w:r>
          </w:p>
        </w:tc>
      </w:tr>
      <w:tr w:rsidR="00012203" w:rsidRPr="00012203" w14:paraId="73D51D54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7A10A48" w14:textId="7D55CA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81449BE" w14:textId="79B62E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D5DD2D8" w14:textId="4C7894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36E73A0" w14:textId="3FAFB36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F567BB8" w14:textId="189EBC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CB5-&gt;CB5_CODIGO</w:t>
            </w:r>
          </w:p>
        </w:tc>
      </w:tr>
    </w:tbl>
    <w:p w14:paraId="506FDA7B" w14:textId="119CF78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DD13D6D" w14:textId="6F2E65B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2005B78" w14:textId="23390F3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GXB    - Consultas</w:t>
      </w:r>
    </w:p>
    <w:p w14:paraId="116085D4" w14:textId="3EFADD0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40CBA46A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A37EDE" w14:textId="5F6F518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46DA74" w14:textId="4C9835E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37326A" w14:textId="0659F60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95CEAB" w14:textId="443F589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266A60" w14:textId="4D362C4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9E3E6D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19D4A70" w14:textId="67987C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A3D904A" w14:textId="57D006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6D54C69" w14:textId="7D7550E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FE136B5" w14:textId="59597A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Consultas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DFC7A13" w14:textId="708024F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SXB</w:t>
            </w:r>
          </w:p>
        </w:tc>
      </w:tr>
      <w:tr w:rsidR="00012203" w:rsidRPr="00012203" w14:paraId="49834E9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F9E0F43" w14:textId="7CA92C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DBC75AC" w14:textId="040378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1FB3CE5" w14:textId="05C0E9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E5C0F4F" w14:textId="18AB46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CC415C1" w14:textId="42EAB6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HS_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ConGXB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ReadVar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())</w:t>
            </w:r>
          </w:p>
        </w:tc>
      </w:tr>
      <w:tr w:rsidR="00012203" w:rsidRPr="00012203" w14:paraId="44FE9F6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EC6DD0C" w14:textId="2859C0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E1AFE42" w14:textId="42BBDC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C990F35" w14:textId="6DB5BE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6E92704" w14:textId="64D2EC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98A983A" w14:textId="0430E59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HS_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RETGXB(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</w:tbl>
    <w:p w14:paraId="38FD86C2" w14:textId="181D964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21B3BD9" w14:textId="29D3B8B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A61355E" w14:textId="3B7B732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HSPSX2 - Tabelas do Sistema</w:t>
      </w:r>
    </w:p>
    <w:p w14:paraId="07A43CA0" w14:textId="42B6708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0E8091CF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05F158" w14:textId="75666B3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0890BD" w14:textId="752C25F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A57F58" w14:textId="39B8B69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134742" w14:textId="7E428F0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A18538" w14:textId="5A770D1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4E80B8D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09222FB" w14:textId="75573A7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154F3F1" w14:textId="63D103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1F28AA" w14:textId="7FF447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D67B980" w14:textId="5C370D5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Tabelas do Sistema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F44691A" w14:textId="1722DA1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SX2</w:t>
            </w:r>
          </w:p>
        </w:tc>
      </w:tr>
      <w:tr w:rsidR="00012203" w:rsidRPr="00012203" w14:paraId="01BA26D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8C8F5B0" w14:textId="31F427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0862A4B" w14:textId="5D10EA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611526A" w14:textId="059635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1939E2D" w14:textId="289990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6727ECF3" w14:textId="58E31B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6627F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66BC7B0" w14:textId="2DA934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FD8B329" w14:textId="0997C8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75DE810" w14:textId="47ADEE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89C822E" w14:textId="5204AC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Chave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73B0CC8" w14:textId="3D731B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X2_CHAVE</w:t>
            </w:r>
          </w:p>
        </w:tc>
      </w:tr>
      <w:tr w:rsidR="00012203" w:rsidRPr="00012203" w14:paraId="3753928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E77BA0C" w14:textId="746274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229513A" w14:textId="33BA322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61DE300" w14:textId="036F01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39A7B65" w14:textId="5D2D98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Descrição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Portugues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087CD066" w14:textId="54D325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X2_NOME</w:t>
            </w:r>
          </w:p>
        </w:tc>
      </w:tr>
      <w:tr w:rsidR="00012203" w:rsidRPr="00012203" w14:paraId="6660D89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59465BD" w14:textId="109311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90FD46F" w14:textId="2764D7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F5578D2" w14:textId="502D4D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D08E99A" w14:textId="104118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9F6A690" w14:textId="2A6D7D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SX2-&gt;X2_CHAVE</w:t>
            </w:r>
          </w:p>
        </w:tc>
      </w:tr>
    </w:tbl>
    <w:p w14:paraId="6C080A43" w14:textId="4823A97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B28C4A6" w14:textId="060CD14D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4C624E8" w14:textId="67CF1A7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SA2    - Fornecedor</w:t>
      </w:r>
    </w:p>
    <w:p w14:paraId="769D11DB" w14:textId="02C2FB6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74DE8EB1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DF88DC" w14:textId="19151E1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924BE5" w14:textId="5A2FAFD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766038" w14:textId="7278DAD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55F785" w14:textId="2171266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05857B" w14:textId="0CDA25D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26D43C0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63D8789" w14:textId="40C5A57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18549BC" w14:textId="7284144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16A7189" w14:textId="2D96A84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B928F92" w14:textId="2489D8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Fornecedor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09A9F0A" w14:textId="0ED513D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SA2</w:t>
            </w:r>
          </w:p>
        </w:tc>
      </w:tr>
      <w:tr w:rsidR="00012203" w:rsidRPr="00012203" w14:paraId="0001417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BE87528" w14:textId="1B20EA4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FE35BD7" w14:textId="70756F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0473EEB" w14:textId="1ACF50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84581DB" w14:textId="1F5C57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D938925" w14:textId="7834D3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67734B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96DB3EB" w14:textId="56C5E6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09BF7EA" w14:textId="0654B46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A82B908" w14:textId="41241E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4012665" w14:textId="3EF9E9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B2ADD43" w14:textId="4AC7BF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4DDB5D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C6AF2A5" w14:textId="15F352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DEB541F" w14:textId="70460A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806FB3B" w14:textId="184051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EE0FBB3" w14:textId="40863A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824BFC5" w14:textId="0BDF37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8BB372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C7901E8" w14:textId="27798C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94B1832" w14:textId="0692A8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0EBF3C1" w14:textId="16E54C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6F318CB" w14:textId="5A7476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70AE9E1" w14:textId="214BEF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01#A020SXB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()#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A020Visual('SA2')</w:t>
            </w:r>
          </w:p>
        </w:tc>
      </w:tr>
      <w:tr w:rsidR="00012203" w:rsidRPr="00012203" w14:paraId="06A2700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A7A82BD" w14:textId="6E57C9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8F6532C" w14:textId="7174FF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CE16F8A" w14:textId="46F4598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F80CF96" w14:textId="7C9590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BA867C8" w14:textId="7732CD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A2_COD</w:t>
            </w:r>
          </w:p>
        </w:tc>
      </w:tr>
      <w:tr w:rsidR="00012203" w:rsidRPr="00012203" w14:paraId="744C4FB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3D69E3C" w14:textId="39C6A2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B810DE8" w14:textId="1D3F35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0FF5A45" w14:textId="48B5C8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F36CC81" w14:textId="1D8CA2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Loja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450369F" w14:textId="5AF351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A2_LOJA</w:t>
            </w:r>
          </w:p>
        </w:tc>
      </w:tr>
      <w:tr w:rsidR="00012203" w:rsidRPr="00012203" w14:paraId="5C8EE64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76DD77B" w14:textId="622A5A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BF05969" w14:textId="2D14C9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EA2CED0" w14:textId="74C74A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6E4C7D8" w14:textId="0974AA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1D391D7" w14:textId="38D6C1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(A2_NOME,1,30)</w:t>
            </w:r>
          </w:p>
        </w:tc>
      </w:tr>
      <w:tr w:rsidR="00012203" w:rsidRPr="00012203" w14:paraId="6665991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1F265D1" w14:textId="43BCE84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B38ADF0" w14:textId="21EC56E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8758DB4" w14:textId="052745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0CA111B" w14:textId="28630C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2FEDCB3" w14:textId="4F5B37F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A2_COD</w:t>
            </w:r>
          </w:p>
        </w:tc>
      </w:tr>
      <w:tr w:rsidR="00012203" w:rsidRPr="00012203" w14:paraId="07AF100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CA9FCC5" w14:textId="31AFC2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052CA36" w14:textId="21301E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3245FBF" w14:textId="04DCE2E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579EC0B" w14:textId="1DD1E7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Loja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1612AAE" w14:textId="3CC112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A2_LOJA</w:t>
            </w:r>
          </w:p>
        </w:tc>
      </w:tr>
      <w:tr w:rsidR="00012203" w:rsidRPr="00012203" w14:paraId="22F2C60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B6FFCFE" w14:textId="2D7517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2495D9D" w14:textId="130B4D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399127F" w14:textId="7DB9AE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2677066" w14:textId="38C40D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54FD6DD" w14:textId="524352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(A2_NOME,1,30)</w:t>
            </w:r>
          </w:p>
        </w:tc>
      </w:tr>
      <w:tr w:rsidR="00012203" w:rsidRPr="00012203" w14:paraId="7A08A52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BB3E39C" w14:textId="69578B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F2F9736" w14:textId="2E2684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FC8CDA8" w14:textId="016D5D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586741B" w14:textId="6A1D0E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22113FC" w14:textId="5A1D636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A2_CGC</w:t>
            </w:r>
          </w:p>
        </w:tc>
      </w:tr>
      <w:tr w:rsidR="00012203" w:rsidRPr="00012203" w14:paraId="1371B8C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75D1DE8" w14:textId="404E73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A513549" w14:textId="69ADF8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875E97F" w14:textId="3B9FA2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E8B548D" w14:textId="699DCE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2376D88" w14:textId="0176F90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(A2_NOME,1,30)</w:t>
            </w:r>
          </w:p>
        </w:tc>
      </w:tr>
      <w:tr w:rsidR="00012203" w:rsidRPr="00012203" w14:paraId="7814941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ADDBCB4" w14:textId="5D9D2A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79D33FC" w14:textId="4DB1EC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4E02849" w14:textId="1BA770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67634E9" w14:textId="261ACB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FD8B7EB" w14:textId="2ACB3CF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SA2-&gt;A2_COD</w:t>
            </w:r>
          </w:p>
        </w:tc>
      </w:tr>
      <w:tr w:rsidR="00012203" w:rsidRPr="00012203" w14:paraId="17CD7C4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530D52A" w14:textId="0C06DE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D6E80A1" w14:textId="4625FC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3497F32" w14:textId="4E8EB4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5A191C8" w14:textId="57B0F4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2627FCD" w14:textId="53D1F7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SA2-&gt;A2_LOJA</w:t>
            </w:r>
          </w:p>
        </w:tc>
      </w:tr>
    </w:tbl>
    <w:p w14:paraId="0D32F67C" w14:textId="7A44944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3F9551D" w14:textId="7F4313F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B621A83" w14:textId="6582AFA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SA6BCO - Consulta Bancos</w:t>
      </w:r>
    </w:p>
    <w:p w14:paraId="177D8847" w14:textId="45E1D0B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58C7B526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0A244B" w14:textId="007D5BEF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71F0432" w14:textId="643C8D3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F0DFC8" w14:textId="0202ED2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C5F1E5" w14:textId="454F97A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DDA9CB" w14:textId="1979AFE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287319A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3F82C7A" w14:textId="564A5FF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2CF40C7" w14:textId="66E87F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F4E0D2" w14:textId="7396E27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461998E" w14:textId="060EE3C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Consulta Bancos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F4C9815" w14:textId="60B19E6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</w:t>
            </w:r>
          </w:p>
        </w:tc>
      </w:tr>
      <w:tr w:rsidR="00012203" w:rsidRPr="00012203" w14:paraId="5FEE4B8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59EF7B5" w14:textId="6DC3DB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E919D37" w14:textId="1BC2E7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349253D" w14:textId="1817FB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8268254" w14:textId="5FB4910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  <w:tc>
          <w:tcPr>
            <w:tcW w:w="8362" w:type="dxa"/>
            <w:shd w:val="clear" w:color="auto" w:fill="FFFFFF"/>
            <w:vAlign w:val="center"/>
          </w:tcPr>
          <w:p w14:paraId="5862C361" w14:textId="1CAE1B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4A09DE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6508C7B" w14:textId="72B2C1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B2A0E92" w14:textId="2FD46B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77DCBBD" w14:textId="0B5B74D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FFE044D" w14:textId="60F588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EF7D484" w14:textId="2E5CC1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</w:tr>
      <w:tr w:rsidR="00012203" w:rsidRPr="00012203" w14:paraId="0E95C304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86CAC93" w14:textId="385B907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C2573B9" w14:textId="337D627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3D53E66" w14:textId="716787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6C79FC1" w14:textId="3A24EF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03487AA5" w14:textId="662C32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A6_COD</w:t>
            </w:r>
          </w:p>
        </w:tc>
      </w:tr>
      <w:tr w:rsidR="00012203" w:rsidRPr="00012203" w14:paraId="6D17A73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714826C" w14:textId="1D12A3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8DC5BA6" w14:textId="249898F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8B4D728" w14:textId="05A938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CAEE9EE" w14:textId="0AAB7C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Banco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D51257B" w14:textId="5DC9BE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A6_NOME</w:t>
            </w:r>
          </w:p>
        </w:tc>
      </w:tr>
      <w:tr w:rsidR="00012203" w:rsidRPr="00012203" w14:paraId="04D4CCB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155F4B8" w14:textId="09A497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99A169A" w14:textId="40E4596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761F107" w14:textId="28A0CD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36886A4" w14:textId="7A0B616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Saldo Atual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C020709" w14:textId="4C20C8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A6_SALATU</w:t>
            </w:r>
          </w:p>
        </w:tc>
      </w:tr>
      <w:tr w:rsidR="00012203" w:rsidRPr="00012203" w14:paraId="3DFDF77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B69B728" w14:textId="7A0882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1A474B7" w14:textId="77D39B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D1E5BA2" w14:textId="1DFB06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0AE36CF" w14:textId="2A72A6C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6797EB0" w14:textId="5D670B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SA6-&gt;A6_COD</w:t>
            </w:r>
          </w:p>
        </w:tc>
      </w:tr>
    </w:tbl>
    <w:p w14:paraId="03114D9C" w14:textId="7DECF9D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73A5D8B" w14:textId="6523514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6F1B19D" w14:textId="7A76500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lastRenderedPageBreak/>
        <w:t>Consulta: SA6</w:t>
      </w:r>
      <w:proofErr w:type="gramStart"/>
      <w:r>
        <w:rPr>
          <w:rFonts w:ascii="Calibri" w:hAnsi="Calibri" w:cs="Calibri"/>
          <w:b/>
          <w:szCs w:val="20"/>
        </w:rPr>
        <w:t>DV  -</w:t>
      </w:r>
      <w:proofErr w:type="gramEnd"/>
      <w:r>
        <w:rPr>
          <w:rFonts w:ascii="Calibri" w:hAnsi="Calibri" w:cs="Calibri"/>
          <w:b/>
          <w:szCs w:val="20"/>
        </w:rPr>
        <w:t xml:space="preserve"> Cadastro de Bancos</w:t>
      </w:r>
    </w:p>
    <w:p w14:paraId="44EB8891" w14:textId="1AE2EEB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122EEECE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375663" w14:textId="2D8C0CF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F9C8A4" w14:textId="70D9EEB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F9309A7" w14:textId="73A7C8E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E62FD8" w14:textId="06D351D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7C66C20" w14:textId="73F650D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A1C9C34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84F2DB7" w14:textId="65E2F8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099AB02" w14:textId="7F5BAA4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2424A49" w14:textId="2AD3CF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428B534" w14:textId="67B041D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Cadastro de Bancos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8BC47D5" w14:textId="5EFCF32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</w:t>
            </w:r>
          </w:p>
        </w:tc>
      </w:tr>
      <w:tr w:rsidR="00012203" w:rsidRPr="00012203" w14:paraId="33A183A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F1FA683" w14:textId="38CC25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C43A551" w14:textId="6E9755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A29D0F7" w14:textId="26E8F1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1428AF1" w14:textId="289AF0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  <w:tc>
          <w:tcPr>
            <w:tcW w:w="8362" w:type="dxa"/>
            <w:shd w:val="clear" w:color="auto" w:fill="FFFFFF"/>
            <w:vAlign w:val="center"/>
          </w:tcPr>
          <w:p w14:paraId="50D91904" w14:textId="05B112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00510FD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6A18667" w14:textId="17F99AF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DAE01E5" w14:textId="2B1443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78B9E48" w14:textId="1897FCA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244262B" w14:textId="2973195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4B791CC2" w14:textId="31FAC3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A6_COD</w:t>
            </w:r>
          </w:p>
        </w:tc>
      </w:tr>
      <w:tr w:rsidR="00012203" w:rsidRPr="00012203" w14:paraId="18780C7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0209EF8" w14:textId="4BED9DD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E7F6F8D" w14:textId="7B4722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9E75DCC" w14:textId="7835874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C063254" w14:textId="765370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  <w:tc>
          <w:tcPr>
            <w:tcW w:w="8362" w:type="dxa"/>
            <w:shd w:val="clear" w:color="auto" w:fill="FFFFFF"/>
            <w:vAlign w:val="center"/>
          </w:tcPr>
          <w:p w14:paraId="34C5847A" w14:textId="1AB7621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</w:tr>
      <w:tr w:rsidR="00012203" w:rsidRPr="00012203" w14:paraId="5124240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905E0F8" w14:textId="320B86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19474CC" w14:textId="5DB8557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7515C66" w14:textId="15D6258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75287ED" w14:textId="14917F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DV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  <w:tc>
          <w:tcPr>
            <w:tcW w:w="8362" w:type="dxa"/>
            <w:shd w:val="clear" w:color="auto" w:fill="FFFFFF"/>
            <w:vAlign w:val="center"/>
          </w:tcPr>
          <w:p w14:paraId="4435705B" w14:textId="2EB64D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A6_DVAGE</w:t>
            </w:r>
          </w:p>
        </w:tc>
      </w:tr>
      <w:tr w:rsidR="00012203" w:rsidRPr="00012203" w14:paraId="7564D53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E92AD84" w14:textId="4DB25A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C176F2E" w14:textId="3059EDA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A110377" w14:textId="26755C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9BEB835" w14:textId="372D00B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Conta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4ADAA22" w14:textId="284777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A6_NUMCON</w:t>
            </w:r>
          </w:p>
        </w:tc>
      </w:tr>
      <w:tr w:rsidR="00012203" w:rsidRPr="00012203" w14:paraId="7B9482E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07CB87D" w14:textId="7019AE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BBE3B80" w14:textId="3ACCF12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BFD57CB" w14:textId="7A67B1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11DECB9" w14:textId="5592558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Conta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40F574A" w14:textId="70A58E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A6_DVCTA</w:t>
            </w:r>
          </w:p>
        </w:tc>
      </w:tr>
      <w:tr w:rsidR="00012203" w:rsidRPr="00012203" w14:paraId="3F1FDBD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14A3688" w14:textId="2E66BB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71AB129" w14:textId="35349A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60B3CBF" w14:textId="085614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8266256" w14:textId="7344E5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 Banco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3975189" w14:textId="725104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A6_NOME</w:t>
            </w:r>
          </w:p>
        </w:tc>
      </w:tr>
      <w:tr w:rsidR="00012203" w:rsidRPr="00012203" w14:paraId="7C88700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C7B0512" w14:textId="7C4AFD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67E4300" w14:textId="0409A0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4DD5170" w14:textId="71CD9A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989E186" w14:textId="74D7EE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99D8F20" w14:textId="2AE63D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SA6-&gt;A6_COD</w:t>
            </w:r>
          </w:p>
        </w:tc>
      </w:tr>
      <w:tr w:rsidR="00012203" w:rsidRPr="00012203" w14:paraId="69CE3CA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8DDA0DD" w14:textId="242282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970F761" w14:textId="774A6D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DCF2DD0" w14:textId="7E75BA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01D5BC7" w14:textId="6F0DC7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156CB9E" w14:textId="340DDE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SA6-&gt;A6_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</w:tr>
      <w:tr w:rsidR="00012203" w:rsidRPr="00012203" w14:paraId="23B153D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8F3140C" w14:textId="57B5F0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054DD4F" w14:textId="248D98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2BB0E72" w14:textId="64A600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D25F0B9" w14:textId="29AED41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390C3B8" w14:textId="530E2E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SA6-&gt;A6_DVAGE</w:t>
            </w:r>
          </w:p>
        </w:tc>
      </w:tr>
      <w:tr w:rsidR="00012203" w:rsidRPr="00012203" w14:paraId="6FA7D03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48F25BB" w14:textId="4CFDF0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2A72829" w14:textId="1977C5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1BC93B2" w14:textId="0AEC60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A7AF598" w14:textId="316C8C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A2CB1A5" w14:textId="727FDF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SA6-&gt;A6_NUMCON</w:t>
            </w:r>
          </w:p>
        </w:tc>
      </w:tr>
      <w:tr w:rsidR="00012203" w:rsidRPr="00012203" w14:paraId="71191CE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81FB508" w14:textId="6757EB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370D3E5" w14:textId="166EBE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A7D9F75" w14:textId="2F4777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05B05DF" w14:textId="5FAACE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EFD28F6" w14:textId="0C43C3C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SA6-&gt;A6_DVCTA</w:t>
            </w:r>
          </w:p>
        </w:tc>
      </w:tr>
    </w:tbl>
    <w:p w14:paraId="0EED3D6D" w14:textId="447A711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8504B01" w14:textId="2B5A373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F03ED67" w14:textId="58538F4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 xml:space="preserve">Consulta: SF1VEI - </w:t>
      </w:r>
      <w:proofErr w:type="spellStart"/>
      <w:r>
        <w:rPr>
          <w:rFonts w:ascii="Calibri" w:hAnsi="Calibri" w:cs="Calibri"/>
          <w:b/>
          <w:szCs w:val="20"/>
        </w:rPr>
        <w:t>Veic</w:t>
      </w:r>
      <w:proofErr w:type="spellEnd"/>
      <w:r>
        <w:rPr>
          <w:rFonts w:ascii="Calibri" w:hAnsi="Calibri" w:cs="Calibri"/>
          <w:b/>
          <w:szCs w:val="20"/>
        </w:rPr>
        <w:t xml:space="preserve"> Fornecedor</w:t>
      </w:r>
    </w:p>
    <w:p w14:paraId="275FEA67" w14:textId="25B036E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4F745AB3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98EB1B" w14:textId="3DC873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805B20" w14:textId="4DF1908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34BF2E" w14:textId="4742AC1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971890" w14:textId="63CFC8E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95FF6B" w14:textId="355B907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3D9F6D9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D39AA7F" w14:textId="0BD90C2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84E92AB" w14:textId="3A13FD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95D7D5F" w14:textId="7C07A8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29F516B" w14:textId="72686A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Fornecedor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50360A6" w14:textId="37B283D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SF1</w:t>
            </w:r>
          </w:p>
        </w:tc>
      </w:tr>
      <w:tr w:rsidR="00012203" w:rsidRPr="00012203" w14:paraId="5AAEB48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09709F5" w14:textId="4529CD4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D65EEB7" w14:textId="4122B5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A83E647" w14:textId="0923B9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1261F1D" w14:textId="2E1EBE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Numero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+Serie+Fornec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1E8475FA" w14:textId="13ECEA7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75F9CD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3E7989C" w14:textId="3E82A3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6D66D43" w14:textId="51EBA98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B2AA651" w14:textId="2694970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E3B3862" w14:textId="331903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 NF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0EEE1F7" w14:textId="7B25B6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F1_DOC</w:t>
            </w:r>
          </w:p>
        </w:tc>
      </w:tr>
      <w:tr w:rsidR="00012203" w:rsidRPr="00012203" w14:paraId="7C162EE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CB1BE06" w14:textId="59A970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9D3A55A" w14:textId="57A0C7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77B37E1" w14:textId="6212E6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D1B5F79" w14:textId="45228B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Serie da NF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E2A694B" w14:textId="2283E4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F1_SERIE</w:t>
            </w:r>
          </w:p>
        </w:tc>
      </w:tr>
      <w:tr w:rsidR="00012203" w:rsidRPr="00012203" w14:paraId="2C33292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A8A8CFA" w14:textId="3A7003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04F2A1D" w14:textId="66CECB5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80F6577" w14:textId="5A94D85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1B45249" w14:textId="5D397A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Fornecedor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DC57C02" w14:textId="3C97ED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F1_FORNECE+"-"+F1_LOJA+" "+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left(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POSICIONE("SA2",1,xFilial("SA2")+F1_FORNECE+F1_LOJA,"A2_NOME"),20)</w:t>
            </w:r>
          </w:p>
        </w:tc>
      </w:tr>
      <w:tr w:rsidR="00012203" w:rsidRPr="00012203" w14:paraId="48B5E1A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D464919" w14:textId="27508BD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C6F3C32" w14:textId="5DD72C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265043C" w14:textId="0BC2B4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86042DF" w14:textId="6A8CE1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FF22D05" w14:textId="7FACA9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SF1-&gt;F1_DOC</w:t>
            </w:r>
          </w:p>
        </w:tc>
      </w:tr>
      <w:tr w:rsidR="00012203" w:rsidRPr="00012203" w14:paraId="148857E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6E273FA" w14:textId="0422F2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887F737" w14:textId="2C2D9CF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323D810" w14:textId="0459BE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124CAE9" w14:textId="38935D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B89121B" w14:textId="207471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SF1-&gt;F1_SERIE</w:t>
            </w:r>
          </w:p>
        </w:tc>
      </w:tr>
      <w:tr w:rsidR="00012203" w:rsidRPr="00012203" w14:paraId="5284799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567EB38" w14:textId="4213730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EB78115" w14:textId="7C0196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0DFF63E" w14:textId="338CDD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AF68CDB" w14:textId="05693F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F86695A" w14:textId="0D4A48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SF1-&gt;F1_FORNECE</w:t>
            </w:r>
          </w:p>
        </w:tc>
      </w:tr>
      <w:tr w:rsidR="00012203" w:rsidRPr="00012203" w14:paraId="7A22C66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5595453" w14:textId="1ED9D21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F04E8AA" w14:textId="0D2A67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A5EACFA" w14:textId="134692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D1EF054" w14:textId="14FB85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6F68395" w14:textId="2C67CE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SF1-&gt;F1_LOJA</w:t>
            </w:r>
          </w:p>
        </w:tc>
      </w:tr>
    </w:tbl>
    <w:p w14:paraId="743617D2" w14:textId="5AF6100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CD0B348" w14:textId="5D7A9E7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41EBFE8" w14:textId="5F2F183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SM0    - Filiais</w:t>
      </w:r>
    </w:p>
    <w:p w14:paraId="235DD7CC" w14:textId="622C6A6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4E616E79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6AC082" w14:textId="0AD7F5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68142B" w14:textId="19DF8B3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DA9767" w14:textId="2FECCB5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EF25D4" w14:textId="2A41CD4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8B26EF" w14:textId="396DF71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525C6BC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47A0EC6" w14:textId="1EC1AC1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995927B" w14:textId="264B10E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A213647" w14:textId="3164C6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72C011C" w14:textId="703B3BD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Filiais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E33554E" w14:textId="1FED84A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</w:t>
            </w:r>
          </w:p>
        </w:tc>
      </w:tr>
      <w:tr w:rsidR="00012203" w:rsidRPr="00012203" w14:paraId="34A5292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FAB170E" w14:textId="77FE35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1A047A3" w14:textId="67C160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CE8D9A1" w14:textId="49855C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BF1F625" w14:textId="2FFE65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C7CA3CF" w14:textId="6D82F8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3D9B76F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424EABB" w14:textId="494B0E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74DCD65" w14:textId="080A17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ECD5DC7" w14:textId="172B83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7937D13" w14:textId="369599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0321D51" w14:textId="190376A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F79FE7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68F7AD2" w14:textId="5D17AA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9678A0F" w14:textId="4C809E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4281BAB" w14:textId="7C9219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1BA4E22" w14:textId="675FDE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3542E1D" w14:textId="2E32DD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M0_CODFIL</w:t>
            </w:r>
          </w:p>
        </w:tc>
      </w:tr>
      <w:tr w:rsidR="00012203" w:rsidRPr="00012203" w14:paraId="49D7238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FC9602F" w14:textId="7EB9B0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B7BDA58" w14:textId="147628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97431C4" w14:textId="3ED1E7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9A61733" w14:textId="2CF816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3D4E80D" w14:textId="5C4D2BE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M0_FILIAL</w:t>
            </w:r>
          </w:p>
        </w:tc>
      </w:tr>
      <w:tr w:rsidR="00012203" w:rsidRPr="00012203" w14:paraId="0680D83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797E317" w14:textId="6ABC96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8EFC67D" w14:textId="542934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19EA126" w14:textId="41248E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D98EC52" w14:textId="323EF61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Município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EAEE480" w14:textId="2B8FB7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M0_CIDENT</w:t>
            </w:r>
          </w:p>
        </w:tc>
      </w:tr>
      <w:tr w:rsidR="00012203" w:rsidRPr="00012203" w14:paraId="549A056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33CFF6F" w14:textId="76DEDD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61FED69" w14:textId="7544FD5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1E3B5CE" w14:textId="110B89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7C27674" w14:textId="77FDFA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A471915" w14:textId="5BB1BE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M0_NOME</w:t>
            </w:r>
          </w:p>
        </w:tc>
      </w:tr>
      <w:tr w:rsidR="00012203" w:rsidRPr="00012203" w14:paraId="2C4F922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9451230" w14:textId="214893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9D7A47D" w14:textId="24A0E88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0CE1C37" w14:textId="524A62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E1D246C" w14:textId="4BB4A9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F0B3726" w14:textId="0F9827C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M0_FILIAL</w:t>
            </w:r>
          </w:p>
        </w:tc>
      </w:tr>
      <w:tr w:rsidR="00012203" w:rsidRPr="00012203" w14:paraId="1965799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265D6D0" w14:textId="463518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7EEE57E" w14:textId="1CDF93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2E6FD40" w14:textId="7B99C9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28E3813" w14:textId="5CDA98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509F0BD" w14:textId="6008769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FWCodFil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329AA3B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2FA34BA" w14:textId="28FAFB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 Filtro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3C5B0F8" w14:textId="522A5C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222D510" w14:textId="187D5E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D549EC8" w14:textId="613B4B7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25C1B92" w14:textId="6F99A6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SM0-&gt;M0_CODIGO == CEMPANT</w:t>
            </w:r>
          </w:p>
        </w:tc>
      </w:tr>
    </w:tbl>
    <w:p w14:paraId="5CFABB39" w14:textId="58E208D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27A2BC5" w14:textId="53EE149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F98873F" w14:textId="743EC39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SX2    - Tabelas do Sistema</w:t>
      </w:r>
    </w:p>
    <w:p w14:paraId="61842049" w14:textId="24D76BA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776C1F93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BA7562" w14:textId="0A044CD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3610A9" w14:textId="62052A2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29F7FD" w14:textId="7B2FD82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1B8186" w14:textId="7584989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44B8A3" w14:textId="7ADF219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3586003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A3B1A81" w14:textId="2F5D4F4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8747D43" w14:textId="175E7CD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7F6483B" w14:textId="74DD72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E3DF7EA" w14:textId="21CFE4B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Tabelas do Sistema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A5CCF35" w14:textId="017AFDE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SX2</w:t>
            </w:r>
          </w:p>
        </w:tc>
      </w:tr>
      <w:tr w:rsidR="00012203" w:rsidRPr="00012203" w14:paraId="3D5C658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BADB5A3" w14:textId="0DC62DD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21DF40C" w14:textId="1FEC06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228554B" w14:textId="5AF453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05CC522" w14:textId="2F98BA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2038D9B" w14:textId="78B5EA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0DF921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43CA190" w14:textId="659C14F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50EB50E" w14:textId="7573F16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044A637" w14:textId="2CA23A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4A95470" w14:textId="2B7CCFE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Chave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F1918F8" w14:textId="4629BD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X2_CHAVE</w:t>
            </w:r>
          </w:p>
        </w:tc>
      </w:tr>
      <w:tr w:rsidR="00012203" w:rsidRPr="00012203" w14:paraId="5A31874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4465BAB" w14:textId="027A79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A37A2A5" w14:textId="5AEE8DF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36752BB" w14:textId="7CB649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DDDB204" w14:textId="4255E16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Descrição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Portugues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5D031460" w14:textId="253651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X2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Nome(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12203" w:rsidRPr="00012203" w14:paraId="4CF3E6B4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0B1127D" w14:textId="3D21C0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41F143D" w14:textId="2F0423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7581EF0" w14:textId="4FA3F5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AA78832" w14:textId="2258A1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820CA0B" w14:textId="0A1144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SX2-&gt;X2_CHAVE</w:t>
            </w:r>
          </w:p>
        </w:tc>
      </w:tr>
      <w:tr w:rsidR="00012203" w:rsidRPr="00012203" w14:paraId="4B492CD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5AE7CE9" w14:textId="798775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1FAF3FF" w14:textId="7CA005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36F796B" w14:textId="03BC2C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691DA69" w14:textId="518430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474AE22" w14:textId="0EF28C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SX2-&gt;X2_NOME</w:t>
            </w:r>
          </w:p>
        </w:tc>
      </w:tr>
      <w:tr w:rsidR="00012203" w:rsidRPr="00012203" w14:paraId="5335788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821E8CA" w14:textId="2499D1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6 - Filtro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7EC8319" w14:textId="5EC1A01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76E1745" w14:textId="43513A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57F8CF5" w14:textId="18FECFD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94F5324" w14:textId="0BB4B5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LEFT(SX2-&gt;X2_CHAVE,2) == "VI"</w:t>
            </w:r>
          </w:p>
        </w:tc>
      </w:tr>
    </w:tbl>
    <w:p w14:paraId="7748FAE4" w14:textId="529AE97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BFA4BF3" w14:textId="6C40701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F18C86A" w14:textId="161DA81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US3    - Usuários</w:t>
      </w:r>
    </w:p>
    <w:p w14:paraId="2DA863A3" w14:textId="300321F5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1CCB1234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E876A5" w14:textId="3586212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1C4353" w14:textId="75B3450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4FA783" w14:textId="796B6E7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9DA16B2" w14:textId="297A888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A576CB" w14:textId="5CD56CA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66969F92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D47C517" w14:textId="263441F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560C1FE" w14:textId="7F17C3C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BFF27C8" w14:textId="5DE437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6A5FCD3" w14:textId="2C85990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Usuários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8E0E3F8" w14:textId="5016AF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78D79B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AF36063" w14:textId="464676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5C56F49" w14:textId="4D1A38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24B1BA3" w14:textId="7DFDF3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6700711" w14:textId="500BF1E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2CC029F" w14:textId="1ADCB4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</w:p>
        </w:tc>
      </w:tr>
    </w:tbl>
    <w:p w14:paraId="447648F3" w14:textId="08D95BD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5A5C8A3" w14:textId="6BA8E79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ZS3    - Lista de Processos</w:t>
      </w:r>
    </w:p>
    <w:p w14:paraId="1CF67C09" w14:textId="370114B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4CE73FCE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324F5FD" w14:textId="5E87A43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FDBD8D" w14:textId="14B3BEC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05DD7D6" w14:textId="4EAAA83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B2E1245" w14:textId="0405251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7FBFA0" w14:textId="546CEA0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7191EBA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CEF0E6F" w14:textId="7F8B36C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A09BBAD" w14:textId="5E48A45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2719F5B" w14:textId="41B43F1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BFB5925" w14:textId="2C25CD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Lista de Processos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497E0A5" w14:textId="1B95D4C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</w:t>
            </w:r>
          </w:p>
        </w:tc>
      </w:tr>
      <w:tr w:rsidR="00012203" w:rsidRPr="00012203" w14:paraId="1682175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3778B1A" w14:textId="2E49BA7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C205549" w14:textId="125882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F74C07C" w14:textId="0C6260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D0955B3" w14:textId="44A9E1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2A298939" w14:textId="03BD1D4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54E2B5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B9321AC" w14:textId="192FF8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67F7CA7" w14:textId="427626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3DE0337" w14:textId="24F8A90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72E01DD" w14:textId="3ADA14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4B0A4D8E" w14:textId="731272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4E1887D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C7ADFA7" w14:textId="4EFB888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0E2F364" w14:textId="50CB22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DA0287B" w14:textId="5AE645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43DD8EB" w14:textId="6ACAC47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3B767DE" w14:textId="20FF10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</w:tr>
      <w:tr w:rsidR="00012203" w:rsidRPr="00012203" w14:paraId="2E4DF9F4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1C20A81" w14:textId="33E15D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C19DCC3" w14:textId="2F1F64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737263E" w14:textId="114E3EE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9C2E6AC" w14:textId="75BA493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Cod.Processo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25183FA2" w14:textId="49F955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ZS3_CODIGO</w:t>
            </w:r>
          </w:p>
        </w:tc>
      </w:tr>
      <w:tr w:rsidR="00012203" w:rsidRPr="00012203" w14:paraId="738C348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60FB0E5" w14:textId="1FFF96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3023149" w14:textId="34F671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6298D2A" w14:textId="723537A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31987AF" w14:textId="15780FD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 Processo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5770F20" w14:textId="2B05A18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ZS3_DESC</w:t>
            </w:r>
          </w:p>
        </w:tc>
      </w:tr>
      <w:tr w:rsidR="00012203" w:rsidRPr="00012203" w14:paraId="3378E77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5CBA1D0" w14:textId="3B6EC7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00B5CA3" w14:textId="698CB8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EEDBC44" w14:textId="518E459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15C8201" w14:textId="59E4BB7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 Processo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4F4193C" w14:textId="50EB77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ZS3_DESC</w:t>
            </w:r>
          </w:p>
        </w:tc>
      </w:tr>
      <w:tr w:rsidR="00012203" w:rsidRPr="00012203" w14:paraId="1BDD6D0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CD09F20" w14:textId="6D3A44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A75847D" w14:textId="71BED5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9687E9C" w14:textId="6C40C6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8CE004A" w14:textId="034712E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Cod.Processo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01EDD3A7" w14:textId="7731B8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ZS3_CODIGO</w:t>
            </w:r>
          </w:p>
        </w:tc>
      </w:tr>
      <w:tr w:rsidR="00012203" w:rsidRPr="00012203" w14:paraId="604B219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70DEC83" w14:textId="3403B8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C371FAD" w14:textId="396E56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9C711A1" w14:textId="3C68DF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4FC28E6" w14:textId="6C2643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8B9F07A" w14:textId="79167C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ZS3-&gt;ZS3_CODIGO</w:t>
            </w:r>
          </w:p>
        </w:tc>
      </w:tr>
    </w:tbl>
    <w:p w14:paraId="3F83F00B" w14:textId="17BEC65A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CCC22F8" w14:textId="0E66476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4CD326D" w14:textId="0120583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ZS4    - Grupos Processos</w:t>
      </w:r>
    </w:p>
    <w:p w14:paraId="07F5AF48" w14:textId="7752080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18A56970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291D72" w14:textId="1CCABFA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5B6FDD" w14:textId="2927854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DF35C6" w14:textId="6C31725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A1EA128" w14:textId="3FFCB3F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4194629" w14:textId="5C902F3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54BCB60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76184B9" w14:textId="6AAC8A0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32D518C" w14:textId="2C00976D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C9E455F" w14:textId="24DD8F3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ED81B5D" w14:textId="7BABBE0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Grupos Processos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39E8E0F" w14:textId="3198944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</w:t>
            </w:r>
          </w:p>
        </w:tc>
      </w:tr>
      <w:tr w:rsidR="00012203" w:rsidRPr="00012203" w14:paraId="607948D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994325B" w14:textId="3389B1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55CBFC7" w14:textId="5582D4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235EC4A" w14:textId="263298B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9B6B92A" w14:textId="118DC83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Codigo+usuario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11EA317D" w14:textId="007376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24B3D51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FD171CB" w14:textId="687936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10764A4" w14:textId="499D0D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ACD700" w14:textId="4B0A65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8C0D24C" w14:textId="336203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8508965" w14:textId="6725BBB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</w:tr>
      <w:tr w:rsidR="00012203" w:rsidRPr="00012203" w14:paraId="004593C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91CC79A" w14:textId="0D6A66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0220EC0" w14:textId="0051D61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59CB13F" w14:textId="7E6415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7487B08" w14:textId="26C95DB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Grupo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2A49DC7" w14:textId="3B56C8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ZS4_CODIGO</w:t>
            </w:r>
          </w:p>
        </w:tc>
      </w:tr>
      <w:tr w:rsidR="00012203" w:rsidRPr="00012203" w14:paraId="5605600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DA8C33F" w14:textId="15EBE7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E571BBC" w14:textId="60EF91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ECFB897" w14:textId="0241AE6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1E942A9" w14:textId="26B75A3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2CAF2403" w14:textId="1AA8A62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ZS4_USER</w:t>
            </w:r>
          </w:p>
        </w:tc>
      </w:tr>
      <w:tr w:rsidR="00012203" w:rsidRPr="00012203" w14:paraId="3D9A787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476D9F2" w14:textId="7A5675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E93DD06" w14:textId="0A098F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99318CB" w14:textId="7E7F8D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B2AEB4D" w14:textId="4D5D6F5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891D4B8" w14:textId="18D8C7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ZS4-&gt;ZS4_CODIGO</w:t>
            </w:r>
          </w:p>
        </w:tc>
      </w:tr>
    </w:tbl>
    <w:p w14:paraId="210A5766" w14:textId="1572502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D790E8D" w14:textId="08302E2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B66B24E" w14:textId="0494FA6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 xml:space="preserve">Consulta: ZSH    - Definições de </w:t>
      </w:r>
      <w:proofErr w:type="spellStart"/>
      <w:r>
        <w:rPr>
          <w:rFonts w:ascii="Calibri" w:hAnsi="Calibri" w:cs="Calibri"/>
          <w:b/>
          <w:szCs w:val="20"/>
        </w:rPr>
        <w:t>Etiq</w:t>
      </w:r>
      <w:proofErr w:type="spellEnd"/>
      <w:r>
        <w:rPr>
          <w:rFonts w:ascii="Calibri" w:hAnsi="Calibri" w:cs="Calibri"/>
          <w:b/>
          <w:szCs w:val="20"/>
        </w:rPr>
        <w:t>.</w:t>
      </w:r>
    </w:p>
    <w:p w14:paraId="288A11F3" w14:textId="53DF60E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6A0A3E85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F88F38" w14:textId="260D5D1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9B27BD" w14:textId="69B82C7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3507A0A" w14:textId="598EC285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66BF8D" w14:textId="54C95AB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CF700C" w14:textId="4BAA9FC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45C5D4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1F28178" w14:textId="60022D3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F5D8D45" w14:textId="71CCD82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3015E24" w14:textId="4834E67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6856F42" w14:textId="29AA593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Definições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Etiq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80A0B33" w14:textId="516B8A5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</w:t>
            </w:r>
          </w:p>
        </w:tc>
      </w:tr>
      <w:tr w:rsidR="00012203" w:rsidRPr="00012203" w14:paraId="6D8521E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3C15E9B" w14:textId="65DE4D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C57392D" w14:textId="6081464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9393728" w14:textId="37E5F8D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305E223" w14:textId="780432E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Etiqueta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3C0FBB6" w14:textId="31E20B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1D7AF8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AB8B1B1" w14:textId="7688B6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A8584D5" w14:textId="5EE255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F45A3B7" w14:textId="36FAEA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DA67022" w14:textId="64EFCA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5289B3A" w14:textId="286082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01#FwExecView("","F7VETQ01",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3)#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FwExecView("","F7VETQ01",4)</w:t>
            </w:r>
          </w:p>
        </w:tc>
      </w:tr>
      <w:tr w:rsidR="00012203" w:rsidRPr="00012203" w14:paraId="43DB999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E48AE7B" w14:textId="00539D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55A8665" w14:textId="45F739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CE27EC5" w14:textId="026654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826409B" w14:textId="57787F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Cod.Etiqueta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0E8949A9" w14:textId="068F24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ZSH_CODETQ</w:t>
            </w:r>
          </w:p>
        </w:tc>
      </w:tr>
      <w:tr w:rsidR="00012203" w:rsidRPr="00012203" w14:paraId="241B369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921A179" w14:textId="2D5B3F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A3C829C" w14:textId="35CD05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E6B8AD7" w14:textId="3AE2D20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EBA30B9" w14:textId="57C609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27EC0226" w14:textId="52BEDE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ZSH_DESC</w:t>
            </w:r>
          </w:p>
        </w:tc>
      </w:tr>
      <w:tr w:rsidR="00012203" w:rsidRPr="00012203" w14:paraId="5A51539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6B76E63" w14:textId="081D81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6128A88" w14:textId="4FA04A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0595095" w14:textId="47ECAC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D75416B" w14:textId="46C41B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65B5ED1" w14:textId="5A239C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ZSH_STATUS</w:t>
            </w:r>
          </w:p>
        </w:tc>
      </w:tr>
      <w:tr w:rsidR="00012203" w:rsidRPr="00012203" w14:paraId="2C06962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9B054F9" w14:textId="24C3C7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CB8D184" w14:textId="527C37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94A6E7F" w14:textId="7E49CF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77DEB28" w14:textId="2D04A6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4B34263" w14:textId="673FC3B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ZSH-&gt;ZSH_CODETQ</w:t>
            </w:r>
          </w:p>
        </w:tc>
      </w:tr>
    </w:tbl>
    <w:p w14:paraId="3B967981" w14:textId="63D1497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EFD5B22" w14:textId="089E2AE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6E19E70" w14:textId="6B8ACF4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ZSJ    - Layouts Etiqueta</w:t>
      </w:r>
    </w:p>
    <w:p w14:paraId="175D369C" w14:textId="6E04CAB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47A9E759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750302" w14:textId="5C1D2E8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F011C86" w14:textId="668DD74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B00E61" w14:textId="6A89163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52486F1" w14:textId="2825F7C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598E03" w14:textId="539F3ED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125B93F2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D3DE777" w14:textId="2CF5157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AE5B8A4" w14:textId="4FAF698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9E94172" w14:textId="65E7016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4809266" w14:textId="629DA5C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Layouts Etiqueta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37D20AF" w14:textId="4AC12B8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</w:t>
            </w:r>
          </w:p>
        </w:tc>
      </w:tr>
      <w:tr w:rsidR="00012203" w:rsidRPr="00012203" w14:paraId="58A1351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D7C09FD" w14:textId="65CD1E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A9800F5" w14:textId="750A166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4698CE0" w14:textId="0F691E1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04E2700" w14:textId="0C81662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513AD243" w14:textId="352ECF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CBA533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790E0DC" w14:textId="6362E0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C0F22A0" w14:textId="64D0E6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BB031A2" w14:textId="26AD8C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16D0811" w14:textId="7219B74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3EDB4386" w14:textId="1A6EFA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ZSJ_CODLAY</w:t>
            </w:r>
          </w:p>
        </w:tc>
      </w:tr>
      <w:tr w:rsidR="00012203" w:rsidRPr="00012203" w14:paraId="388D89E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972362D" w14:textId="61EF49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D952182" w14:textId="5FFBAE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D3344CD" w14:textId="14444E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2E35EBD" w14:textId="10B732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47B652A6" w14:textId="5E5C1BB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ZSJ_DESCRI</w:t>
            </w:r>
          </w:p>
        </w:tc>
      </w:tr>
      <w:tr w:rsidR="00012203" w:rsidRPr="00012203" w14:paraId="68ED6C5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6769BB1" w14:textId="4BD6FD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F3F95D1" w14:textId="518C98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5633577" w14:textId="7DFC19B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A06D519" w14:textId="3E0A05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329E2C5" w14:textId="0C6062C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ZSJ-&gt;ZSJ_CODLAY</w:t>
            </w:r>
          </w:p>
        </w:tc>
      </w:tr>
    </w:tbl>
    <w:p w14:paraId="48E2030F" w14:textId="478AC61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31DF665C" w14:textId="62669BC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5722E22" w14:textId="1CFB7A9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ZSW    - Grupo de Parâmetros</w:t>
      </w:r>
    </w:p>
    <w:p w14:paraId="7E85BE26" w14:textId="6BDCA6E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1A284ACC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C58E43E" w14:textId="16CA308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938D0CD" w14:textId="65B387C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AF1DBE" w14:textId="336C98A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014D0A0" w14:textId="682879A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94525C" w14:textId="73D0171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6C76F88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3B02077" w14:textId="2A9AA7E1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6DA34B1" w14:textId="5668AF0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C2464BB" w14:textId="455B109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B39527D" w14:textId="397B205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 de Parâmetros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11E8F94" w14:textId="004D040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</w:t>
            </w:r>
          </w:p>
        </w:tc>
      </w:tr>
      <w:tr w:rsidR="00012203" w:rsidRPr="00012203" w14:paraId="39888DE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3C800B1" w14:textId="33D044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ACF6DB4" w14:textId="48FB45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2B05F58" w14:textId="68A8131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3467B5A" w14:textId="17D93E7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Perg+item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41F6F101" w14:textId="357BAF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04C736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D0FD403" w14:textId="0F3A38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34562D7" w14:textId="7C65034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7ED98C3" w14:textId="19DACF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10A55B2" w14:textId="34DBA0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48653E0" w14:textId="3C7A2C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01#FwExecView("","F7VGEN09",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3)#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FwExecView("","F7VGEN09",4)</w:t>
            </w:r>
          </w:p>
        </w:tc>
      </w:tr>
      <w:tr w:rsidR="00012203" w:rsidRPr="00012203" w14:paraId="39B077A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3EADD8E" w14:textId="78D6A6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44282C7" w14:textId="35A41BB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69FDF3D" w14:textId="71A614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E4403EB" w14:textId="419803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Par.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25749A2" w14:textId="6D9B22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ZSW_GRUPO</w:t>
            </w:r>
          </w:p>
        </w:tc>
      </w:tr>
      <w:tr w:rsidR="00012203" w:rsidRPr="00012203" w14:paraId="6B88D782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D2BE108" w14:textId="32F0FE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764DE5A" w14:textId="38763C9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3B2F2A6" w14:textId="55CE29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3137683" w14:textId="4CF14B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CB65FE0" w14:textId="456F4B3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ZSW_ITEM</w:t>
            </w:r>
          </w:p>
        </w:tc>
      </w:tr>
      <w:tr w:rsidR="00012203" w:rsidRPr="00012203" w14:paraId="76021E7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F25F342" w14:textId="4996922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DF1F18F" w14:textId="335774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5CCD8D6" w14:textId="208F86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EA75413" w14:textId="4FF7A7E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PT-BR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4511792" w14:textId="694008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ZSW_DESCPT</w:t>
            </w:r>
          </w:p>
        </w:tc>
      </w:tr>
      <w:tr w:rsidR="00012203" w:rsidRPr="00012203" w14:paraId="1AD1DC5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FC619A7" w14:textId="6CF5B1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DD30517" w14:textId="0384DB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773300" w14:textId="6F4CA5E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EEC535A" w14:textId="3959296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B46810E" w14:textId="0AF3C1C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ZSW-&gt;ZSW_GRUPO</w:t>
            </w:r>
          </w:p>
        </w:tc>
      </w:tr>
    </w:tbl>
    <w:p w14:paraId="0AFC93F7" w14:textId="61874B0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1E56199F" w14:textId="6821A69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6E004FFC" w14:textId="4B59414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lastRenderedPageBreak/>
        <w:t>Consulta: ZSY    - Cadastro de Queries</w:t>
      </w:r>
    </w:p>
    <w:p w14:paraId="443BD039" w14:textId="45AFEEA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1B2A901F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0013F7" w14:textId="4AE7B0D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0AC672" w14:textId="35779E5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6BC37B" w14:textId="49033E7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3704C6" w14:textId="1C80053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BEF785" w14:textId="7653F7D9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4EC4FC5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CF622C2" w14:textId="5D40FEF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9A041BE" w14:textId="3C61E99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4070AFD" w14:textId="1B2DBAF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D3D5424" w14:textId="4D1787F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Cadastro de Queries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4D1C6D1" w14:textId="3CFF091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</w:t>
            </w:r>
          </w:p>
        </w:tc>
      </w:tr>
      <w:tr w:rsidR="00012203" w:rsidRPr="00012203" w14:paraId="69A91C6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894BDD4" w14:textId="380D173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D43272F" w14:textId="282C0A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443269E" w14:textId="667DCD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F2D4EA4" w14:textId="22EE045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Script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82EE236" w14:textId="2F6D1C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E156D3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056E71E" w14:textId="4A8692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0ED428B" w14:textId="453B41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91E7D67" w14:textId="24D5641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1BDA706" w14:textId="55ECA9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3BD3E8D" w14:textId="196318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01#FwExecView("","F7VGEN05",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3)#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FwExecView("","F7VGEN05",4)</w:t>
            </w:r>
          </w:p>
        </w:tc>
      </w:tr>
      <w:tr w:rsidR="00012203" w:rsidRPr="00012203" w14:paraId="36FD515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46839CD" w14:textId="4EDAE8F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D7E3E78" w14:textId="779A6C5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F2F68FE" w14:textId="5BE37A9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8DBCB96" w14:textId="669587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Script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31E2851" w14:textId="600A05C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ZSY_CODIGO</w:t>
            </w:r>
          </w:p>
        </w:tc>
      </w:tr>
      <w:tr w:rsidR="00012203" w:rsidRPr="00012203" w14:paraId="3B80E972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9EEF416" w14:textId="584922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F16CBDA" w14:textId="76C63CF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8975E8F" w14:textId="097DC9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213713C" w14:textId="279C1A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Script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EEBEA1A" w14:textId="3262D9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ZSY_DESCRI</w:t>
            </w:r>
          </w:p>
        </w:tc>
      </w:tr>
      <w:tr w:rsidR="00012203" w:rsidRPr="00012203" w14:paraId="7D3D966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9F1C61E" w14:textId="5AFBFF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B4A28C4" w14:textId="1AB654B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70AC610" w14:textId="302084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35D2C00" w14:textId="489E56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Script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86DF430" w14:textId="081C08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ZSY_TPQRY</w:t>
            </w:r>
          </w:p>
        </w:tc>
      </w:tr>
      <w:tr w:rsidR="00012203" w:rsidRPr="00012203" w14:paraId="70925F1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C333476" w14:textId="610147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3706657" w14:textId="241D7A9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A12D86B" w14:textId="4E40638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0055F48" w14:textId="79D4A2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Def. Nativa?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92521E7" w14:textId="0102802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ZSY_NATIVO</w:t>
            </w:r>
          </w:p>
        </w:tc>
      </w:tr>
      <w:tr w:rsidR="00012203" w:rsidRPr="00012203" w14:paraId="7890F4D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575876F" w14:textId="54AAC0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8D9B3F9" w14:textId="65EAB55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2DA1AAC" w14:textId="2479EF1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43DE956" w14:textId="3347503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62D7290" w14:textId="6CEE548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ZSY-&gt;ZSY_CODIGO</w:t>
            </w:r>
          </w:p>
        </w:tc>
      </w:tr>
    </w:tbl>
    <w:p w14:paraId="09625AC0" w14:textId="502A1DAE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AC18AE0" w14:textId="6DF9BE7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210BD3B0" w14:textId="18EE134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ZSZ    - Grupo Dic. Campos</w:t>
      </w:r>
    </w:p>
    <w:p w14:paraId="189561CD" w14:textId="35D5BE3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702605E6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7DDC93" w14:textId="7DBD334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83DBC7" w14:textId="5E64114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933C1C" w14:textId="3FF730A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75B758" w14:textId="09122D1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077526" w14:textId="1957BA1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2EAFDB5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2526572" w14:textId="2A19570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E0A7FE2" w14:textId="3C6B8792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3D8E728" w14:textId="000CC60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328AC25" w14:textId="467CBAF3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 Dic. Campos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A60CD46" w14:textId="3272DC97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</w:t>
            </w:r>
          </w:p>
        </w:tc>
      </w:tr>
      <w:tr w:rsidR="00012203" w:rsidRPr="00012203" w14:paraId="3F554E5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6EB40A1" w14:textId="123B96E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A1B21FB" w14:textId="348EC40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DF34438" w14:textId="20C5E2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88CEE5D" w14:textId="00F1281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Cód.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Grupo+id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Campo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1A12D58" w14:textId="2F35E0D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7F25F351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7501A98" w14:textId="5178A73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71930F4" w14:textId="4B5AFE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C77E4AB" w14:textId="7E4A4E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E8C60C5" w14:textId="56ACB3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A6927BB" w14:textId="031C43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01#FwExecView("","F7VGEN11",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3)#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FwExecView("","F7VGEN11",4)</w:t>
            </w:r>
          </w:p>
        </w:tc>
      </w:tr>
      <w:tr w:rsidR="00012203" w:rsidRPr="00012203" w14:paraId="5CB3524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9BC322C" w14:textId="3D4841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3DD9634" w14:textId="16DE4BF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6D82906" w14:textId="34096F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DAAA6BE" w14:textId="0CD6696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6CB9F83" w14:textId="3A9902A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ZSZ_CODIGO</w:t>
            </w:r>
          </w:p>
        </w:tc>
      </w:tr>
      <w:tr w:rsidR="00012203" w:rsidRPr="00012203" w14:paraId="5683C5A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162E7EE" w14:textId="716C03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A688C4B" w14:textId="682752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7DB1CBF" w14:textId="57E903E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BEA9CD5" w14:textId="73EC3F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Grupo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28F823B" w14:textId="637DE09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ZSZ_DESC</w:t>
            </w:r>
          </w:p>
        </w:tc>
      </w:tr>
      <w:tr w:rsidR="00012203" w:rsidRPr="00012203" w14:paraId="3C93FFA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645DCE8" w14:textId="2F3943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13873B7" w14:textId="4A5E836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DBC1F9A" w14:textId="634377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51534E8" w14:textId="40C2C32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Campo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99B7994" w14:textId="68B6FF7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ZSZ_CAMPO</w:t>
            </w:r>
          </w:p>
        </w:tc>
      </w:tr>
      <w:tr w:rsidR="00012203" w:rsidRPr="00012203" w14:paraId="1A63FFF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5A7550D" w14:textId="33D92E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F769044" w14:textId="21FEA5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289518E" w14:textId="473ED2D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90A67B0" w14:textId="70F071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Campo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F38A021" w14:textId="1E22BF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ZSZ_DESCPO</w:t>
            </w:r>
          </w:p>
        </w:tc>
      </w:tr>
      <w:tr w:rsidR="00012203" w:rsidRPr="00012203" w14:paraId="33C0B77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4ACC9DA" w14:textId="68C94E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3C88AEE" w14:textId="061AF14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F86CB64" w14:textId="58D95E2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13589A2" w14:textId="6AC388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DEDB835" w14:textId="05397F6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ZSZ-&gt;ZSZ_CODIGO</w:t>
            </w:r>
          </w:p>
        </w:tc>
      </w:tr>
    </w:tbl>
    <w:p w14:paraId="63EF9F38" w14:textId="3352494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6D2ACDE" w14:textId="0B3EACB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E73FFCD" w14:textId="6BF5DD16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ZT2    - Def. Boleto Bancário</w:t>
      </w:r>
    </w:p>
    <w:p w14:paraId="5E123F02" w14:textId="7D08286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081B01D9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13876E" w14:textId="0F229E2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3F75A1" w14:textId="3E19FA1C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908645" w14:textId="059CEA0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7BC44E" w14:textId="6FC9D611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26C9DD" w14:textId="2D2642B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6E64822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13F0B0E" w14:textId="2B0060D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A97FE83" w14:textId="17CADE3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40BCD0B" w14:textId="26931B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3C5F697" w14:textId="664A55A4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Def. Boleto Bancário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C91BF4C" w14:textId="27352235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</w:t>
            </w:r>
          </w:p>
        </w:tc>
      </w:tr>
      <w:tr w:rsidR="00012203" w:rsidRPr="00012203" w14:paraId="4ADA062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A2EC128" w14:textId="2B486B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EB4E5B7" w14:textId="4F7180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CDD4A36" w14:textId="1768C44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074E450" w14:textId="6B727D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Boleto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F67C413" w14:textId="2B74DA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FAF077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21518DB" w14:textId="333BDF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E67358A" w14:textId="03D4E3A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87DE0E0" w14:textId="1CD96AA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028D7F3" w14:textId="16866DB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9F178AA" w14:textId="33EE10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</w:tr>
      <w:tr w:rsidR="00012203" w:rsidRPr="00012203" w14:paraId="1072195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E0E5217" w14:textId="0B705BC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6700EDB" w14:textId="2DA8029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3F69A82" w14:textId="4FAD95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6925ADA" w14:textId="11406D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Boleto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7B406B5" w14:textId="4AB18B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ZT2_CODIGO</w:t>
            </w:r>
          </w:p>
        </w:tc>
      </w:tr>
      <w:tr w:rsidR="00012203" w:rsidRPr="00012203" w14:paraId="7DB592A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0580F50" w14:textId="539BDF2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D507535" w14:textId="1746A00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2AD69EB" w14:textId="38F7BF7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1C512FF" w14:textId="750404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Boleto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0768413" w14:textId="6D6C44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ZT2_DESC</w:t>
            </w:r>
          </w:p>
        </w:tc>
      </w:tr>
      <w:tr w:rsidR="00012203" w:rsidRPr="00012203" w14:paraId="4961E40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25E458C" w14:textId="290715F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59EFA75" w14:textId="5601C6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EFB11E0" w14:textId="46D024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0E9A121" w14:textId="368FC4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DD75842" w14:textId="4E393B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ZT2_BANCO</w:t>
            </w:r>
          </w:p>
        </w:tc>
      </w:tr>
      <w:tr w:rsidR="00012203" w:rsidRPr="00012203" w14:paraId="28C05A14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1241E70" w14:textId="1F1AC89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1B09FD5" w14:textId="208268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FF06CA5" w14:textId="0D630C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584CD9D" w14:textId="38C93C9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Agencia</w:t>
            </w:r>
            <w:proofErr w:type="gramEnd"/>
          </w:p>
        </w:tc>
        <w:tc>
          <w:tcPr>
            <w:tcW w:w="8362" w:type="dxa"/>
            <w:shd w:val="clear" w:color="auto" w:fill="FFFFFF"/>
            <w:vAlign w:val="center"/>
          </w:tcPr>
          <w:p w14:paraId="52D0A114" w14:textId="118709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ZT2_AGENCI</w:t>
            </w:r>
          </w:p>
        </w:tc>
      </w:tr>
      <w:tr w:rsidR="00012203" w:rsidRPr="00012203" w14:paraId="1369A6C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11A4BCD" w14:textId="2B625C1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8DAD2BB" w14:textId="7D8E1ED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DD35946" w14:textId="498C4D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014D0AF" w14:textId="72C18B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996A5F6" w14:textId="67C786C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ZT2_CONTA</w:t>
            </w:r>
          </w:p>
        </w:tc>
      </w:tr>
      <w:tr w:rsidR="00012203" w:rsidRPr="00012203" w14:paraId="0310AE5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A125131" w14:textId="3EFE2B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BC1A097" w14:textId="0037AF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E3A87E4" w14:textId="1E32D2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67BF0CB" w14:textId="080804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Sub-Conta</w:t>
            </w:r>
            <w:proofErr w:type="spellEnd"/>
            <w:proofErr w:type="gramEnd"/>
          </w:p>
        </w:tc>
        <w:tc>
          <w:tcPr>
            <w:tcW w:w="8362" w:type="dxa"/>
            <w:shd w:val="clear" w:color="auto" w:fill="FFFFFF"/>
            <w:vAlign w:val="center"/>
          </w:tcPr>
          <w:p w14:paraId="0BD19A14" w14:textId="0BADBAB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ZT2_SUBCTA</w:t>
            </w:r>
          </w:p>
        </w:tc>
      </w:tr>
      <w:tr w:rsidR="00012203" w:rsidRPr="00012203" w14:paraId="66514782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B5BC810" w14:textId="4BF139D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B16FF8D" w14:textId="06C6DC7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C56BA15" w14:textId="39F4AC8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62DAD31" w14:textId="398D003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 Bol.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15A0A7E" w14:textId="4F1A24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ZT2_BOLAGE</w:t>
            </w:r>
          </w:p>
        </w:tc>
      </w:tr>
      <w:tr w:rsidR="00012203" w:rsidRPr="00012203" w14:paraId="3809918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6E3C9A8" w14:textId="6570D2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BBC16A8" w14:textId="1D9623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9BE290F" w14:textId="050F59A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F3A125F" w14:textId="655407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Agência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1DF8BF8" w14:textId="0DD5479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ZT2_DVAGEN</w:t>
            </w:r>
          </w:p>
        </w:tc>
      </w:tr>
      <w:tr w:rsidR="00012203" w:rsidRPr="00012203" w14:paraId="422322D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31C278D" w14:textId="785EFBB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A2613DC" w14:textId="7D108A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1D484E8" w14:textId="3378392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0FBBC02" w14:textId="0EEC880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 Bol.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46858CA" w14:textId="0F2FED7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ZT2_BOLCTA</w:t>
            </w:r>
          </w:p>
        </w:tc>
      </w:tr>
      <w:tr w:rsidR="00012203" w:rsidRPr="00012203" w14:paraId="25965A8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D8BFDAC" w14:textId="50B39FB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E8F8820" w14:textId="0914FD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6608E5" w14:textId="1894EC6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C7007CB" w14:textId="6D77D0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DV Conta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0E7BEFB" w14:textId="167992E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ZT2_DVCTA</w:t>
            </w:r>
          </w:p>
        </w:tc>
      </w:tr>
      <w:tr w:rsidR="00012203" w:rsidRPr="00012203" w14:paraId="10BDF7A8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7C8880E" w14:textId="6B318A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318377C" w14:textId="2AF50DD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31564F0" w14:textId="3DB1DB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6CE43AC" w14:textId="000BCF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Regra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206FA51" w14:textId="3A96B0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ZT2_CODREG</w:t>
            </w:r>
          </w:p>
        </w:tc>
      </w:tr>
      <w:tr w:rsidR="00012203" w:rsidRPr="00012203" w14:paraId="26F079A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C01813F" w14:textId="3F9092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0C80A81" w14:textId="51AC51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547CEAF" w14:textId="6D75CC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ED0BE8E" w14:textId="3720C29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92B2328" w14:textId="5A67B4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ZT2-&gt;ZT2_CODIGO</w:t>
            </w:r>
          </w:p>
        </w:tc>
      </w:tr>
    </w:tbl>
    <w:p w14:paraId="3D041C11" w14:textId="2F8777E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B104071" w14:textId="3985399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6FF5083" w14:textId="63B2EC19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 xml:space="preserve">Consulta: ZT3    - Regras Boletos </w:t>
      </w:r>
      <w:proofErr w:type="spellStart"/>
      <w:r>
        <w:rPr>
          <w:rFonts w:ascii="Calibri" w:hAnsi="Calibri" w:cs="Calibri"/>
          <w:b/>
          <w:szCs w:val="20"/>
        </w:rPr>
        <w:t>Banc</w:t>
      </w:r>
      <w:proofErr w:type="spellEnd"/>
      <w:r>
        <w:rPr>
          <w:rFonts w:ascii="Calibri" w:hAnsi="Calibri" w:cs="Calibri"/>
          <w:b/>
          <w:szCs w:val="20"/>
        </w:rPr>
        <w:t>.</w:t>
      </w:r>
    </w:p>
    <w:p w14:paraId="369BFEB1" w14:textId="198690B7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4D620449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07041C" w14:textId="444B4B06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35A0FA" w14:textId="1789EB3E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6D8BDB" w14:textId="211256A2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9B4646" w14:textId="579245A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E3AC9F" w14:textId="2187692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427775B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57D5E7F" w14:textId="5910ADE9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59F2979" w14:textId="0E2CEDD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606B9B0" w14:textId="1F579FD6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B0E474B" w14:textId="21328B2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Regras Boletos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DD1BE1F" w14:textId="55514BAA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</w:t>
            </w:r>
          </w:p>
        </w:tc>
      </w:tr>
      <w:tr w:rsidR="00012203" w:rsidRPr="00012203" w14:paraId="07662F9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BB68D8F" w14:textId="1F3ECC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561ACC6" w14:textId="482F47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F2DEB4B" w14:textId="0987035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FA85B0A" w14:textId="7A122EC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Regra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8B94A5A" w14:textId="46791C5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55FD5DB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43DCE45" w14:textId="64384C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21EF020" w14:textId="60876D8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7EEEB45" w14:textId="47D9CA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3C4826C" w14:textId="08E8C7F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4CC203B" w14:textId="78BE298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</w:tr>
      <w:tr w:rsidR="00012203" w:rsidRPr="00012203" w14:paraId="0BE13BD4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5B55AD6" w14:textId="3F363F4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96AC7EA" w14:textId="5D6ADEF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08445BC" w14:textId="3457E24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D73FC17" w14:textId="0F83369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Regra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59ABA13" w14:textId="72BAC7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ZT3_CODREG</w:t>
            </w:r>
          </w:p>
        </w:tc>
      </w:tr>
      <w:tr w:rsidR="00012203" w:rsidRPr="00012203" w14:paraId="52F317B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416D9ED3" w14:textId="5F1CD6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572E5D6" w14:textId="12CFC3A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3E80CC5" w14:textId="6EF6E0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83ECD17" w14:textId="6DD7F9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Banco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C4EB7EE" w14:textId="14E04F4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ZT3_BANCO</w:t>
            </w:r>
          </w:p>
        </w:tc>
      </w:tr>
      <w:tr w:rsidR="00012203" w:rsidRPr="00012203" w14:paraId="77CEE64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F135C4E" w14:textId="6CE2083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4C8F31B" w14:textId="33C0E3E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C231352" w14:textId="6E89018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8A919B0" w14:textId="3CC0810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Regra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A4B5A2B" w14:textId="5543978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ZT3_DESC</w:t>
            </w:r>
          </w:p>
        </w:tc>
      </w:tr>
      <w:tr w:rsidR="00012203" w:rsidRPr="00012203" w14:paraId="5CE82CE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6FB5F31" w14:textId="7ACDC43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47FC3DA" w14:textId="656D561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4894F25" w14:textId="586F16A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2AE2D30" w14:textId="52644F5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F084FBF" w14:textId="79F48CD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ZT3-&gt;ZT3_CODREG</w:t>
            </w:r>
          </w:p>
        </w:tc>
      </w:tr>
    </w:tbl>
    <w:p w14:paraId="5A6A69BC" w14:textId="1E1E580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D23E32E" w14:textId="34CF1EFF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08E4FAD3" w14:textId="1B176A00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>Consulta: ZT4    - Mensagens Boleto</w:t>
      </w:r>
    </w:p>
    <w:p w14:paraId="07D27A97" w14:textId="30B5B10C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37402963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6CA563" w14:textId="33807A5B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11750D" w14:textId="62E2C22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BC41C09" w14:textId="303F7537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745479" w14:textId="0D807C0D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D95936" w14:textId="1523B3A0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4FF80D9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6688C0E" w14:textId="35B40420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3D1AE54" w14:textId="6DC7D78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E19C407" w14:textId="2538940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D820F98" w14:textId="272934A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Mensagens Boleto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19D05E6" w14:textId="0BA53ADC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</w:t>
            </w:r>
          </w:p>
        </w:tc>
      </w:tr>
      <w:tr w:rsidR="00012203" w:rsidRPr="00012203" w14:paraId="7B4C593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ED3DDC9" w14:textId="61D8E2B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0F02CBA" w14:textId="74C9353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8F0CB10" w14:textId="15CDB3F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8AB0971" w14:textId="049FD1A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Msg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34960BB8" w14:textId="3789D4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1C815FE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24A096FB" w14:textId="688FB1A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FCCDE8B" w14:textId="3A43BCF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1825FA7" w14:textId="7AC68E2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19C4562" w14:textId="1BF91FC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31EB7E4" w14:textId="173DBD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</w:tr>
      <w:tr w:rsidR="00012203" w:rsidRPr="00012203" w14:paraId="3C2A604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35498F9" w14:textId="2961BBB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F7D6883" w14:textId="2FA3EFF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91F648C" w14:textId="257A0F0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4612B8D" w14:textId="608423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Msg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ED067CA" w14:textId="17917E3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ZT4_CODMSG</w:t>
            </w:r>
          </w:p>
        </w:tc>
      </w:tr>
      <w:tr w:rsidR="00012203" w:rsidRPr="00012203" w14:paraId="1C64EEC9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3075709" w14:textId="76A9B9F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BA2B0BD" w14:textId="2C29580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B630C8A" w14:textId="32BBA33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1E4E7B8" w14:textId="6FB7628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Desc.Msg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559A52BD" w14:textId="28709B8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ZT4_DESC</w:t>
            </w:r>
          </w:p>
        </w:tc>
      </w:tr>
      <w:tr w:rsidR="00012203" w:rsidRPr="00012203" w14:paraId="277A6CB3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52346E4" w14:textId="50E2C8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5639296" w14:textId="7AF20F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7FB64C7" w14:textId="6E8B7A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255E96E" w14:textId="08F88B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74E8F135" w14:textId="32BE954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ZT4_BANCO</w:t>
            </w:r>
          </w:p>
        </w:tc>
      </w:tr>
      <w:tr w:rsidR="00012203" w:rsidRPr="00012203" w14:paraId="28C5471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0082FAC" w14:textId="08BDAAF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519B1D3" w14:textId="7383E96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5C7CB69" w14:textId="0D8417E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CD35A3A" w14:textId="42B355C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Agência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339502A" w14:textId="767FB2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ZT4_AGENCI</w:t>
            </w:r>
          </w:p>
        </w:tc>
      </w:tr>
      <w:tr w:rsidR="00012203" w:rsidRPr="00012203" w14:paraId="621DBFA5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6B46050" w14:textId="52F0F8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0DFC391" w14:textId="71D129C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35E57BD" w14:textId="0330D7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5589AC5" w14:textId="66B963D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Nº da Conta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3363861" w14:textId="178A14A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ZT4_CONTA</w:t>
            </w:r>
          </w:p>
        </w:tc>
      </w:tr>
      <w:tr w:rsidR="00012203" w:rsidRPr="00012203" w14:paraId="7F6D4E0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89B963F" w14:textId="45F78D5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3DFDD55" w14:textId="47A355B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E3AE125" w14:textId="2BEC92A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3DC050F" w14:textId="2814AF5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Boleto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ABAE844" w14:textId="7FD2D169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ZT4_CODBOL</w:t>
            </w:r>
          </w:p>
        </w:tc>
      </w:tr>
      <w:tr w:rsidR="00012203" w:rsidRPr="00012203" w14:paraId="2436ABA6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804AFFD" w14:textId="7EE1EE0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6E07F5C" w14:textId="441EE1C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D82CF67" w14:textId="0FCC2C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E5B7A3C" w14:textId="08E5099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Filial.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66D2525" w14:textId="55F2F18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ZT4_FILTIT</w:t>
            </w:r>
          </w:p>
        </w:tc>
      </w:tr>
      <w:tr w:rsidR="00012203" w:rsidRPr="00012203" w14:paraId="3C01EA1F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895B588" w14:textId="1A63603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2621D23" w14:textId="09C4B13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904B5CA" w14:textId="56B4A66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4BEB356" w14:textId="767986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2F2E9D9" w14:textId="1B92BBFB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ZT4-&gt;ZT4_CODMSG</w:t>
            </w:r>
          </w:p>
        </w:tc>
      </w:tr>
    </w:tbl>
    <w:p w14:paraId="4555EA0F" w14:textId="57C8C232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BCEDD3E" w14:textId="5A0A6EA3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D433842" w14:textId="739F1EA1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Cs w:val="20"/>
        </w:rPr>
        <w:t xml:space="preserve">Consulta: ZT7    - Grupo </w:t>
      </w:r>
      <w:proofErr w:type="spellStart"/>
      <w:r>
        <w:rPr>
          <w:rFonts w:ascii="Calibri" w:hAnsi="Calibri" w:cs="Calibri"/>
          <w:b/>
          <w:szCs w:val="20"/>
        </w:rPr>
        <w:t>De-Para</w:t>
      </w:r>
      <w:proofErr w:type="spellEnd"/>
      <w:r>
        <w:rPr>
          <w:rFonts w:ascii="Calibri" w:hAnsi="Calibri" w:cs="Calibri"/>
          <w:b/>
          <w:szCs w:val="20"/>
        </w:rPr>
        <w:t xml:space="preserve"> </w:t>
      </w:r>
      <w:proofErr w:type="spellStart"/>
      <w:r>
        <w:rPr>
          <w:rFonts w:ascii="Calibri" w:hAnsi="Calibri" w:cs="Calibri"/>
          <w:b/>
          <w:szCs w:val="20"/>
        </w:rPr>
        <w:t>Cpos</w:t>
      </w:r>
      <w:proofErr w:type="spellEnd"/>
    </w:p>
    <w:p w14:paraId="74868163" w14:textId="671EA2E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4173" w:type="dxa"/>
        <w:shd w:val="clear" w:color="auto" w:fill="C0C0C0"/>
        <w:tblLook w:val="04A0" w:firstRow="1" w:lastRow="0" w:firstColumn="1" w:lastColumn="0" w:noHBand="0" w:noVBand="1"/>
      </w:tblPr>
      <w:tblGrid>
        <w:gridCol w:w="1704"/>
        <w:gridCol w:w="824"/>
        <w:gridCol w:w="994"/>
        <w:gridCol w:w="2272"/>
        <w:gridCol w:w="8379"/>
      </w:tblGrid>
      <w:tr w:rsidR="00012203" w:rsidRPr="00012203" w14:paraId="76B177DC" w14:textId="77777777" w:rsidTr="00012203">
        <w:trPr>
          <w:trHeight w:val="259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578F1C" w14:textId="115017B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819F15F" w14:textId="48AA13B4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4DBF4C" w14:textId="3FC2CCE3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B0B522" w14:textId="2F3AFAE8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83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2189D4" w14:textId="04B852FA" w:rsidR="00012203" w:rsidRPr="00012203" w:rsidRDefault="00012203" w:rsidP="00AA7C24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Conteúdo</w:t>
            </w:r>
          </w:p>
        </w:tc>
      </w:tr>
      <w:tr w:rsidR="00012203" w:rsidRPr="00012203" w14:paraId="0A53946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A822F30" w14:textId="1960003B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1 - Consulta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F592DDD" w14:textId="43F1864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B414091" w14:textId="73839928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DB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156C6E1" w14:textId="4E40C7EF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Grupo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De-Para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Cpos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0918752A" w14:textId="5057BA7E" w:rsidR="00012203" w:rsidRP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</w:t>
            </w:r>
          </w:p>
        </w:tc>
      </w:tr>
      <w:tr w:rsidR="00012203" w:rsidRPr="00012203" w14:paraId="57384D7A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6E61EECA" w14:textId="53FC5A73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2 - Ordens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3E12A209" w14:textId="7FFB367A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BDF0769" w14:textId="09513F1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62C46AC" w14:textId="5285E30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 + Campo 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BA01451" w14:textId="3ADB6AE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2203" w:rsidRPr="00012203" w14:paraId="676A6827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12E606E2" w14:textId="216989E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3 - Cad. Novo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DA2D3CF" w14:textId="3F19286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AA47F86" w14:textId="5482332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3BCEA8E" w14:textId="66E7AA6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Cadastra Novo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617F303C" w14:textId="6FCC3D1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01#FwExecView("","F7VGEN12",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3)#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FwExecView("","F7VGEN12",4)</w:t>
            </w:r>
          </w:p>
        </w:tc>
      </w:tr>
      <w:tr w:rsidR="00012203" w:rsidRPr="00012203" w14:paraId="753DF312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78D73629" w14:textId="6980260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345CD0F" w14:textId="1C0C78E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7D8B68D" w14:textId="397930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FE0340A" w14:textId="7CE554D7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Cód. Grupo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47391DED" w14:textId="1E5AE19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ZT7_GRUPO</w:t>
            </w:r>
          </w:p>
        </w:tc>
      </w:tr>
      <w:tr w:rsidR="00012203" w:rsidRPr="00012203" w14:paraId="7154344D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E29D022" w14:textId="4212AD0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5228EED" w14:textId="75E2448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9D20D7C" w14:textId="01E7B05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A5C43C3" w14:textId="610AAFF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Desc. Grupo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10A0511B" w14:textId="4138E35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ZT7_DESGRP</w:t>
            </w:r>
          </w:p>
        </w:tc>
      </w:tr>
      <w:tr w:rsidR="00012203" w:rsidRPr="00012203" w14:paraId="055A9CC0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61F5DC6" w14:textId="1B28F1B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C5D604E" w14:textId="313319A8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5444EF9" w14:textId="5FBB1B55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896A0F7" w14:textId="5C04291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Grupo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25A9FCF9" w14:textId="0A1FEAC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ZT7_TIPO</w:t>
            </w:r>
          </w:p>
        </w:tc>
      </w:tr>
      <w:tr w:rsidR="00012203" w:rsidRPr="00012203" w14:paraId="660BCCBB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3145BAD0" w14:textId="14B73F3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B1C935B" w14:textId="7DCE8A2C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24DE312" w14:textId="65E04C7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10D21A6" w14:textId="1B753BB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Origem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5FD0BDBC" w14:textId="3574496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ZT7_CPOORI</w:t>
            </w:r>
          </w:p>
        </w:tc>
      </w:tr>
      <w:tr w:rsidR="00012203" w:rsidRPr="00012203" w14:paraId="64E25B4C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04D41D04" w14:textId="2AA160A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4 - Colunas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5869DD1F" w14:textId="1F81FBEF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054D0B7" w14:textId="6AFF7ECE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0D7F040" w14:textId="73457890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Campo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Destin</w:t>
            </w:r>
            <w:proofErr w:type="spellEnd"/>
          </w:p>
        </w:tc>
        <w:tc>
          <w:tcPr>
            <w:tcW w:w="8362" w:type="dxa"/>
            <w:shd w:val="clear" w:color="auto" w:fill="FFFFFF"/>
            <w:vAlign w:val="center"/>
          </w:tcPr>
          <w:p w14:paraId="77286CC9" w14:textId="0B4AFD76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ZT7_CPODES</w:t>
            </w:r>
          </w:p>
        </w:tc>
      </w:tr>
      <w:tr w:rsidR="00012203" w:rsidRPr="00012203" w14:paraId="6B18869E" w14:textId="77777777" w:rsidTr="00012203">
        <w:trPr>
          <w:trHeight w:val="259"/>
        </w:trPr>
        <w:tc>
          <w:tcPr>
            <w:tcW w:w="1701" w:type="dxa"/>
            <w:shd w:val="clear" w:color="auto" w:fill="FFFFFF"/>
            <w:vAlign w:val="center"/>
          </w:tcPr>
          <w:p w14:paraId="5DDFF21E" w14:textId="5B3BFE9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5 - Retorno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73585DB5" w14:textId="54C8D522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00FEFC7" w14:textId="3AAA6A71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E6E650F" w14:textId="214A584D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62" w:type="dxa"/>
            <w:shd w:val="clear" w:color="auto" w:fill="FFFFFF"/>
            <w:vAlign w:val="center"/>
          </w:tcPr>
          <w:p w14:paraId="0C27BA08" w14:textId="74578D04" w:rsidR="00012203" w:rsidRDefault="00012203" w:rsidP="00AA7C2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ZT7-&gt;ZT7_GRUPO</w:t>
            </w:r>
          </w:p>
        </w:tc>
      </w:tr>
    </w:tbl>
    <w:p w14:paraId="1D5C8682" w14:textId="4EB67008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47F4B4E1" w14:textId="11CBEAA4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56F55351" w14:textId="1C8A3E0B" w:rsidR="00012203" w:rsidRDefault="00012203" w:rsidP="00AA7C24">
      <w:pPr>
        <w:rPr>
          <w:rFonts w:ascii="Calibri" w:hAnsi="Calibri" w:cs="Calibri"/>
          <w:b/>
          <w:sz w:val="20"/>
          <w:szCs w:val="20"/>
        </w:rPr>
      </w:pPr>
    </w:p>
    <w:p w14:paraId="7E7AE9E2" w14:textId="4C6B84A7" w:rsidR="00012203" w:rsidRPr="00012203" w:rsidRDefault="00012203" w:rsidP="00AA7C2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sectPr w:rsidR="00012203" w:rsidRPr="00012203" w:rsidSect="00DA3F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ndchave" w:val="ZT7_FILIAL + ZT7_GRUPO + ZT7_CPODES + ZT7_CPOORI"/>
    <w:docVar w:name="cindnick" w:val=" "/>
    <w:docVar w:name="cindord" w:val="2"/>
    <w:docVar w:name="ctabdesc" w:val="Grupo de De-Para Campos"/>
    <w:docVar w:name="ctabmodo" w:val="Uso: [ ] Exclusivo [X] Compartilhado"/>
    <w:docVar w:name="ctabnome" w:val="ZT7"/>
    <w:docVar w:name="ctexto" w:val="Consulta: ZT7    - Grupo De-Para Cpos"/>
    <w:docVar w:name="cvldatri" w:val="4"/>
    <w:docVar w:name="cvldcont" w:val="1=Sim;2=Não"/>
    <w:docVar w:name="cvldcpo" w:val="ZT7_MSBLQL"/>
    <w:docVar w:name="cx3browse" w:val=" "/>
    <w:docVar w:name="cx3comb" w:val=" "/>
    <w:docVar w:name="cx3context" w:val=" "/>
    <w:docVar w:name="cx3desc" w:val="Log de Alteracao"/>
    <w:docVar w:name="cx3f3" w:val=" "/>
    <w:docVar w:name="cx3folder" w:val=" "/>
    <w:docVar w:name="cx3gati" w:val=" "/>
    <w:docVar w:name="cx3grpsxg" w:val=" "/>
    <w:docVar w:name="cx3inibrw" w:val=" "/>
    <w:docVar w:name="cx3inip" w:val=" "/>
    <w:docVar w:name="cx3nome" w:val="ZT7_USERGA"/>
    <w:docVar w:name="cx3obrig" w:val=" "/>
    <w:docVar w:name="cx3pict" w:val=" "/>
    <w:docVar w:name="cx3tamd" w:val="0"/>
    <w:docVar w:name="cx3tami" w:val="17"/>
    <w:docVar w:name="cx3tipo" w:val="C"/>
    <w:docVar w:name="cx3tit" w:val="Log de Alter"/>
    <w:docVar w:name="cx3vali" w:val=" "/>
    <w:docVar w:name="cx3visual" w:val="X"/>
    <w:docVar w:name="cx3when" w:val=" "/>
    <w:docVar w:name="cx7alias" w:val=" "/>
    <w:docVar w:name="cx7cdom" w:val="ZSI_DLAY"/>
    <w:docVar w:name="cx7chave" w:val=" "/>
    <w:docVar w:name="cx7cond" w:val=" "/>
    <w:docVar w:name="cx7dom" w:val="ZSI_CODLAY"/>
    <w:docVar w:name="cx7ord" w:val="0"/>
    <w:docVar w:name="cx7pos" w:val="N"/>
    <w:docVar w:name="cx7regra" w:val="POSICIONE(&quot;ZSJ&quot;, 1, xFilial(&quot;ZSJ&quot;) + FwFldGet(&quot;ZSI_CODLAY&quot;), &quot;ZSJ_DESCRI&quot;)"/>
    <w:docVar w:name="cx7seq" w:val="001"/>
    <w:docVar w:name="cx7tipo" w:val="P"/>
    <w:docVar w:name="cxadesc" w:val="Configurações do Layout"/>
    <w:docVar w:name="cxaord" w:val="2"/>
    <w:docVar w:name="cxbcol" w:val=" "/>
    <w:docVar w:name="cxbcont" w:val="ZT7-&gt;ZT7_GRUPO"/>
    <w:docVar w:name="cxbdesc" w:val=" "/>
    <w:docVar w:name="cxbseq" w:val="01"/>
    <w:docVar w:name="cxbtipo" w:val="5 - Retorno"/>
  </w:docVars>
  <w:rsids>
    <w:rsidRoot w:val="00012203"/>
    <w:rsid w:val="00012203"/>
    <w:rsid w:val="000229AF"/>
    <w:rsid w:val="00040A16"/>
    <w:rsid w:val="000645EF"/>
    <w:rsid w:val="00083F08"/>
    <w:rsid w:val="00091861"/>
    <w:rsid w:val="0009351B"/>
    <w:rsid w:val="000A3F07"/>
    <w:rsid w:val="000B02DE"/>
    <w:rsid w:val="000C25F6"/>
    <w:rsid w:val="000D1805"/>
    <w:rsid w:val="000E73E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D394A"/>
    <w:rsid w:val="001F147A"/>
    <w:rsid w:val="001F3D47"/>
    <w:rsid w:val="00202F2F"/>
    <w:rsid w:val="00213788"/>
    <w:rsid w:val="00222BD3"/>
    <w:rsid w:val="00234130"/>
    <w:rsid w:val="002347B5"/>
    <w:rsid w:val="0027381F"/>
    <w:rsid w:val="00284380"/>
    <w:rsid w:val="002D275D"/>
    <w:rsid w:val="002D3F7D"/>
    <w:rsid w:val="002D6E23"/>
    <w:rsid w:val="002F1271"/>
    <w:rsid w:val="00301DF3"/>
    <w:rsid w:val="00301E99"/>
    <w:rsid w:val="0030578D"/>
    <w:rsid w:val="003237B0"/>
    <w:rsid w:val="0034644B"/>
    <w:rsid w:val="00375FAA"/>
    <w:rsid w:val="003B710E"/>
    <w:rsid w:val="003E22CD"/>
    <w:rsid w:val="003E4B77"/>
    <w:rsid w:val="004011BB"/>
    <w:rsid w:val="00406A3F"/>
    <w:rsid w:val="0049435B"/>
    <w:rsid w:val="004A351B"/>
    <w:rsid w:val="004E43A6"/>
    <w:rsid w:val="004F1717"/>
    <w:rsid w:val="004F287F"/>
    <w:rsid w:val="00506A3F"/>
    <w:rsid w:val="0053090E"/>
    <w:rsid w:val="005370D1"/>
    <w:rsid w:val="0055177F"/>
    <w:rsid w:val="0058482C"/>
    <w:rsid w:val="005B381B"/>
    <w:rsid w:val="005E499C"/>
    <w:rsid w:val="005F5C62"/>
    <w:rsid w:val="006443EF"/>
    <w:rsid w:val="00685770"/>
    <w:rsid w:val="006A2623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90432"/>
    <w:rsid w:val="007A1BA2"/>
    <w:rsid w:val="007D6A7B"/>
    <w:rsid w:val="00802124"/>
    <w:rsid w:val="00817F2C"/>
    <w:rsid w:val="00823912"/>
    <w:rsid w:val="00855171"/>
    <w:rsid w:val="00866201"/>
    <w:rsid w:val="008706C8"/>
    <w:rsid w:val="0089560A"/>
    <w:rsid w:val="00896428"/>
    <w:rsid w:val="008D1AE4"/>
    <w:rsid w:val="008E6E31"/>
    <w:rsid w:val="00910BA5"/>
    <w:rsid w:val="00912C9E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4279"/>
    <w:rsid w:val="009F1EA5"/>
    <w:rsid w:val="00A07DD7"/>
    <w:rsid w:val="00A17612"/>
    <w:rsid w:val="00A2369A"/>
    <w:rsid w:val="00A619DC"/>
    <w:rsid w:val="00A62239"/>
    <w:rsid w:val="00A834A0"/>
    <w:rsid w:val="00AA1E29"/>
    <w:rsid w:val="00AA7C24"/>
    <w:rsid w:val="00AD1938"/>
    <w:rsid w:val="00AE3170"/>
    <w:rsid w:val="00AF504F"/>
    <w:rsid w:val="00B03207"/>
    <w:rsid w:val="00B05558"/>
    <w:rsid w:val="00B07C82"/>
    <w:rsid w:val="00B34A5E"/>
    <w:rsid w:val="00B37CE9"/>
    <w:rsid w:val="00B46CD8"/>
    <w:rsid w:val="00B54531"/>
    <w:rsid w:val="00B61040"/>
    <w:rsid w:val="00B72003"/>
    <w:rsid w:val="00B83944"/>
    <w:rsid w:val="00B879AC"/>
    <w:rsid w:val="00BB291D"/>
    <w:rsid w:val="00BC789A"/>
    <w:rsid w:val="00BD74F5"/>
    <w:rsid w:val="00C10419"/>
    <w:rsid w:val="00C808A1"/>
    <w:rsid w:val="00C850ED"/>
    <w:rsid w:val="00CA4F2D"/>
    <w:rsid w:val="00CF60B5"/>
    <w:rsid w:val="00D11A1F"/>
    <w:rsid w:val="00D261DE"/>
    <w:rsid w:val="00D33DB7"/>
    <w:rsid w:val="00D4137C"/>
    <w:rsid w:val="00D4410F"/>
    <w:rsid w:val="00D50DF4"/>
    <w:rsid w:val="00D55C79"/>
    <w:rsid w:val="00D7553D"/>
    <w:rsid w:val="00DA3F03"/>
    <w:rsid w:val="00DA5A1E"/>
    <w:rsid w:val="00DE13F7"/>
    <w:rsid w:val="00DE39EC"/>
    <w:rsid w:val="00DF4B4C"/>
    <w:rsid w:val="00DF5601"/>
    <w:rsid w:val="00E07045"/>
    <w:rsid w:val="00E253C8"/>
    <w:rsid w:val="00E4442C"/>
    <w:rsid w:val="00E529C0"/>
    <w:rsid w:val="00E60DEA"/>
    <w:rsid w:val="00E8105B"/>
    <w:rsid w:val="00E90657"/>
    <w:rsid w:val="00EA2ED5"/>
    <w:rsid w:val="00EA6065"/>
    <w:rsid w:val="00EB36BD"/>
    <w:rsid w:val="00EC3359"/>
    <w:rsid w:val="00EE5B42"/>
    <w:rsid w:val="00EE5CA9"/>
    <w:rsid w:val="00EF18D0"/>
    <w:rsid w:val="00F00A2A"/>
    <w:rsid w:val="00F40C12"/>
    <w:rsid w:val="00F53850"/>
    <w:rsid w:val="00F737B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3F6C"/>
  <w15:chartTrackingRefBased/>
  <w15:docId w15:val="{5F402E99-798A-4F8D-A3FF-53AA8CC2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9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Local\Temp\AutoDo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AutoDoc.Dot</Template>
  <TotalTime>56</TotalTime>
  <Pages>1</Pages>
  <Words>14209</Words>
  <Characters>76734</Characters>
  <Application>Microsoft Office Word</Application>
  <DocSecurity>0</DocSecurity>
  <Lines>639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90762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Carlos Eduardo Niemeyer Rodrigues</dc:creator>
  <cp:keywords/>
  <dc:description/>
  <cp:lastModifiedBy>Carlos Eduardo Niemeyer Rodrigues</cp:lastModifiedBy>
  <cp:revision>2</cp:revision>
  <dcterms:created xsi:type="dcterms:W3CDTF">2021-05-25T14:04:00Z</dcterms:created>
  <dcterms:modified xsi:type="dcterms:W3CDTF">2021-05-25T15:00:00Z</dcterms:modified>
</cp:coreProperties>
</file>